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DE" w:rsidRPr="007647C2" w:rsidRDefault="005533DE" w:rsidP="005533DE">
      <w:pPr>
        <w:spacing w:beforeLines="100" w:before="312" w:after="100" w:afterAutospacing="1" w:line="360" w:lineRule="auto"/>
        <w:rPr>
          <w:rFonts w:ascii="宋体" w:hAnsi="宋体"/>
          <w:sz w:val="28"/>
          <w:szCs w:val="28"/>
        </w:rPr>
      </w:pPr>
      <w:bookmarkStart w:id="0" w:name="SectionMark0"/>
      <w:r w:rsidRPr="007647C2">
        <w:rPr>
          <w:rFonts w:ascii="宋体" w:hAnsi="宋体" w:hint="eastAsia"/>
          <w:sz w:val="28"/>
          <w:szCs w:val="28"/>
        </w:rPr>
        <w:t xml:space="preserve">文档类型：内部文档                      </w:t>
      </w:r>
    </w:p>
    <w:p w:rsidR="005533DE" w:rsidRPr="008D2298" w:rsidRDefault="005533DE" w:rsidP="005533DE">
      <w:pPr>
        <w:spacing w:beforeLines="100" w:before="312" w:after="100" w:afterAutospacing="1" w:line="360" w:lineRule="auto"/>
        <w:rPr>
          <w:rFonts w:eastAsia="黑体"/>
          <w:color w:val="000000"/>
          <w:sz w:val="44"/>
        </w:rPr>
      </w:pPr>
    </w:p>
    <w:p w:rsidR="005533DE" w:rsidRPr="008C3A15" w:rsidRDefault="005533DE" w:rsidP="005533DE">
      <w:pPr>
        <w:spacing w:beforeLines="100" w:before="312" w:after="100" w:afterAutospacing="1" w:line="360" w:lineRule="auto"/>
        <w:jc w:val="center"/>
        <w:rPr>
          <w:rFonts w:eastAsia="黑体"/>
          <w:color w:val="000000"/>
          <w:sz w:val="44"/>
        </w:rPr>
      </w:pPr>
    </w:p>
    <w:p w:rsidR="008F2C7A" w:rsidRPr="008F2C7A" w:rsidRDefault="008F2C7A" w:rsidP="005533DE">
      <w:pPr>
        <w:spacing w:beforeLines="100" w:before="312" w:after="100" w:afterAutospacing="1" w:line="360" w:lineRule="auto"/>
        <w:jc w:val="center"/>
        <w:rPr>
          <w:rFonts w:eastAsia="黑体"/>
          <w:color w:val="000000"/>
          <w:sz w:val="44"/>
        </w:rPr>
      </w:pPr>
    </w:p>
    <w:p w:rsidR="0038361F" w:rsidRDefault="00F11F16" w:rsidP="005533DE">
      <w:pPr>
        <w:spacing w:beforeLines="150" w:before="468" w:after="100" w:afterAutospacing="1" w:line="360" w:lineRule="auto"/>
        <w:jc w:val="center"/>
        <w:rPr>
          <w:rFonts w:eastAsia="黑体"/>
          <w:b/>
          <w:bCs/>
          <w:color w:val="000000"/>
          <w:kern w:val="0"/>
          <w:sz w:val="52"/>
          <w:szCs w:val="52"/>
        </w:rPr>
      </w:pPr>
      <w:r>
        <w:rPr>
          <w:rFonts w:eastAsia="黑体"/>
          <w:b/>
          <w:bCs/>
          <w:color w:val="000000"/>
          <w:kern w:val="0"/>
          <w:sz w:val="52"/>
          <w:szCs w:val="52"/>
        </w:rPr>
        <w:fldChar w:fldCharType="begin"/>
      </w:r>
      <w:r>
        <w:rPr>
          <w:rFonts w:eastAsia="黑体"/>
          <w:b/>
          <w:bCs/>
          <w:color w:val="000000"/>
          <w:kern w:val="0"/>
          <w:sz w:val="52"/>
          <w:szCs w:val="52"/>
        </w:rPr>
        <w:instrText xml:space="preserve"> </w:instrText>
      </w:r>
      <w:r>
        <w:rPr>
          <w:rFonts w:eastAsia="黑体" w:hint="eastAsia"/>
          <w:b/>
          <w:bCs/>
          <w:color w:val="000000"/>
          <w:kern w:val="0"/>
          <w:sz w:val="52"/>
          <w:szCs w:val="52"/>
        </w:rPr>
        <w:instrText xml:space="preserve">DOCPROPERTY  </w:instrText>
      </w:r>
      <w:r>
        <w:rPr>
          <w:rFonts w:eastAsia="黑体" w:hint="eastAsia"/>
          <w:b/>
          <w:bCs/>
          <w:color w:val="000000"/>
          <w:kern w:val="0"/>
          <w:sz w:val="52"/>
          <w:szCs w:val="52"/>
        </w:rPr>
        <w:instrText>系统名称</w:instrText>
      </w:r>
      <w:r>
        <w:rPr>
          <w:rFonts w:eastAsia="黑体" w:hint="eastAsia"/>
          <w:b/>
          <w:bCs/>
          <w:color w:val="000000"/>
          <w:kern w:val="0"/>
          <w:sz w:val="52"/>
          <w:szCs w:val="52"/>
        </w:rPr>
        <w:instrText xml:space="preserve">  \* MERGEFORMAT</w:instrText>
      </w:r>
      <w:r>
        <w:rPr>
          <w:rFonts w:eastAsia="黑体"/>
          <w:b/>
          <w:bCs/>
          <w:color w:val="000000"/>
          <w:kern w:val="0"/>
          <w:sz w:val="52"/>
          <w:szCs w:val="52"/>
        </w:rPr>
        <w:instrText xml:space="preserve"> </w:instrText>
      </w:r>
      <w:r>
        <w:rPr>
          <w:rFonts w:eastAsia="黑体"/>
          <w:b/>
          <w:bCs/>
          <w:color w:val="000000"/>
          <w:kern w:val="0"/>
          <w:sz w:val="52"/>
          <w:szCs w:val="52"/>
        </w:rPr>
        <w:fldChar w:fldCharType="separate"/>
      </w:r>
      <w:r w:rsidR="00930899">
        <w:rPr>
          <w:rFonts w:eastAsia="黑体"/>
          <w:b/>
          <w:bCs/>
          <w:color w:val="000000"/>
          <w:kern w:val="0"/>
          <w:sz w:val="52"/>
          <w:szCs w:val="52"/>
        </w:rPr>
        <w:t>WeShare</w:t>
      </w:r>
      <w:r>
        <w:rPr>
          <w:rFonts w:eastAsia="黑体"/>
          <w:b/>
          <w:bCs/>
          <w:color w:val="000000"/>
          <w:kern w:val="0"/>
          <w:sz w:val="52"/>
          <w:szCs w:val="52"/>
        </w:rPr>
        <w:fldChar w:fldCharType="end"/>
      </w:r>
      <w:r w:rsidR="0038361F" w:rsidRPr="0038361F">
        <w:rPr>
          <w:rFonts w:eastAsia="黑体" w:hint="eastAsia"/>
          <w:b/>
          <w:bCs/>
          <w:color w:val="000000"/>
          <w:kern w:val="0"/>
          <w:sz w:val="52"/>
          <w:szCs w:val="52"/>
        </w:rPr>
        <w:t>服务器端</w:t>
      </w:r>
    </w:p>
    <w:p w:rsidR="005533DE" w:rsidRPr="00B72818" w:rsidRDefault="0038361F" w:rsidP="005533DE">
      <w:pPr>
        <w:spacing w:beforeLines="150" w:before="468" w:after="100" w:afterAutospacing="1" w:line="360" w:lineRule="auto"/>
        <w:jc w:val="center"/>
        <w:rPr>
          <w:rFonts w:eastAsia="黑体"/>
          <w:b/>
          <w:bCs/>
          <w:color w:val="000000"/>
          <w:kern w:val="0"/>
          <w:sz w:val="52"/>
          <w:szCs w:val="52"/>
        </w:rPr>
      </w:pPr>
      <w:r w:rsidRPr="0038361F">
        <w:rPr>
          <w:rFonts w:eastAsia="黑体" w:hint="eastAsia"/>
          <w:b/>
          <w:bCs/>
          <w:color w:val="000000"/>
          <w:kern w:val="0"/>
          <w:sz w:val="52"/>
          <w:szCs w:val="52"/>
        </w:rPr>
        <w:t>视图层（手机版）</w:t>
      </w:r>
      <w:r>
        <w:rPr>
          <w:rFonts w:eastAsia="黑体" w:hint="eastAsia"/>
          <w:b/>
          <w:bCs/>
          <w:color w:val="000000"/>
          <w:kern w:val="0"/>
          <w:sz w:val="52"/>
          <w:szCs w:val="52"/>
        </w:rPr>
        <w:t>设计</w:t>
      </w:r>
      <w:r w:rsidRPr="0038361F">
        <w:rPr>
          <w:rFonts w:eastAsia="黑体" w:hint="eastAsia"/>
          <w:b/>
          <w:bCs/>
          <w:color w:val="000000"/>
          <w:kern w:val="0"/>
          <w:sz w:val="52"/>
          <w:szCs w:val="52"/>
        </w:rPr>
        <w:t>说明</w:t>
      </w:r>
    </w:p>
    <w:p w:rsidR="005533DE" w:rsidRPr="009D4E97" w:rsidRDefault="005533DE" w:rsidP="005533DE">
      <w:pPr>
        <w:spacing w:line="360" w:lineRule="auto"/>
        <w:jc w:val="center"/>
        <w:rPr>
          <w:rFonts w:ascii="Verdana" w:eastAsia="仿宋_GB2312" w:hAnsi="Verdana"/>
          <w:szCs w:val="21"/>
        </w:rPr>
      </w:pPr>
    </w:p>
    <w:p w:rsidR="005533DE" w:rsidRDefault="005533DE" w:rsidP="005533DE">
      <w:pPr>
        <w:spacing w:after="120" w:line="360" w:lineRule="auto"/>
        <w:rPr>
          <w:rFonts w:eastAsia="黑体"/>
          <w:color w:val="000000"/>
          <w:sz w:val="32"/>
        </w:rPr>
      </w:pPr>
    </w:p>
    <w:p w:rsidR="005533DE" w:rsidRDefault="005533DE" w:rsidP="005533DE">
      <w:pPr>
        <w:spacing w:after="120" w:line="360" w:lineRule="auto"/>
        <w:rPr>
          <w:rFonts w:eastAsia="黑体"/>
          <w:color w:val="000000"/>
          <w:sz w:val="32"/>
        </w:rPr>
      </w:pPr>
    </w:p>
    <w:p w:rsidR="005533DE" w:rsidRPr="000D193F" w:rsidRDefault="003804CE" w:rsidP="005533DE"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fldChar w:fldCharType="begin"/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 w:hint="eastAsia"/>
          <w:sz w:val="28"/>
          <w:szCs w:val="28"/>
        </w:rPr>
        <w:instrText>DOCPROPERTY  单位名称  \* MERGEFORMAT</w:instrText>
      </w:r>
      <w:r>
        <w:rPr>
          <w:rFonts w:ascii="宋体" w:hAnsi="宋体"/>
          <w:sz w:val="28"/>
          <w:szCs w:val="28"/>
        </w:rPr>
        <w:instrText xml:space="preserve"> </w:instrText>
      </w:r>
      <w:r>
        <w:rPr>
          <w:rFonts w:ascii="宋体" w:hAnsi="宋体"/>
          <w:sz w:val="28"/>
          <w:szCs w:val="28"/>
        </w:rPr>
        <w:fldChar w:fldCharType="separate"/>
      </w:r>
      <w:r w:rsidR="00930899">
        <w:rPr>
          <w:rFonts w:ascii="宋体" w:hAnsi="宋体" w:hint="eastAsia"/>
          <w:sz w:val="28"/>
          <w:szCs w:val="28"/>
        </w:rPr>
        <w:t>宏炉科技</w:t>
      </w:r>
      <w:r>
        <w:rPr>
          <w:rFonts w:ascii="宋体" w:hAnsi="宋体"/>
          <w:sz w:val="28"/>
          <w:szCs w:val="28"/>
        </w:rPr>
        <w:fldChar w:fldCharType="end"/>
      </w:r>
    </w:p>
    <w:p w:rsidR="005533DE" w:rsidRPr="009861C2" w:rsidRDefault="005533DE" w:rsidP="005533DE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C61474" w:rsidRDefault="00961531" w:rsidP="005533DE">
      <w:pPr>
        <w:jc w:val="center"/>
        <w:sectPr w:rsidR="00C61474" w:rsidSect="009D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567" w:right="851" w:bottom="1361" w:left="1418" w:header="0" w:footer="0" w:gutter="0"/>
          <w:pgNumType w:fmt="upperRoman" w:start="1"/>
          <w:cols w:space="425"/>
          <w:titlePg/>
          <w:docGrid w:type="linesAndChars" w:linePitch="312"/>
        </w:sectPr>
      </w:pPr>
      <w:r>
        <w:rPr>
          <w:rFonts w:ascii="宋体" w:hAnsi="宋体" w:hint="eastAsia"/>
          <w:sz w:val="28"/>
          <w:szCs w:val="28"/>
        </w:rPr>
        <w:t>20</w:t>
      </w:r>
      <w:r w:rsidR="0038361F">
        <w:rPr>
          <w:rFonts w:ascii="宋体" w:hAnsi="宋体"/>
          <w:sz w:val="28"/>
          <w:szCs w:val="28"/>
        </w:rPr>
        <w:t>17</w:t>
      </w:r>
      <w:r w:rsidR="005533DE" w:rsidRPr="00FB1DD9">
        <w:rPr>
          <w:rFonts w:ascii="宋体" w:hAnsi="宋体" w:hint="eastAsia"/>
          <w:sz w:val="28"/>
          <w:szCs w:val="28"/>
        </w:rPr>
        <w:t>年</w:t>
      </w:r>
      <w:r w:rsidR="0038361F">
        <w:rPr>
          <w:rFonts w:ascii="宋体" w:hAnsi="宋体" w:hint="eastAsia"/>
          <w:sz w:val="28"/>
          <w:szCs w:val="28"/>
        </w:rPr>
        <w:t>1</w:t>
      </w:r>
      <w:r w:rsidR="0036563F">
        <w:rPr>
          <w:rFonts w:ascii="宋体" w:hAnsi="宋体"/>
          <w:sz w:val="28"/>
          <w:szCs w:val="28"/>
        </w:rPr>
        <w:t>1</w:t>
      </w:r>
      <w:r w:rsidR="005533DE" w:rsidRPr="00FB1DD9">
        <w:rPr>
          <w:rFonts w:ascii="宋体" w:hAnsi="宋体" w:hint="eastAsia"/>
          <w:sz w:val="28"/>
          <w:szCs w:val="28"/>
        </w:rPr>
        <w:t>月</w:t>
      </w:r>
    </w:p>
    <w:p w:rsidR="00D474FA" w:rsidRDefault="00D474FA" w:rsidP="00D474FA">
      <w:pPr>
        <w:pStyle w:val="afffd"/>
      </w:pPr>
      <w:bookmarkStart w:id="1" w:name="_Toc181693315"/>
      <w:bookmarkStart w:id="2" w:name="SectionMark4"/>
      <w:bookmarkStart w:id="3" w:name="_Toc502177041"/>
      <w:bookmarkEnd w:id="0"/>
      <w:r>
        <w:rPr>
          <w:rFonts w:hint="eastAsia"/>
        </w:rPr>
        <w:lastRenderedPageBreak/>
        <w:t>目　　录</w:t>
      </w:r>
      <w:bookmarkEnd w:id="1"/>
      <w:bookmarkEnd w:id="3"/>
    </w:p>
    <w:p w:rsidR="00930899" w:rsidRDefault="0003258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502177041" w:history="1">
        <w:r w:rsidR="00930899" w:rsidRPr="00F1184C">
          <w:rPr>
            <w:rStyle w:val="aff9"/>
            <w:noProof/>
          </w:rPr>
          <w:t>目　　录</w:t>
        </w:r>
        <w:r w:rsidR="00930899">
          <w:rPr>
            <w:noProof/>
            <w:webHidden/>
          </w:rPr>
          <w:tab/>
        </w:r>
        <w:r w:rsidR="00930899">
          <w:rPr>
            <w:noProof/>
            <w:webHidden/>
          </w:rPr>
          <w:fldChar w:fldCharType="begin"/>
        </w:r>
        <w:r w:rsidR="00930899">
          <w:rPr>
            <w:noProof/>
            <w:webHidden/>
          </w:rPr>
          <w:instrText xml:space="preserve"> PAGEREF _Toc502177041 \h </w:instrText>
        </w:r>
        <w:r w:rsidR="00930899">
          <w:rPr>
            <w:noProof/>
            <w:webHidden/>
          </w:rPr>
        </w:r>
        <w:r w:rsidR="00930899">
          <w:rPr>
            <w:noProof/>
            <w:webHidden/>
          </w:rPr>
          <w:fldChar w:fldCharType="separate"/>
        </w:r>
        <w:r w:rsidR="00930899">
          <w:rPr>
            <w:noProof/>
            <w:webHidden/>
          </w:rPr>
          <w:t>I</w:t>
        </w:r>
        <w:r w:rsidR="00930899">
          <w:rPr>
            <w:noProof/>
            <w:webHidden/>
          </w:rPr>
          <w:fldChar w:fldCharType="end"/>
        </w:r>
      </w:hyperlink>
    </w:p>
    <w:p w:rsidR="00930899" w:rsidRDefault="0093089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177042" w:history="1">
        <w:r w:rsidRPr="00F1184C">
          <w:rPr>
            <w:rStyle w:val="aff9"/>
            <w:noProof/>
          </w:rPr>
          <w:t>WeShare</w:t>
        </w:r>
        <w:r w:rsidRPr="00F1184C">
          <w:rPr>
            <w:rStyle w:val="aff9"/>
            <w:noProof/>
          </w:rPr>
          <w:t>服务器端视图层（手机版）设计说明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043" w:history="1">
        <w:r w:rsidRPr="00F1184C">
          <w:rPr>
            <w:rStyle w:val="aff9"/>
            <w:noProof/>
          </w:rPr>
          <w:t xml:space="preserve">1 </w:t>
        </w:r>
        <w:r w:rsidRPr="00F1184C">
          <w:rPr>
            <w:rStyle w:val="aff9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44" w:history="1">
        <w:r w:rsidRPr="00F1184C">
          <w:rPr>
            <w:rStyle w:val="aff9"/>
            <w:noProof/>
          </w:rPr>
          <w:t xml:space="preserve">1.1 </w:t>
        </w:r>
        <w:r w:rsidRPr="00F1184C">
          <w:rPr>
            <w:rStyle w:val="aff9"/>
            <w:noProof/>
          </w:rPr>
          <w:t>请求参数与环境变量说明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45" w:history="1">
        <w:r w:rsidRPr="00F1184C">
          <w:rPr>
            <w:rStyle w:val="aff9"/>
            <w:noProof/>
          </w:rPr>
          <w:t xml:space="preserve">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46" w:history="1">
        <w:r w:rsidRPr="00F1184C">
          <w:rPr>
            <w:rStyle w:val="aff9"/>
            <w:noProof/>
          </w:rPr>
          <w:t xml:space="preserve">1.1.2 </w:t>
        </w:r>
        <w:r w:rsidRPr="00F1184C">
          <w:rPr>
            <w:rStyle w:val="aff9"/>
            <w:noProof/>
          </w:rPr>
          <w:t>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47" w:history="1">
        <w:r w:rsidRPr="00F1184C">
          <w:rPr>
            <w:rStyle w:val="aff9"/>
            <w:noProof/>
          </w:rPr>
          <w:t xml:space="preserve">1.1.3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48" w:history="1">
        <w:r w:rsidRPr="00F1184C">
          <w:rPr>
            <w:rStyle w:val="aff9"/>
            <w:noProof/>
          </w:rPr>
          <w:t xml:space="preserve">1.2 </w:t>
        </w:r>
        <w:r w:rsidRPr="00F1184C">
          <w:rPr>
            <w:rStyle w:val="aff9"/>
            <w:noProof/>
          </w:rPr>
          <w:t>分页说明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49" w:history="1">
        <w:r w:rsidRPr="00F1184C">
          <w:rPr>
            <w:rStyle w:val="aff9"/>
            <w:noProof/>
          </w:rPr>
          <w:t xml:space="preserve">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50" w:history="1">
        <w:r w:rsidRPr="00F1184C">
          <w:rPr>
            <w:rStyle w:val="aff9"/>
            <w:noProof/>
          </w:rPr>
          <w:t xml:space="preserve">1.2.2 </w:t>
        </w:r>
        <w:r w:rsidRPr="00F1184C">
          <w:rPr>
            <w:rStyle w:val="aff9"/>
            <w:noProof/>
          </w:rPr>
          <w:t>返回数据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51" w:history="1">
        <w:r w:rsidRPr="00F1184C">
          <w:rPr>
            <w:rStyle w:val="aff9"/>
            <w:noProof/>
          </w:rPr>
          <w:t xml:space="preserve">1.3 </w:t>
        </w:r>
        <w:r w:rsidRPr="00F1184C">
          <w:rPr>
            <w:rStyle w:val="aff9"/>
            <w:noProof/>
          </w:rPr>
          <w:t>通用环境变量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52" w:history="1">
        <w:r w:rsidRPr="00F1184C">
          <w:rPr>
            <w:rStyle w:val="aff9"/>
            <w:noProof/>
          </w:rPr>
          <w:t xml:space="preserve">1.4 </w:t>
        </w:r>
        <w:r w:rsidRPr="00F1184C">
          <w:rPr>
            <w:rStyle w:val="aff9"/>
            <w:noProof/>
          </w:rPr>
          <w:t>通用错误信息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53" w:history="1">
        <w:r w:rsidRPr="00F1184C">
          <w:rPr>
            <w:rStyle w:val="aff9"/>
            <w:noProof/>
          </w:rPr>
          <w:t>1.5 POI</w:t>
        </w:r>
        <w:r w:rsidRPr="00F1184C">
          <w:rPr>
            <w:rStyle w:val="aff9"/>
            <w:noProof/>
          </w:rPr>
          <w:t>（兴趣点）列表请求参数说明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54" w:history="1">
        <w:r w:rsidRPr="00F1184C">
          <w:rPr>
            <w:rStyle w:val="aff9"/>
            <w:noProof/>
          </w:rPr>
          <w:t xml:space="preserve">1.6 </w:t>
        </w:r>
        <w:r w:rsidRPr="00F1184C">
          <w:rPr>
            <w:rStyle w:val="aff9"/>
            <w:noProof/>
          </w:rPr>
          <w:t>对视图的处理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055" w:history="1">
        <w:r w:rsidRPr="00F1184C">
          <w:rPr>
            <w:rStyle w:val="aff9"/>
            <w:noProof/>
          </w:rPr>
          <w:t xml:space="preserve">2 </w:t>
        </w:r>
        <w:r w:rsidRPr="00F1184C">
          <w:rPr>
            <w:rStyle w:val="aff9"/>
            <w:noProof/>
          </w:rPr>
          <w:t>用户管理功能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56" w:history="1">
        <w:r w:rsidRPr="00F1184C">
          <w:rPr>
            <w:rStyle w:val="aff9"/>
            <w:noProof/>
          </w:rPr>
          <w:t xml:space="preserve">2.1 </w:t>
        </w:r>
        <w:r w:rsidRPr="00F1184C">
          <w:rPr>
            <w:rStyle w:val="aff9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57" w:history="1">
        <w:r w:rsidRPr="00F1184C">
          <w:rPr>
            <w:rStyle w:val="aff9"/>
            <w:noProof/>
          </w:rPr>
          <w:t xml:space="preserve">2.1.1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58" w:history="1">
        <w:r w:rsidRPr="00F1184C">
          <w:rPr>
            <w:rStyle w:val="aff9"/>
            <w:noProof/>
          </w:rPr>
          <w:t xml:space="preserve">2.1.2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59" w:history="1">
        <w:r w:rsidRPr="00F1184C">
          <w:rPr>
            <w:rStyle w:val="aff9"/>
            <w:noProof/>
          </w:rPr>
          <w:t xml:space="preserve">2.1.3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60" w:history="1">
        <w:r w:rsidRPr="00F1184C">
          <w:rPr>
            <w:rStyle w:val="aff9"/>
            <w:noProof/>
          </w:rPr>
          <w:t xml:space="preserve">2.2 </w:t>
        </w:r>
        <w:r w:rsidRPr="00F1184C">
          <w:rPr>
            <w:rStyle w:val="aff9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1" w:history="1">
        <w:r w:rsidRPr="00F1184C">
          <w:rPr>
            <w:rStyle w:val="aff9"/>
            <w:noProof/>
          </w:rPr>
          <w:t xml:space="preserve">2.2.1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2" w:history="1">
        <w:r w:rsidRPr="00F1184C">
          <w:rPr>
            <w:rStyle w:val="aff9"/>
            <w:noProof/>
          </w:rPr>
          <w:t xml:space="preserve">2.2.2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3" w:history="1">
        <w:r w:rsidRPr="00F1184C">
          <w:rPr>
            <w:rStyle w:val="aff9"/>
            <w:noProof/>
          </w:rPr>
          <w:t xml:space="preserve">2.2.3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64" w:history="1">
        <w:r w:rsidRPr="00F1184C">
          <w:rPr>
            <w:rStyle w:val="aff9"/>
            <w:noProof/>
          </w:rPr>
          <w:t xml:space="preserve">2.3 </w:t>
        </w:r>
        <w:r w:rsidRPr="00F1184C">
          <w:rPr>
            <w:rStyle w:val="aff9"/>
            <w:noProof/>
          </w:rPr>
          <w:t>用户退出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5" w:history="1">
        <w:r w:rsidRPr="00F1184C">
          <w:rPr>
            <w:rStyle w:val="aff9"/>
            <w:noProof/>
          </w:rPr>
          <w:t xml:space="preserve">2.3.1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6" w:history="1">
        <w:r w:rsidRPr="00F1184C">
          <w:rPr>
            <w:rStyle w:val="aff9"/>
            <w:noProof/>
          </w:rPr>
          <w:t xml:space="preserve">2.3.2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7" w:history="1">
        <w:r w:rsidRPr="00F1184C">
          <w:rPr>
            <w:rStyle w:val="aff9"/>
            <w:noProof/>
          </w:rPr>
          <w:t xml:space="preserve">2.3.3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68" w:history="1">
        <w:r w:rsidRPr="00F1184C">
          <w:rPr>
            <w:rStyle w:val="aff9"/>
            <w:noProof/>
          </w:rPr>
          <w:t xml:space="preserve">2.4 </w:t>
        </w:r>
        <w:r w:rsidRPr="00F1184C">
          <w:rPr>
            <w:rStyle w:val="aff9"/>
            <w:noProof/>
          </w:rPr>
          <w:t>获取用户个人信息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69" w:history="1">
        <w:r w:rsidRPr="00F1184C">
          <w:rPr>
            <w:rStyle w:val="aff9"/>
            <w:noProof/>
          </w:rPr>
          <w:t xml:space="preserve">2.4.1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0" w:history="1">
        <w:r w:rsidRPr="00F1184C">
          <w:rPr>
            <w:rStyle w:val="aff9"/>
            <w:noProof/>
          </w:rPr>
          <w:t xml:space="preserve">2.4.2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1" w:history="1">
        <w:r w:rsidRPr="00F1184C">
          <w:rPr>
            <w:rStyle w:val="aff9"/>
            <w:noProof/>
          </w:rPr>
          <w:t xml:space="preserve">2.4.3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72" w:history="1">
        <w:r w:rsidRPr="00F1184C">
          <w:rPr>
            <w:rStyle w:val="aff9"/>
            <w:noProof/>
          </w:rPr>
          <w:t xml:space="preserve">2.5 </w:t>
        </w:r>
        <w:r w:rsidRPr="00F1184C">
          <w:rPr>
            <w:rStyle w:val="aff9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3" w:history="1">
        <w:r w:rsidRPr="00F1184C">
          <w:rPr>
            <w:rStyle w:val="aff9"/>
            <w:noProof/>
          </w:rPr>
          <w:t xml:space="preserve">2.5.1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4" w:history="1">
        <w:r w:rsidRPr="00F1184C">
          <w:rPr>
            <w:rStyle w:val="aff9"/>
            <w:noProof/>
          </w:rPr>
          <w:t xml:space="preserve">2.5.2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5" w:history="1">
        <w:r w:rsidRPr="00F1184C">
          <w:rPr>
            <w:rStyle w:val="aff9"/>
            <w:noProof/>
          </w:rPr>
          <w:t xml:space="preserve">2.5.3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76" w:history="1">
        <w:r w:rsidRPr="00F1184C">
          <w:rPr>
            <w:rStyle w:val="aff9"/>
            <w:noProof/>
          </w:rPr>
          <w:t xml:space="preserve">2.6 </w:t>
        </w:r>
        <w:r w:rsidRPr="00F1184C">
          <w:rPr>
            <w:rStyle w:val="aff9"/>
            <w:noProof/>
          </w:rPr>
          <w:t>修改支付密码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7" w:history="1">
        <w:r w:rsidRPr="00F1184C">
          <w:rPr>
            <w:rStyle w:val="aff9"/>
            <w:noProof/>
          </w:rPr>
          <w:t xml:space="preserve">2.6.1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8" w:history="1">
        <w:r w:rsidRPr="00F1184C">
          <w:rPr>
            <w:rStyle w:val="aff9"/>
            <w:noProof/>
          </w:rPr>
          <w:t xml:space="preserve">2.6.2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79" w:history="1">
        <w:r w:rsidRPr="00F1184C">
          <w:rPr>
            <w:rStyle w:val="aff9"/>
            <w:noProof/>
          </w:rPr>
          <w:t xml:space="preserve">2.6.3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80" w:history="1">
        <w:r w:rsidRPr="00F1184C">
          <w:rPr>
            <w:rStyle w:val="aff9"/>
            <w:noProof/>
          </w:rPr>
          <w:t xml:space="preserve">2.7 </w:t>
        </w:r>
        <w:r w:rsidRPr="00F1184C">
          <w:rPr>
            <w:rStyle w:val="aff9"/>
            <w:noProof/>
          </w:rPr>
          <w:t>实名认证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1" w:history="1">
        <w:r w:rsidRPr="00F1184C">
          <w:rPr>
            <w:rStyle w:val="aff9"/>
            <w:noProof/>
          </w:rPr>
          <w:t xml:space="preserve">2.7.1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2" w:history="1">
        <w:r w:rsidRPr="00F1184C">
          <w:rPr>
            <w:rStyle w:val="aff9"/>
            <w:noProof/>
          </w:rPr>
          <w:t xml:space="preserve">2.7.2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3" w:history="1">
        <w:r w:rsidRPr="00F1184C">
          <w:rPr>
            <w:rStyle w:val="aff9"/>
            <w:noProof/>
          </w:rPr>
          <w:t xml:space="preserve">2.7.3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84" w:history="1">
        <w:r w:rsidRPr="00F1184C">
          <w:rPr>
            <w:rStyle w:val="aff9"/>
            <w:noProof/>
          </w:rPr>
          <w:t xml:space="preserve">2.8 </w:t>
        </w:r>
        <w:r w:rsidRPr="00F1184C">
          <w:rPr>
            <w:rStyle w:val="aff9"/>
            <w:noProof/>
          </w:rPr>
          <w:t>获取用户头像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5" w:history="1">
        <w:r w:rsidRPr="00F1184C">
          <w:rPr>
            <w:rStyle w:val="aff9"/>
            <w:noProof/>
          </w:rPr>
          <w:t xml:space="preserve">2.8.1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6" w:history="1">
        <w:r w:rsidRPr="00F1184C">
          <w:rPr>
            <w:rStyle w:val="aff9"/>
            <w:noProof/>
          </w:rPr>
          <w:t xml:space="preserve">2.8.2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7" w:history="1">
        <w:r w:rsidRPr="00F1184C">
          <w:rPr>
            <w:rStyle w:val="aff9"/>
            <w:noProof/>
          </w:rPr>
          <w:t xml:space="preserve">2.8.3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88" w:history="1">
        <w:r w:rsidRPr="00F1184C">
          <w:rPr>
            <w:rStyle w:val="aff9"/>
            <w:noProof/>
          </w:rPr>
          <w:t xml:space="preserve">2.9 </w:t>
        </w:r>
        <w:r w:rsidRPr="00F1184C">
          <w:rPr>
            <w:rStyle w:val="aff9"/>
            <w:noProof/>
          </w:rPr>
          <w:t>修改用户头像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89" w:history="1">
        <w:r w:rsidRPr="00F1184C">
          <w:rPr>
            <w:rStyle w:val="aff9"/>
            <w:noProof/>
          </w:rPr>
          <w:t xml:space="preserve">2.9.1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0" w:history="1">
        <w:r w:rsidRPr="00F1184C">
          <w:rPr>
            <w:rStyle w:val="aff9"/>
            <w:noProof/>
          </w:rPr>
          <w:t xml:space="preserve">2.9.2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1" w:history="1">
        <w:r w:rsidRPr="00F1184C">
          <w:rPr>
            <w:rStyle w:val="aff9"/>
            <w:noProof/>
          </w:rPr>
          <w:t xml:space="preserve">2.9.3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092" w:history="1">
        <w:r w:rsidRPr="00F1184C">
          <w:rPr>
            <w:rStyle w:val="aff9"/>
            <w:noProof/>
          </w:rPr>
          <w:t xml:space="preserve">3 </w:t>
        </w:r>
        <w:r w:rsidRPr="00F1184C">
          <w:rPr>
            <w:rStyle w:val="aff9"/>
            <w:noProof/>
          </w:rPr>
          <w:t>供给方业务管理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093" w:history="1">
        <w:r w:rsidRPr="00F1184C">
          <w:rPr>
            <w:rStyle w:val="aff9"/>
            <w:noProof/>
          </w:rPr>
          <w:t xml:space="preserve">3.1 </w:t>
        </w:r>
        <w:r w:rsidRPr="00F1184C">
          <w:rPr>
            <w:rStyle w:val="aff9"/>
            <w:noProof/>
          </w:rPr>
          <w:t>需求管理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4" w:history="1">
        <w:r w:rsidRPr="00F1184C">
          <w:rPr>
            <w:rStyle w:val="aff9"/>
            <w:noProof/>
          </w:rPr>
          <w:t xml:space="preserve">3.1.1 </w:t>
        </w:r>
        <w:r w:rsidRPr="00F1184C">
          <w:rPr>
            <w:rStyle w:val="aff9"/>
            <w:noProof/>
          </w:rPr>
          <w:t>查找附近需求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5" w:history="1">
        <w:r w:rsidRPr="00F1184C">
          <w:rPr>
            <w:rStyle w:val="aff9"/>
            <w:noProof/>
          </w:rPr>
          <w:t xml:space="preserve">3.1.1.1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6" w:history="1">
        <w:r w:rsidRPr="00F1184C">
          <w:rPr>
            <w:rStyle w:val="aff9"/>
            <w:noProof/>
          </w:rPr>
          <w:t xml:space="preserve">3.1.1.2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7" w:history="1">
        <w:r w:rsidRPr="00F1184C">
          <w:rPr>
            <w:rStyle w:val="aff9"/>
            <w:noProof/>
          </w:rPr>
          <w:t xml:space="preserve">3.1.1.3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8" w:history="1">
        <w:r w:rsidRPr="00F1184C">
          <w:rPr>
            <w:rStyle w:val="aff9"/>
            <w:noProof/>
          </w:rPr>
          <w:t xml:space="preserve">3.1.2 </w:t>
        </w:r>
        <w:r w:rsidRPr="00F1184C">
          <w:rPr>
            <w:rStyle w:val="aff9"/>
            <w:noProof/>
          </w:rPr>
          <w:t>列出已投标的需求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099" w:history="1">
        <w:r w:rsidRPr="00F1184C">
          <w:rPr>
            <w:rStyle w:val="aff9"/>
            <w:noProof/>
          </w:rPr>
          <w:t xml:space="preserve">3.1.2.1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0" w:history="1">
        <w:r w:rsidRPr="00F1184C">
          <w:rPr>
            <w:rStyle w:val="aff9"/>
            <w:noProof/>
          </w:rPr>
          <w:t xml:space="preserve">3.1.2.2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1" w:history="1">
        <w:r w:rsidRPr="00F1184C">
          <w:rPr>
            <w:rStyle w:val="aff9"/>
            <w:noProof/>
          </w:rPr>
          <w:t xml:space="preserve">3.1.2.3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2" w:history="1">
        <w:r w:rsidRPr="00F1184C">
          <w:rPr>
            <w:rStyle w:val="aff9"/>
            <w:noProof/>
          </w:rPr>
          <w:t xml:space="preserve">3.1.3 </w:t>
        </w:r>
        <w:r w:rsidRPr="00F1184C">
          <w:rPr>
            <w:rStyle w:val="aff9"/>
            <w:noProof/>
          </w:rPr>
          <w:t>投标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修改投标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3" w:history="1">
        <w:r w:rsidRPr="00F1184C">
          <w:rPr>
            <w:rStyle w:val="aff9"/>
            <w:noProof/>
          </w:rPr>
          <w:t xml:space="preserve">3.1.3.1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4" w:history="1">
        <w:r w:rsidRPr="00F1184C">
          <w:rPr>
            <w:rStyle w:val="aff9"/>
            <w:noProof/>
          </w:rPr>
          <w:t xml:space="preserve">3.1.3.2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5" w:history="1">
        <w:r w:rsidRPr="00F1184C">
          <w:rPr>
            <w:rStyle w:val="aff9"/>
            <w:noProof/>
          </w:rPr>
          <w:t xml:space="preserve">3.1.3.3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6" w:history="1">
        <w:r w:rsidRPr="00F1184C">
          <w:rPr>
            <w:rStyle w:val="aff9"/>
            <w:noProof/>
          </w:rPr>
          <w:t xml:space="preserve">3.1.4 </w:t>
        </w:r>
        <w:r w:rsidRPr="00F1184C">
          <w:rPr>
            <w:rStyle w:val="aff9"/>
            <w:noProof/>
          </w:rPr>
          <w:t>投标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修改投标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7" w:history="1">
        <w:r w:rsidRPr="00F1184C">
          <w:rPr>
            <w:rStyle w:val="aff9"/>
            <w:noProof/>
          </w:rPr>
          <w:t xml:space="preserve">3.1.4.1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8" w:history="1">
        <w:r w:rsidRPr="00F1184C">
          <w:rPr>
            <w:rStyle w:val="aff9"/>
            <w:noProof/>
          </w:rPr>
          <w:t xml:space="preserve">3.1.4.2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09" w:history="1">
        <w:r w:rsidRPr="00F1184C">
          <w:rPr>
            <w:rStyle w:val="aff9"/>
            <w:noProof/>
          </w:rPr>
          <w:t xml:space="preserve">3.1.4.3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0" w:history="1">
        <w:r w:rsidRPr="00F1184C">
          <w:rPr>
            <w:rStyle w:val="aff9"/>
            <w:noProof/>
          </w:rPr>
          <w:t xml:space="preserve">3.1.5 </w:t>
        </w:r>
        <w:r w:rsidRPr="00F1184C">
          <w:rPr>
            <w:rStyle w:val="aff9"/>
            <w:noProof/>
          </w:rPr>
          <w:t>撤标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1" w:history="1">
        <w:r w:rsidRPr="00F1184C">
          <w:rPr>
            <w:rStyle w:val="aff9"/>
            <w:noProof/>
          </w:rPr>
          <w:t xml:space="preserve">3.1.5.1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2" w:history="1">
        <w:r w:rsidRPr="00F1184C">
          <w:rPr>
            <w:rStyle w:val="aff9"/>
            <w:noProof/>
          </w:rPr>
          <w:t xml:space="preserve">3.1.5.2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3" w:history="1">
        <w:r w:rsidRPr="00F1184C">
          <w:rPr>
            <w:rStyle w:val="aff9"/>
            <w:noProof/>
          </w:rPr>
          <w:t xml:space="preserve">3.1.5.3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14" w:history="1">
        <w:r w:rsidRPr="00F1184C">
          <w:rPr>
            <w:rStyle w:val="aff9"/>
            <w:noProof/>
          </w:rPr>
          <w:t xml:space="preserve">3.2 </w:t>
        </w:r>
        <w:r w:rsidRPr="00F1184C">
          <w:rPr>
            <w:rStyle w:val="aff9"/>
            <w:noProof/>
          </w:rPr>
          <w:t>销售项管理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5" w:history="1">
        <w:r w:rsidRPr="00F1184C">
          <w:rPr>
            <w:rStyle w:val="aff9"/>
            <w:noProof/>
          </w:rPr>
          <w:t xml:space="preserve">3.2.1 </w:t>
        </w:r>
        <w:r w:rsidRPr="00F1184C">
          <w:rPr>
            <w:rStyle w:val="aff9"/>
            <w:noProof/>
          </w:rPr>
          <w:t>列出销售项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6" w:history="1">
        <w:r w:rsidRPr="00F1184C">
          <w:rPr>
            <w:rStyle w:val="aff9"/>
            <w:noProof/>
          </w:rPr>
          <w:t xml:space="preserve">3.2.1.1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7" w:history="1">
        <w:r w:rsidRPr="00F1184C">
          <w:rPr>
            <w:rStyle w:val="aff9"/>
            <w:noProof/>
          </w:rPr>
          <w:t xml:space="preserve">3.2.1.2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8" w:history="1">
        <w:r w:rsidRPr="00F1184C">
          <w:rPr>
            <w:rStyle w:val="aff9"/>
            <w:noProof/>
          </w:rPr>
          <w:t xml:space="preserve">3.2.1.3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19" w:history="1">
        <w:r w:rsidRPr="00F1184C">
          <w:rPr>
            <w:rStyle w:val="aff9"/>
            <w:noProof/>
          </w:rPr>
          <w:t xml:space="preserve">3.2.2 </w:t>
        </w:r>
        <w:r w:rsidRPr="00F1184C">
          <w:rPr>
            <w:rStyle w:val="aff9"/>
            <w:noProof/>
          </w:rPr>
          <w:t>发布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修改销售项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0" w:history="1">
        <w:r w:rsidRPr="00F1184C">
          <w:rPr>
            <w:rStyle w:val="aff9"/>
            <w:noProof/>
          </w:rPr>
          <w:t xml:space="preserve">3.2.2.1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1" w:history="1">
        <w:r w:rsidRPr="00F1184C">
          <w:rPr>
            <w:rStyle w:val="aff9"/>
            <w:noProof/>
          </w:rPr>
          <w:t xml:space="preserve">3.2.2.2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2" w:history="1">
        <w:r w:rsidRPr="00F1184C">
          <w:rPr>
            <w:rStyle w:val="aff9"/>
            <w:noProof/>
          </w:rPr>
          <w:t xml:space="preserve">3.2.2.3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23" w:history="1">
        <w:r w:rsidRPr="00F1184C">
          <w:rPr>
            <w:rStyle w:val="aff9"/>
            <w:noProof/>
          </w:rPr>
          <w:t xml:space="preserve">3.3 </w:t>
        </w:r>
        <w:r w:rsidRPr="00F1184C">
          <w:rPr>
            <w:rStyle w:val="aff9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4" w:history="1">
        <w:r w:rsidRPr="00F1184C">
          <w:rPr>
            <w:rStyle w:val="aff9"/>
            <w:noProof/>
          </w:rPr>
          <w:t xml:space="preserve">3.3.1 </w:t>
        </w:r>
        <w:r w:rsidRPr="00F1184C">
          <w:rPr>
            <w:rStyle w:val="aff9"/>
            <w:noProof/>
          </w:rPr>
          <w:t>列出我的订单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5" w:history="1">
        <w:r w:rsidRPr="00F1184C">
          <w:rPr>
            <w:rStyle w:val="aff9"/>
            <w:noProof/>
          </w:rPr>
          <w:t xml:space="preserve">3.3.1.1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6" w:history="1">
        <w:r w:rsidRPr="00F1184C">
          <w:rPr>
            <w:rStyle w:val="aff9"/>
            <w:noProof/>
          </w:rPr>
          <w:t xml:space="preserve">3.3.1.2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7" w:history="1">
        <w:r w:rsidRPr="00F1184C">
          <w:rPr>
            <w:rStyle w:val="aff9"/>
            <w:noProof/>
          </w:rPr>
          <w:t xml:space="preserve">3.3.1.3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8" w:history="1">
        <w:r w:rsidRPr="00F1184C">
          <w:rPr>
            <w:rStyle w:val="aff9"/>
            <w:noProof/>
          </w:rPr>
          <w:t xml:space="preserve">3.3.2 </w:t>
        </w:r>
        <w:r w:rsidRPr="00F1184C">
          <w:rPr>
            <w:rStyle w:val="aff9"/>
            <w:noProof/>
          </w:rPr>
          <w:t>更改订单款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29" w:history="1">
        <w:r w:rsidRPr="00F1184C">
          <w:rPr>
            <w:rStyle w:val="aff9"/>
            <w:noProof/>
          </w:rPr>
          <w:t xml:space="preserve">3.3.2.1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0" w:history="1">
        <w:r w:rsidRPr="00F1184C">
          <w:rPr>
            <w:rStyle w:val="aff9"/>
            <w:noProof/>
          </w:rPr>
          <w:t xml:space="preserve">3.3.2.2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1" w:history="1">
        <w:r w:rsidRPr="00F1184C">
          <w:rPr>
            <w:rStyle w:val="aff9"/>
            <w:noProof/>
          </w:rPr>
          <w:t xml:space="preserve">3.3.2.3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2" w:history="1">
        <w:r w:rsidRPr="00F1184C">
          <w:rPr>
            <w:rStyle w:val="aff9"/>
            <w:noProof/>
          </w:rPr>
          <w:t xml:space="preserve">3.3.3 </w:t>
        </w:r>
        <w:r w:rsidRPr="00F1184C">
          <w:rPr>
            <w:rStyle w:val="aff9"/>
            <w:noProof/>
          </w:rPr>
          <w:t>更改订单款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3" w:history="1">
        <w:r w:rsidRPr="00F1184C">
          <w:rPr>
            <w:rStyle w:val="aff9"/>
            <w:noProof/>
          </w:rPr>
          <w:t xml:space="preserve">3.3.3.1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4" w:history="1">
        <w:r w:rsidRPr="00F1184C">
          <w:rPr>
            <w:rStyle w:val="aff9"/>
            <w:noProof/>
          </w:rPr>
          <w:t xml:space="preserve">3.3.3.2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5" w:history="1">
        <w:r w:rsidRPr="00F1184C">
          <w:rPr>
            <w:rStyle w:val="aff9"/>
            <w:noProof/>
          </w:rPr>
          <w:t xml:space="preserve">3.3.3.3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6" w:history="1">
        <w:r w:rsidRPr="00F1184C">
          <w:rPr>
            <w:rStyle w:val="aff9"/>
            <w:noProof/>
          </w:rPr>
          <w:t xml:space="preserve">3.3.4 </w:t>
        </w:r>
        <w:r w:rsidRPr="00F1184C">
          <w:rPr>
            <w:rStyle w:val="aff9"/>
            <w:noProof/>
          </w:rPr>
          <w:t>结束处理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7" w:history="1">
        <w:r w:rsidRPr="00F1184C">
          <w:rPr>
            <w:rStyle w:val="aff9"/>
            <w:noProof/>
          </w:rPr>
          <w:t xml:space="preserve">3.3.4.1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8" w:history="1">
        <w:r w:rsidRPr="00F1184C">
          <w:rPr>
            <w:rStyle w:val="aff9"/>
            <w:noProof/>
          </w:rPr>
          <w:t xml:space="preserve">3.3.4.2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39" w:history="1">
        <w:r w:rsidRPr="00F1184C">
          <w:rPr>
            <w:rStyle w:val="aff9"/>
            <w:noProof/>
          </w:rPr>
          <w:t xml:space="preserve">3.3.4.3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0" w:history="1">
        <w:r w:rsidRPr="00F1184C">
          <w:rPr>
            <w:rStyle w:val="aff9"/>
            <w:noProof/>
          </w:rPr>
          <w:t xml:space="preserve">3.3.5 </w:t>
        </w:r>
        <w:r w:rsidRPr="00F1184C">
          <w:rPr>
            <w:rStyle w:val="aff9"/>
            <w:noProof/>
          </w:rPr>
          <w:t>结束处理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1" w:history="1">
        <w:r w:rsidRPr="00F1184C">
          <w:rPr>
            <w:rStyle w:val="aff9"/>
            <w:noProof/>
          </w:rPr>
          <w:t xml:space="preserve">3.3.5.1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2" w:history="1">
        <w:r w:rsidRPr="00F1184C">
          <w:rPr>
            <w:rStyle w:val="aff9"/>
            <w:noProof/>
          </w:rPr>
          <w:t xml:space="preserve">3.3.5.2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3" w:history="1">
        <w:r w:rsidRPr="00F1184C">
          <w:rPr>
            <w:rStyle w:val="aff9"/>
            <w:noProof/>
          </w:rPr>
          <w:t xml:space="preserve">3.3.5.3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144" w:history="1">
        <w:r w:rsidRPr="00F1184C">
          <w:rPr>
            <w:rStyle w:val="aff9"/>
            <w:noProof/>
          </w:rPr>
          <w:t xml:space="preserve">4 </w:t>
        </w:r>
        <w:r w:rsidRPr="00F1184C">
          <w:rPr>
            <w:rStyle w:val="aff9"/>
            <w:noProof/>
          </w:rPr>
          <w:t>需求方业务管理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45" w:history="1">
        <w:r w:rsidRPr="00F1184C">
          <w:rPr>
            <w:rStyle w:val="aff9"/>
            <w:noProof/>
          </w:rPr>
          <w:t xml:space="preserve">4.1 </w:t>
        </w:r>
        <w:r w:rsidRPr="00F1184C">
          <w:rPr>
            <w:rStyle w:val="aff9"/>
            <w:noProof/>
          </w:rPr>
          <w:t>需求管理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6" w:history="1">
        <w:r w:rsidRPr="00F1184C">
          <w:rPr>
            <w:rStyle w:val="aff9"/>
            <w:noProof/>
          </w:rPr>
          <w:t xml:space="preserve">4.1.1 </w:t>
        </w:r>
        <w:r w:rsidRPr="00F1184C">
          <w:rPr>
            <w:rStyle w:val="aff9"/>
            <w:noProof/>
          </w:rPr>
          <w:t>列出需求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7" w:history="1">
        <w:r w:rsidRPr="00F1184C">
          <w:rPr>
            <w:rStyle w:val="aff9"/>
            <w:noProof/>
          </w:rPr>
          <w:t xml:space="preserve">4.1.1.1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8" w:history="1">
        <w:r w:rsidRPr="00F1184C">
          <w:rPr>
            <w:rStyle w:val="aff9"/>
            <w:noProof/>
          </w:rPr>
          <w:t xml:space="preserve">4.1.2 </w:t>
        </w:r>
        <w:r w:rsidRPr="00F1184C">
          <w:rPr>
            <w:rStyle w:val="aff9"/>
            <w:noProof/>
          </w:rPr>
          <w:t>发布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49" w:history="1">
        <w:r w:rsidRPr="00F1184C">
          <w:rPr>
            <w:rStyle w:val="aff9"/>
            <w:noProof/>
          </w:rPr>
          <w:t xml:space="preserve">4.1.2.1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0" w:history="1">
        <w:r w:rsidRPr="00F1184C">
          <w:rPr>
            <w:rStyle w:val="aff9"/>
            <w:noProof/>
          </w:rPr>
          <w:t xml:space="preserve">4.1.2.2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1" w:history="1">
        <w:r w:rsidRPr="00F1184C">
          <w:rPr>
            <w:rStyle w:val="aff9"/>
            <w:noProof/>
          </w:rPr>
          <w:t xml:space="preserve">4.1.2.3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2" w:history="1">
        <w:r w:rsidRPr="00F1184C">
          <w:rPr>
            <w:rStyle w:val="aff9"/>
            <w:noProof/>
          </w:rPr>
          <w:t xml:space="preserve">4.1.3 </w:t>
        </w:r>
        <w:r w:rsidRPr="00F1184C">
          <w:rPr>
            <w:rStyle w:val="aff9"/>
            <w:noProof/>
          </w:rPr>
          <w:t>列出需求的投标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3" w:history="1">
        <w:r w:rsidRPr="00F1184C">
          <w:rPr>
            <w:rStyle w:val="aff9"/>
            <w:noProof/>
          </w:rPr>
          <w:t xml:space="preserve">4.1.3.1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4" w:history="1">
        <w:r w:rsidRPr="00F1184C">
          <w:rPr>
            <w:rStyle w:val="aff9"/>
            <w:noProof/>
          </w:rPr>
          <w:t xml:space="preserve">4.1.3.2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5" w:history="1">
        <w:r w:rsidRPr="00F1184C">
          <w:rPr>
            <w:rStyle w:val="aff9"/>
            <w:noProof/>
          </w:rPr>
          <w:t xml:space="preserve">4.1.3.3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6" w:history="1">
        <w:r w:rsidRPr="00F1184C">
          <w:rPr>
            <w:rStyle w:val="aff9"/>
            <w:noProof/>
          </w:rPr>
          <w:t xml:space="preserve">4.1.4 </w:t>
        </w:r>
        <w:r w:rsidRPr="00F1184C">
          <w:rPr>
            <w:rStyle w:val="aff9"/>
            <w:noProof/>
          </w:rPr>
          <w:t>选标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7" w:history="1">
        <w:r w:rsidRPr="00F1184C">
          <w:rPr>
            <w:rStyle w:val="aff9"/>
            <w:noProof/>
          </w:rPr>
          <w:t xml:space="preserve">4.1.4.1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8" w:history="1">
        <w:r w:rsidRPr="00F1184C">
          <w:rPr>
            <w:rStyle w:val="aff9"/>
            <w:noProof/>
          </w:rPr>
          <w:t xml:space="preserve">4.1.4.2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59" w:history="1">
        <w:r w:rsidRPr="00F1184C">
          <w:rPr>
            <w:rStyle w:val="aff9"/>
            <w:noProof/>
          </w:rPr>
          <w:t xml:space="preserve">4.1.4.3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0" w:history="1">
        <w:r w:rsidRPr="00F1184C">
          <w:rPr>
            <w:rStyle w:val="aff9"/>
            <w:noProof/>
          </w:rPr>
          <w:t xml:space="preserve">4.1.5 </w:t>
        </w:r>
        <w:r w:rsidRPr="00F1184C">
          <w:rPr>
            <w:rStyle w:val="aff9"/>
            <w:noProof/>
          </w:rPr>
          <w:t>定标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1" w:history="1">
        <w:r w:rsidRPr="00F1184C">
          <w:rPr>
            <w:rStyle w:val="aff9"/>
            <w:noProof/>
          </w:rPr>
          <w:t xml:space="preserve">4.1.5.1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2" w:history="1">
        <w:r w:rsidRPr="00F1184C">
          <w:rPr>
            <w:rStyle w:val="aff9"/>
            <w:noProof/>
          </w:rPr>
          <w:t xml:space="preserve">4.1.5.2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3" w:history="1">
        <w:r w:rsidRPr="00F1184C">
          <w:rPr>
            <w:rStyle w:val="aff9"/>
            <w:noProof/>
          </w:rPr>
          <w:t xml:space="preserve">4.1.5.3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64" w:history="1">
        <w:r w:rsidRPr="00F1184C">
          <w:rPr>
            <w:rStyle w:val="aff9"/>
            <w:noProof/>
          </w:rPr>
          <w:t xml:space="preserve">4.2 </w:t>
        </w:r>
        <w:r w:rsidRPr="00F1184C">
          <w:rPr>
            <w:rStyle w:val="aff9"/>
            <w:noProof/>
          </w:rPr>
          <w:t>销售项管理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5" w:history="1">
        <w:r w:rsidRPr="00F1184C">
          <w:rPr>
            <w:rStyle w:val="aff9"/>
            <w:noProof/>
          </w:rPr>
          <w:t xml:space="preserve">4.2.1 </w:t>
        </w:r>
        <w:r w:rsidRPr="00F1184C">
          <w:rPr>
            <w:rStyle w:val="aff9"/>
            <w:noProof/>
          </w:rPr>
          <w:t>查找附近销售项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6" w:history="1">
        <w:r w:rsidRPr="00F1184C">
          <w:rPr>
            <w:rStyle w:val="aff9"/>
            <w:noProof/>
          </w:rPr>
          <w:t xml:space="preserve">4.2.1.1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7" w:history="1">
        <w:r w:rsidRPr="00F1184C">
          <w:rPr>
            <w:rStyle w:val="aff9"/>
            <w:noProof/>
          </w:rPr>
          <w:t xml:space="preserve">4.2.1.2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68" w:history="1">
        <w:r w:rsidRPr="00F1184C">
          <w:rPr>
            <w:rStyle w:val="aff9"/>
            <w:noProof/>
          </w:rPr>
          <w:t xml:space="preserve">4.2.1.3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69" w:history="1">
        <w:r w:rsidRPr="00F1184C">
          <w:rPr>
            <w:rStyle w:val="aff9"/>
            <w:noProof/>
          </w:rPr>
          <w:t xml:space="preserve">4.3 </w:t>
        </w:r>
        <w:r w:rsidRPr="00F1184C">
          <w:rPr>
            <w:rStyle w:val="aff9"/>
            <w:noProof/>
          </w:rPr>
          <w:t>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0" w:history="1">
        <w:r w:rsidRPr="00F1184C">
          <w:rPr>
            <w:rStyle w:val="aff9"/>
            <w:noProof/>
          </w:rPr>
          <w:t xml:space="preserve">4.3.1 </w:t>
        </w:r>
        <w:r w:rsidRPr="00F1184C">
          <w:rPr>
            <w:rStyle w:val="aff9"/>
            <w:noProof/>
          </w:rPr>
          <w:t>列出我的订单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1" w:history="1">
        <w:r w:rsidRPr="00F1184C">
          <w:rPr>
            <w:rStyle w:val="aff9"/>
            <w:noProof/>
          </w:rPr>
          <w:t xml:space="preserve">4.3.2 </w:t>
        </w:r>
        <w:r w:rsidRPr="00F1184C">
          <w:rPr>
            <w:rStyle w:val="aff9"/>
            <w:noProof/>
          </w:rPr>
          <w:t>提交订单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2" w:history="1">
        <w:r w:rsidRPr="00F1184C">
          <w:rPr>
            <w:rStyle w:val="aff9"/>
            <w:noProof/>
          </w:rPr>
          <w:t xml:space="preserve">4.3.2.1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3" w:history="1">
        <w:r w:rsidRPr="00F1184C">
          <w:rPr>
            <w:rStyle w:val="aff9"/>
            <w:noProof/>
          </w:rPr>
          <w:t xml:space="preserve">4.3.2.2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4" w:history="1">
        <w:r w:rsidRPr="00F1184C">
          <w:rPr>
            <w:rStyle w:val="aff9"/>
            <w:noProof/>
          </w:rPr>
          <w:t xml:space="preserve">4.3.2.3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5" w:history="1">
        <w:r w:rsidRPr="00F1184C">
          <w:rPr>
            <w:rStyle w:val="aff9"/>
            <w:noProof/>
          </w:rPr>
          <w:t xml:space="preserve">4.3.3 </w:t>
        </w:r>
        <w:r w:rsidRPr="00F1184C">
          <w:rPr>
            <w:rStyle w:val="aff9"/>
            <w:noProof/>
          </w:rPr>
          <w:t>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6" w:history="1">
        <w:r w:rsidRPr="00F1184C">
          <w:rPr>
            <w:rStyle w:val="aff9"/>
            <w:noProof/>
          </w:rPr>
          <w:t xml:space="preserve">4.3.3.1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7" w:history="1">
        <w:r w:rsidRPr="00F1184C">
          <w:rPr>
            <w:rStyle w:val="aff9"/>
            <w:noProof/>
          </w:rPr>
          <w:t xml:space="preserve">4.3.3.2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8" w:history="1">
        <w:r w:rsidRPr="00F1184C">
          <w:rPr>
            <w:rStyle w:val="aff9"/>
            <w:noProof/>
          </w:rPr>
          <w:t xml:space="preserve">4.3.3.3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79" w:history="1">
        <w:r w:rsidRPr="00F1184C">
          <w:rPr>
            <w:rStyle w:val="aff9"/>
            <w:noProof/>
          </w:rPr>
          <w:t xml:space="preserve">4.3.4 </w:t>
        </w:r>
        <w:r w:rsidRPr="00F1184C">
          <w:rPr>
            <w:rStyle w:val="aff9"/>
            <w:noProof/>
          </w:rPr>
          <w:t>开始使用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0" w:history="1">
        <w:r w:rsidRPr="00F1184C">
          <w:rPr>
            <w:rStyle w:val="aff9"/>
            <w:noProof/>
          </w:rPr>
          <w:t xml:space="preserve">4.3.4.1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1" w:history="1">
        <w:r w:rsidRPr="00F1184C">
          <w:rPr>
            <w:rStyle w:val="aff9"/>
            <w:noProof/>
          </w:rPr>
          <w:t xml:space="preserve">4.3.4.2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2" w:history="1">
        <w:r w:rsidRPr="00F1184C">
          <w:rPr>
            <w:rStyle w:val="aff9"/>
            <w:noProof/>
          </w:rPr>
          <w:t xml:space="preserve">4.3.4.3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3" w:history="1">
        <w:r w:rsidRPr="00F1184C">
          <w:rPr>
            <w:rStyle w:val="aff9"/>
            <w:noProof/>
          </w:rPr>
          <w:t xml:space="preserve">4.3.5 </w:t>
        </w:r>
        <w:r w:rsidRPr="00F1184C">
          <w:rPr>
            <w:rStyle w:val="aff9"/>
            <w:noProof/>
          </w:rPr>
          <w:t>结算确认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4" w:history="1">
        <w:r w:rsidRPr="00F1184C">
          <w:rPr>
            <w:rStyle w:val="aff9"/>
            <w:noProof/>
          </w:rPr>
          <w:t xml:space="preserve">4.3.5.1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5" w:history="1">
        <w:r w:rsidRPr="00F1184C">
          <w:rPr>
            <w:rStyle w:val="aff9"/>
            <w:noProof/>
          </w:rPr>
          <w:t xml:space="preserve">4.3.5.2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6" w:history="1">
        <w:r w:rsidRPr="00F1184C">
          <w:rPr>
            <w:rStyle w:val="aff9"/>
            <w:noProof/>
          </w:rPr>
          <w:t xml:space="preserve">4.3.5.3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7" w:history="1">
        <w:r w:rsidRPr="00F1184C">
          <w:rPr>
            <w:rStyle w:val="aff9"/>
            <w:noProof/>
          </w:rPr>
          <w:t xml:space="preserve">4.3.6 </w:t>
        </w:r>
        <w:r w:rsidRPr="00F1184C">
          <w:rPr>
            <w:rStyle w:val="aff9"/>
            <w:noProof/>
          </w:rPr>
          <w:t>结算确认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8" w:history="1">
        <w:r w:rsidRPr="00F1184C">
          <w:rPr>
            <w:rStyle w:val="aff9"/>
            <w:noProof/>
          </w:rPr>
          <w:t xml:space="preserve">4.3.6.1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89" w:history="1">
        <w:r w:rsidRPr="00F1184C">
          <w:rPr>
            <w:rStyle w:val="aff9"/>
            <w:noProof/>
          </w:rPr>
          <w:t xml:space="preserve">4.3.6.2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0" w:history="1">
        <w:r w:rsidRPr="00F1184C">
          <w:rPr>
            <w:rStyle w:val="aff9"/>
            <w:noProof/>
          </w:rPr>
          <w:t xml:space="preserve">4.3.6.3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191" w:history="1">
        <w:r w:rsidRPr="00F1184C">
          <w:rPr>
            <w:rStyle w:val="aff9"/>
            <w:noProof/>
          </w:rPr>
          <w:t xml:space="preserve">5 </w:t>
        </w:r>
        <w:r w:rsidRPr="00F1184C">
          <w:rPr>
            <w:rStyle w:val="aff9"/>
            <w:noProof/>
          </w:rPr>
          <w:t>租借业务通用功能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192" w:history="1">
        <w:r w:rsidRPr="00F1184C">
          <w:rPr>
            <w:rStyle w:val="aff9"/>
            <w:noProof/>
          </w:rPr>
          <w:t xml:space="preserve">5.1 </w:t>
        </w:r>
        <w:r w:rsidRPr="00F1184C">
          <w:rPr>
            <w:rStyle w:val="aff9"/>
            <w:noProof/>
          </w:rPr>
          <w:t>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3" w:history="1">
        <w:r w:rsidRPr="00F1184C">
          <w:rPr>
            <w:rStyle w:val="aff9"/>
            <w:noProof/>
          </w:rPr>
          <w:t xml:space="preserve">5.1.1 </w:t>
        </w:r>
        <w:r w:rsidRPr="00F1184C">
          <w:rPr>
            <w:rStyle w:val="aff9"/>
            <w:noProof/>
          </w:rPr>
          <w:t>显示订单详情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4" w:history="1">
        <w:r w:rsidRPr="00F1184C">
          <w:rPr>
            <w:rStyle w:val="aff9"/>
            <w:noProof/>
          </w:rPr>
          <w:t xml:space="preserve">5.1.1.1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5" w:history="1">
        <w:r w:rsidRPr="00F1184C">
          <w:rPr>
            <w:rStyle w:val="aff9"/>
            <w:noProof/>
          </w:rPr>
          <w:t xml:space="preserve">5.1.1.2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6" w:history="1">
        <w:r w:rsidRPr="00F1184C">
          <w:rPr>
            <w:rStyle w:val="aff9"/>
            <w:noProof/>
          </w:rPr>
          <w:t xml:space="preserve">5.1.1.3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7" w:history="1">
        <w:r w:rsidRPr="00F1184C">
          <w:rPr>
            <w:rStyle w:val="aff9"/>
            <w:noProof/>
          </w:rPr>
          <w:t xml:space="preserve">5.1.2 </w:t>
        </w:r>
        <w:r w:rsidRPr="00F1184C">
          <w:rPr>
            <w:rStyle w:val="aff9"/>
            <w:noProof/>
          </w:rPr>
          <w:t>评价订单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修改评价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8" w:history="1">
        <w:r w:rsidRPr="00F1184C">
          <w:rPr>
            <w:rStyle w:val="aff9"/>
            <w:noProof/>
          </w:rPr>
          <w:t xml:space="preserve">5.1.2.1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199" w:history="1">
        <w:r w:rsidRPr="00F1184C">
          <w:rPr>
            <w:rStyle w:val="aff9"/>
            <w:noProof/>
          </w:rPr>
          <w:t xml:space="preserve">5.1.2.2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0" w:history="1">
        <w:r w:rsidRPr="00F1184C">
          <w:rPr>
            <w:rStyle w:val="aff9"/>
            <w:noProof/>
          </w:rPr>
          <w:t xml:space="preserve">5.1.2.3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1" w:history="1">
        <w:r w:rsidRPr="00F1184C">
          <w:rPr>
            <w:rStyle w:val="aff9"/>
            <w:noProof/>
          </w:rPr>
          <w:t xml:space="preserve">5.1.3 </w:t>
        </w:r>
        <w:r w:rsidRPr="00F1184C">
          <w:rPr>
            <w:rStyle w:val="aff9"/>
            <w:noProof/>
          </w:rPr>
          <w:t>评价订单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2" w:history="1">
        <w:r w:rsidRPr="00F1184C">
          <w:rPr>
            <w:rStyle w:val="aff9"/>
            <w:noProof/>
          </w:rPr>
          <w:t xml:space="preserve">5.1.3.1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3" w:history="1">
        <w:r w:rsidRPr="00F1184C">
          <w:rPr>
            <w:rStyle w:val="aff9"/>
            <w:noProof/>
          </w:rPr>
          <w:t xml:space="preserve">5.1.3.2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4" w:history="1">
        <w:r w:rsidRPr="00F1184C">
          <w:rPr>
            <w:rStyle w:val="aff9"/>
            <w:noProof/>
          </w:rPr>
          <w:t xml:space="preserve">5.1.3.3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5" w:history="1">
        <w:r w:rsidRPr="00F1184C">
          <w:rPr>
            <w:rStyle w:val="aff9"/>
            <w:noProof/>
          </w:rPr>
          <w:t xml:space="preserve">5.1.4 </w:t>
        </w:r>
        <w:r w:rsidRPr="00F1184C">
          <w:rPr>
            <w:rStyle w:val="aff9"/>
            <w:noProof/>
          </w:rPr>
          <w:t>删除评价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6" w:history="1">
        <w:r w:rsidRPr="00F1184C">
          <w:rPr>
            <w:rStyle w:val="aff9"/>
            <w:noProof/>
          </w:rPr>
          <w:t xml:space="preserve">5.1.4.1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7" w:history="1">
        <w:r w:rsidRPr="00F1184C">
          <w:rPr>
            <w:rStyle w:val="aff9"/>
            <w:noProof/>
          </w:rPr>
          <w:t xml:space="preserve">5.1.4.2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08" w:history="1">
        <w:r w:rsidRPr="00F1184C">
          <w:rPr>
            <w:rStyle w:val="aff9"/>
            <w:noProof/>
          </w:rPr>
          <w:t xml:space="preserve">5.1.4.3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209" w:history="1">
        <w:r w:rsidRPr="00F1184C">
          <w:rPr>
            <w:rStyle w:val="aff9"/>
            <w:noProof/>
          </w:rPr>
          <w:t>6 Blog</w:t>
        </w:r>
        <w:r w:rsidRPr="00F1184C">
          <w:rPr>
            <w:rStyle w:val="aff9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10" w:history="1">
        <w:r w:rsidRPr="00F1184C">
          <w:rPr>
            <w:rStyle w:val="aff9"/>
            <w:noProof/>
          </w:rPr>
          <w:t xml:space="preserve">6.1 </w:t>
        </w:r>
        <w:r w:rsidRPr="00F1184C">
          <w:rPr>
            <w:rStyle w:val="aff9"/>
            <w:noProof/>
          </w:rPr>
          <w:t>发布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</w:t>
        </w:r>
        <w:r w:rsidRPr="00F1184C">
          <w:rPr>
            <w:rStyle w:val="aff9"/>
            <w:noProof/>
          </w:rPr>
          <w:t>Blog-UI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1" w:history="1">
        <w:r w:rsidRPr="00F1184C">
          <w:rPr>
            <w:rStyle w:val="aff9"/>
            <w:noProof/>
          </w:rPr>
          <w:t xml:space="preserve">6.1.1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2" w:history="1">
        <w:r w:rsidRPr="00F1184C">
          <w:rPr>
            <w:rStyle w:val="aff9"/>
            <w:noProof/>
          </w:rPr>
          <w:t xml:space="preserve">6.1.2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3" w:history="1">
        <w:r w:rsidRPr="00F1184C">
          <w:rPr>
            <w:rStyle w:val="aff9"/>
            <w:noProof/>
          </w:rPr>
          <w:t xml:space="preserve">6.1.3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14" w:history="1">
        <w:r w:rsidRPr="00F1184C">
          <w:rPr>
            <w:rStyle w:val="aff9"/>
            <w:noProof/>
          </w:rPr>
          <w:t xml:space="preserve">6.2 </w:t>
        </w:r>
        <w:r w:rsidRPr="00F1184C">
          <w:rPr>
            <w:rStyle w:val="aff9"/>
            <w:noProof/>
          </w:rPr>
          <w:t>发布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5" w:history="1">
        <w:r w:rsidRPr="00F1184C">
          <w:rPr>
            <w:rStyle w:val="aff9"/>
            <w:noProof/>
          </w:rPr>
          <w:t xml:space="preserve">6.2.1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6" w:history="1">
        <w:r w:rsidRPr="00F1184C">
          <w:rPr>
            <w:rStyle w:val="aff9"/>
            <w:noProof/>
          </w:rPr>
          <w:t xml:space="preserve">6.2.2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7" w:history="1">
        <w:r w:rsidRPr="00F1184C">
          <w:rPr>
            <w:rStyle w:val="aff9"/>
            <w:noProof/>
          </w:rPr>
          <w:t xml:space="preserve">6.2.3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18" w:history="1">
        <w:r w:rsidRPr="00F1184C">
          <w:rPr>
            <w:rStyle w:val="aff9"/>
            <w:noProof/>
          </w:rPr>
          <w:t xml:space="preserve">6.3 </w:t>
        </w:r>
        <w:r w:rsidRPr="00F1184C">
          <w:rPr>
            <w:rStyle w:val="aff9"/>
            <w:noProof/>
          </w:rPr>
          <w:t>浏览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19" w:history="1">
        <w:r w:rsidRPr="00F1184C">
          <w:rPr>
            <w:rStyle w:val="aff9"/>
            <w:noProof/>
          </w:rPr>
          <w:t xml:space="preserve">6.3.1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0" w:history="1">
        <w:r w:rsidRPr="00F1184C">
          <w:rPr>
            <w:rStyle w:val="aff9"/>
            <w:noProof/>
          </w:rPr>
          <w:t xml:space="preserve">6.3.2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1" w:history="1">
        <w:r w:rsidRPr="00F1184C">
          <w:rPr>
            <w:rStyle w:val="aff9"/>
            <w:noProof/>
          </w:rPr>
          <w:t xml:space="preserve">6.3.3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22" w:history="1">
        <w:r w:rsidRPr="00F1184C">
          <w:rPr>
            <w:rStyle w:val="aff9"/>
            <w:noProof/>
          </w:rPr>
          <w:t xml:space="preserve">6.4 </w:t>
        </w:r>
        <w:r w:rsidRPr="00F1184C">
          <w:rPr>
            <w:rStyle w:val="aff9"/>
            <w:noProof/>
          </w:rPr>
          <w:t>删除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3" w:history="1">
        <w:r w:rsidRPr="00F1184C">
          <w:rPr>
            <w:rStyle w:val="aff9"/>
            <w:noProof/>
          </w:rPr>
          <w:t xml:space="preserve">6.4.1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4" w:history="1">
        <w:r w:rsidRPr="00F1184C">
          <w:rPr>
            <w:rStyle w:val="aff9"/>
            <w:noProof/>
          </w:rPr>
          <w:t xml:space="preserve">6.4.2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5" w:history="1">
        <w:r w:rsidRPr="00F1184C">
          <w:rPr>
            <w:rStyle w:val="aff9"/>
            <w:noProof/>
          </w:rPr>
          <w:t xml:space="preserve">6.4.3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26" w:history="1">
        <w:r w:rsidRPr="00F1184C">
          <w:rPr>
            <w:rStyle w:val="aff9"/>
            <w:noProof/>
          </w:rPr>
          <w:t>6.5 Blog</w:t>
        </w:r>
        <w:r w:rsidRPr="00F1184C">
          <w:rPr>
            <w:rStyle w:val="aff9"/>
            <w:noProof/>
          </w:rPr>
          <w:t>评论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修改评论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7" w:history="1">
        <w:r w:rsidRPr="00F1184C">
          <w:rPr>
            <w:rStyle w:val="aff9"/>
            <w:noProof/>
          </w:rPr>
          <w:t xml:space="preserve">6.5.1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8" w:history="1">
        <w:r w:rsidRPr="00F1184C">
          <w:rPr>
            <w:rStyle w:val="aff9"/>
            <w:noProof/>
          </w:rPr>
          <w:t xml:space="preserve">6.5.2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29" w:history="1">
        <w:r w:rsidRPr="00F1184C">
          <w:rPr>
            <w:rStyle w:val="aff9"/>
            <w:noProof/>
          </w:rPr>
          <w:t xml:space="preserve">6.5.3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30" w:history="1">
        <w:r w:rsidRPr="00F1184C">
          <w:rPr>
            <w:rStyle w:val="aff9"/>
            <w:noProof/>
          </w:rPr>
          <w:t>6.6 Blog</w:t>
        </w:r>
        <w:r w:rsidRPr="00F1184C">
          <w:rPr>
            <w:rStyle w:val="aff9"/>
            <w:noProof/>
          </w:rPr>
          <w:t>评论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修改评论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1" w:history="1">
        <w:r w:rsidRPr="00F1184C">
          <w:rPr>
            <w:rStyle w:val="aff9"/>
            <w:noProof/>
          </w:rPr>
          <w:t xml:space="preserve">6.6.1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2" w:history="1">
        <w:r w:rsidRPr="00F1184C">
          <w:rPr>
            <w:rStyle w:val="aff9"/>
            <w:noProof/>
          </w:rPr>
          <w:t xml:space="preserve">6.6.2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3" w:history="1">
        <w:r w:rsidRPr="00F1184C">
          <w:rPr>
            <w:rStyle w:val="aff9"/>
            <w:noProof/>
          </w:rPr>
          <w:t xml:space="preserve">6.6.3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34" w:history="1">
        <w:r w:rsidRPr="00F1184C">
          <w:rPr>
            <w:rStyle w:val="aff9"/>
            <w:noProof/>
          </w:rPr>
          <w:t xml:space="preserve">6.7 </w:t>
        </w:r>
        <w:r w:rsidRPr="00F1184C">
          <w:rPr>
            <w:rStyle w:val="aff9"/>
            <w:noProof/>
          </w:rPr>
          <w:t>浏览</w:t>
        </w:r>
        <w:r w:rsidRPr="00F1184C">
          <w:rPr>
            <w:rStyle w:val="aff9"/>
            <w:noProof/>
          </w:rPr>
          <w:t>Blog</w:t>
        </w:r>
        <w:r w:rsidRPr="00F1184C">
          <w:rPr>
            <w:rStyle w:val="aff9"/>
            <w:noProof/>
          </w:rPr>
          <w:t>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5" w:history="1">
        <w:r w:rsidRPr="00F1184C">
          <w:rPr>
            <w:rStyle w:val="aff9"/>
            <w:noProof/>
          </w:rPr>
          <w:t xml:space="preserve">6.7.1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6" w:history="1">
        <w:r w:rsidRPr="00F1184C">
          <w:rPr>
            <w:rStyle w:val="aff9"/>
            <w:noProof/>
          </w:rPr>
          <w:t xml:space="preserve">6.7.2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7" w:history="1">
        <w:r w:rsidRPr="00F1184C">
          <w:rPr>
            <w:rStyle w:val="aff9"/>
            <w:noProof/>
          </w:rPr>
          <w:t xml:space="preserve">6.7.3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38" w:history="1">
        <w:r w:rsidRPr="00F1184C">
          <w:rPr>
            <w:rStyle w:val="aff9"/>
            <w:noProof/>
          </w:rPr>
          <w:t xml:space="preserve">6.8 </w:t>
        </w:r>
        <w:r w:rsidRPr="00F1184C">
          <w:rPr>
            <w:rStyle w:val="aff9"/>
            <w:noProof/>
          </w:rPr>
          <w:t>删除</w:t>
        </w:r>
        <w:r w:rsidRPr="00F1184C">
          <w:rPr>
            <w:rStyle w:val="aff9"/>
            <w:noProof/>
          </w:rPr>
          <w:t>Blog</w:t>
        </w:r>
        <w:r w:rsidRPr="00F1184C">
          <w:rPr>
            <w:rStyle w:val="aff9"/>
            <w:noProof/>
          </w:rPr>
          <w:t>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39" w:history="1">
        <w:r w:rsidRPr="00F1184C">
          <w:rPr>
            <w:rStyle w:val="aff9"/>
            <w:noProof/>
          </w:rPr>
          <w:t xml:space="preserve">6.8.1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0" w:history="1">
        <w:r w:rsidRPr="00F1184C">
          <w:rPr>
            <w:rStyle w:val="aff9"/>
            <w:noProof/>
          </w:rPr>
          <w:t xml:space="preserve">6.8.2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1" w:history="1">
        <w:r w:rsidRPr="00F1184C">
          <w:rPr>
            <w:rStyle w:val="aff9"/>
            <w:noProof/>
          </w:rPr>
          <w:t xml:space="preserve">6.8.3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42" w:history="1">
        <w:r w:rsidRPr="00F1184C">
          <w:rPr>
            <w:rStyle w:val="aff9"/>
            <w:noProof/>
          </w:rPr>
          <w:t>6.9 Blog</w:t>
        </w:r>
        <w:r w:rsidRPr="00F1184C">
          <w:rPr>
            <w:rStyle w:val="aff9"/>
            <w:noProof/>
          </w:rPr>
          <w:t>点赞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3" w:history="1">
        <w:r w:rsidRPr="00F1184C">
          <w:rPr>
            <w:rStyle w:val="aff9"/>
            <w:noProof/>
          </w:rPr>
          <w:t xml:space="preserve">6.9.1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4" w:history="1">
        <w:r w:rsidRPr="00F1184C">
          <w:rPr>
            <w:rStyle w:val="aff9"/>
            <w:noProof/>
          </w:rPr>
          <w:t xml:space="preserve">6.9.2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5" w:history="1">
        <w:r w:rsidRPr="00F1184C">
          <w:rPr>
            <w:rStyle w:val="aff9"/>
            <w:noProof/>
          </w:rPr>
          <w:t xml:space="preserve">6.9.3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46" w:history="1">
        <w:r w:rsidRPr="00F1184C">
          <w:rPr>
            <w:rStyle w:val="aff9"/>
            <w:noProof/>
          </w:rPr>
          <w:t xml:space="preserve">6.10 </w:t>
        </w:r>
        <w:r w:rsidRPr="00F1184C">
          <w:rPr>
            <w:rStyle w:val="aff9"/>
            <w:noProof/>
          </w:rPr>
          <w:t>浏览</w:t>
        </w:r>
        <w:r w:rsidRPr="00F1184C">
          <w:rPr>
            <w:rStyle w:val="aff9"/>
            <w:noProof/>
          </w:rPr>
          <w:t>Blog</w:t>
        </w:r>
        <w:r w:rsidRPr="00F1184C">
          <w:rPr>
            <w:rStyle w:val="aff9"/>
            <w:noProof/>
          </w:rPr>
          <w:t>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7" w:history="1">
        <w:r w:rsidRPr="00F1184C">
          <w:rPr>
            <w:rStyle w:val="aff9"/>
            <w:noProof/>
          </w:rPr>
          <w:t xml:space="preserve">6.10.1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8" w:history="1">
        <w:r w:rsidRPr="00F1184C">
          <w:rPr>
            <w:rStyle w:val="aff9"/>
            <w:noProof/>
          </w:rPr>
          <w:t xml:space="preserve">6.10.2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49" w:history="1">
        <w:r w:rsidRPr="00F1184C">
          <w:rPr>
            <w:rStyle w:val="aff9"/>
            <w:noProof/>
          </w:rPr>
          <w:t xml:space="preserve">6.10.3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50" w:history="1">
        <w:r w:rsidRPr="00F1184C">
          <w:rPr>
            <w:rStyle w:val="aff9"/>
            <w:noProof/>
          </w:rPr>
          <w:t>6.11 Blog</w:t>
        </w:r>
        <w:r w:rsidRPr="00F1184C">
          <w:rPr>
            <w:rStyle w:val="aff9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1" w:history="1">
        <w:r w:rsidRPr="00F1184C">
          <w:rPr>
            <w:rStyle w:val="aff9"/>
            <w:noProof/>
          </w:rPr>
          <w:t xml:space="preserve">6.11.1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2" w:history="1">
        <w:r w:rsidRPr="00F1184C">
          <w:rPr>
            <w:rStyle w:val="aff9"/>
            <w:noProof/>
          </w:rPr>
          <w:t xml:space="preserve">6.11.2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3" w:history="1">
        <w:r w:rsidRPr="00F1184C">
          <w:rPr>
            <w:rStyle w:val="aff9"/>
            <w:noProof/>
          </w:rPr>
          <w:t xml:space="preserve">6.11.3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54" w:history="1">
        <w:r w:rsidRPr="00F1184C">
          <w:rPr>
            <w:rStyle w:val="aff9"/>
            <w:noProof/>
          </w:rPr>
          <w:t xml:space="preserve">6.12 </w:t>
        </w:r>
        <w:r w:rsidRPr="00F1184C">
          <w:rPr>
            <w:rStyle w:val="aff9"/>
            <w:noProof/>
          </w:rPr>
          <w:t>收藏</w:t>
        </w:r>
        <w:r w:rsidRPr="00F1184C">
          <w:rPr>
            <w:rStyle w:val="aff9"/>
            <w:noProof/>
          </w:rPr>
          <w:t>Blog/</w:t>
        </w:r>
        <w:r w:rsidRPr="00F1184C">
          <w:rPr>
            <w:rStyle w:val="aff9"/>
            <w:noProof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5" w:history="1">
        <w:r w:rsidRPr="00F1184C">
          <w:rPr>
            <w:rStyle w:val="aff9"/>
            <w:noProof/>
          </w:rPr>
          <w:t xml:space="preserve">6.12.1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6" w:history="1">
        <w:r w:rsidRPr="00F1184C">
          <w:rPr>
            <w:rStyle w:val="aff9"/>
            <w:noProof/>
          </w:rPr>
          <w:t xml:space="preserve">6.12.2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7" w:history="1">
        <w:r w:rsidRPr="00F1184C">
          <w:rPr>
            <w:rStyle w:val="aff9"/>
            <w:noProof/>
          </w:rPr>
          <w:t xml:space="preserve">6.12.3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58" w:history="1">
        <w:r w:rsidRPr="00F1184C">
          <w:rPr>
            <w:rStyle w:val="aff9"/>
            <w:noProof/>
          </w:rPr>
          <w:t xml:space="preserve">6.13 </w:t>
        </w:r>
        <w:r w:rsidRPr="00F1184C">
          <w:rPr>
            <w:rStyle w:val="aff9"/>
            <w:noProof/>
          </w:rPr>
          <w:t>举报</w:t>
        </w:r>
        <w:r w:rsidRPr="00F1184C">
          <w:rPr>
            <w:rStyle w:val="aff9"/>
            <w:noProof/>
          </w:rPr>
          <w:t>Blog/</w:t>
        </w:r>
        <w:r w:rsidRPr="00F1184C">
          <w:rPr>
            <w:rStyle w:val="aff9"/>
            <w:noProof/>
          </w:rPr>
          <w:t>修改举报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59" w:history="1">
        <w:r w:rsidRPr="00F1184C">
          <w:rPr>
            <w:rStyle w:val="aff9"/>
            <w:noProof/>
          </w:rPr>
          <w:t xml:space="preserve">6.13.1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0" w:history="1">
        <w:r w:rsidRPr="00F1184C">
          <w:rPr>
            <w:rStyle w:val="aff9"/>
            <w:noProof/>
          </w:rPr>
          <w:t xml:space="preserve">6.13.2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1" w:history="1">
        <w:r w:rsidRPr="00F1184C">
          <w:rPr>
            <w:rStyle w:val="aff9"/>
            <w:noProof/>
          </w:rPr>
          <w:t xml:space="preserve">6.13.3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62" w:history="1">
        <w:r w:rsidRPr="00F1184C">
          <w:rPr>
            <w:rStyle w:val="aff9"/>
            <w:noProof/>
          </w:rPr>
          <w:t xml:space="preserve">6.14 </w:t>
        </w:r>
        <w:r w:rsidRPr="00F1184C">
          <w:rPr>
            <w:rStyle w:val="aff9"/>
            <w:noProof/>
          </w:rPr>
          <w:t>举报</w:t>
        </w:r>
        <w:r w:rsidRPr="00F1184C">
          <w:rPr>
            <w:rStyle w:val="aff9"/>
            <w:noProof/>
          </w:rPr>
          <w:t>Blog/</w:t>
        </w:r>
        <w:r w:rsidRPr="00F1184C">
          <w:rPr>
            <w:rStyle w:val="aff9"/>
            <w:noProof/>
          </w:rPr>
          <w:t>修改举报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3" w:history="1">
        <w:r w:rsidRPr="00F1184C">
          <w:rPr>
            <w:rStyle w:val="aff9"/>
            <w:noProof/>
          </w:rPr>
          <w:t xml:space="preserve">6.14.1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4" w:history="1">
        <w:r w:rsidRPr="00F1184C">
          <w:rPr>
            <w:rStyle w:val="aff9"/>
            <w:noProof/>
          </w:rPr>
          <w:t xml:space="preserve">6.14.2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5" w:history="1">
        <w:r w:rsidRPr="00F1184C">
          <w:rPr>
            <w:rStyle w:val="aff9"/>
            <w:noProof/>
          </w:rPr>
          <w:t xml:space="preserve">6.14.3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66" w:history="1">
        <w:r w:rsidRPr="00F1184C">
          <w:rPr>
            <w:rStyle w:val="aff9"/>
            <w:noProof/>
          </w:rPr>
          <w:t>6.15 Blog</w:t>
        </w:r>
        <w:r w:rsidRPr="00F1184C">
          <w:rPr>
            <w:rStyle w:val="aff9"/>
            <w:noProof/>
          </w:rPr>
          <w:t>撤消举报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7" w:history="1">
        <w:r w:rsidRPr="00F1184C">
          <w:rPr>
            <w:rStyle w:val="aff9"/>
            <w:noProof/>
          </w:rPr>
          <w:t xml:space="preserve">6.15.1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8" w:history="1">
        <w:r w:rsidRPr="00F1184C">
          <w:rPr>
            <w:rStyle w:val="aff9"/>
            <w:noProof/>
          </w:rPr>
          <w:t xml:space="preserve">6.15.2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69" w:history="1">
        <w:r w:rsidRPr="00F1184C">
          <w:rPr>
            <w:rStyle w:val="aff9"/>
            <w:noProof/>
          </w:rPr>
          <w:t xml:space="preserve">6.15.3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270" w:history="1">
        <w:r w:rsidRPr="00F1184C">
          <w:rPr>
            <w:rStyle w:val="aff9"/>
            <w:noProof/>
          </w:rPr>
          <w:t xml:space="preserve">7 </w:t>
        </w:r>
        <w:r w:rsidRPr="00F1184C">
          <w:rPr>
            <w:rStyle w:val="aff9"/>
            <w:noProof/>
          </w:rPr>
          <w:t>收藏管理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71" w:history="1">
        <w:r w:rsidRPr="00F1184C">
          <w:rPr>
            <w:rStyle w:val="aff9"/>
            <w:noProof/>
          </w:rPr>
          <w:t>7.1 Blog</w:t>
        </w:r>
        <w:r w:rsidRPr="00F1184C">
          <w:rPr>
            <w:rStyle w:val="aff9"/>
            <w:noProof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2" w:history="1">
        <w:r w:rsidRPr="00F1184C">
          <w:rPr>
            <w:rStyle w:val="aff9"/>
            <w:noProof/>
          </w:rPr>
          <w:t xml:space="preserve">7.1.1 </w:t>
        </w:r>
        <w:r w:rsidRPr="00F1184C">
          <w:rPr>
            <w:rStyle w:val="aff9"/>
            <w:noProof/>
          </w:rPr>
          <w:t>各类收藏列表的请求地址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3" w:history="1">
        <w:r w:rsidRPr="00F1184C">
          <w:rPr>
            <w:rStyle w:val="aff9"/>
            <w:noProof/>
          </w:rPr>
          <w:t xml:space="preserve">7.1.1.1 </w:t>
        </w:r>
        <w:r w:rsidRPr="00F1184C">
          <w:rPr>
            <w:rStyle w:val="aff9"/>
            <w:noProof/>
          </w:rPr>
          <w:t>收藏的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4" w:history="1">
        <w:r w:rsidRPr="00F1184C">
          <w:rPr>
            <w:rStyle w:val="aff9"/>
            <w:noProof/>
          </w:rPr>
          <w:t xml:space="preserve">7.1.1.2 </w:t>
        </w:r>
        <w:r w:rsidRPr="00F1184C">
          <w:rPr>
            <w:rStyle w:val="aff9"/>
            <w:noProof/>
          </w:rPr>
          <w:t>点赞的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5" w:history="1">
        <w:r w:rsidRPr="00F1184C">
          <w:rPr>
            <w:rStyle w:val="aff9"/>
            <w:noProof/>
          </w:rPr>
          <w:t xml:space="preserve">7.1.1.3 </w:t>
        </w:r>
        <w:r w:rsidRPr="00F1184C">
          <w:rPr>
            <w:rStyle w:val="aff9"/>
            <w:noProof/>
          </w:rPr>
          <w:t>评价的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6" w:history="1">
        <w:r w:rsidRPr="00F1184C">
          <w:rPr>
            <w:rStyle w:val="aff9"/>
            <w:noProof/>
          </w:rPr>
          <w:t xml:space="preserve">7.1.1.4 </w:t>
        </w:r>
        <w:r w:rsidRPr="00F1184C">
          <w:rPr>
            <w:rStyle w:val="aff9"/>
            <w:noProof/>
          </w:rPr>
          <w:t>举报的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7" w:history="1">
        <w:r w:rsidRPr="00F1184C">
          <w:rPr>
            <w:rStyle w:val="aff9"/>
            <w:noProof/>
          </w:rPr>
          <w:t xml:space="preserve">7.1.2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8" w:history="1">
        <w:r w:rsidRPr="00F1184C">
          <w:rPr>
            <w:rStyle w:val="aff9"/>
            <w:noProof/>
          </w:rPr>
          <w:t xml:space="preserve">7.1.3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79" w:history="1">
        <w:r w:rsidRPr="00F1184C">
          <w:rPr>
            <w:rStyle w:val="aff9"/>
            <w:noProof/>
          </w:rPr>
          <w:t xml:space="preserve">7.1.4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280" w:history="1">
        <w:r w:rsidRPr="00F1184C">
          <w:rPr>
            <w:rStyle w:val="aff9"/>
            <w:noProof/>
          </w:rPr>
          <w:t xml:space="preserve">8 </w:t>
        </w:r>
        <w:r w:rsidRPr="00F1184C">
          <w:rPr>
            <w:rStyle w:val="aff9"/>
            <w:noProof/>
          </w:rPr>
          <w:t>好友管理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81" w:history="1">
        <w:r w:rsidRPr="00F1184C">
          <w:rPr>
            <w:rStyle w:val="aff9"/>
            <w:noProof/>
          </w:rPr>
          <w:t xml:space="preserve">8.1 </w:t>
        </w:r>
        <w:r w:rsidRPr="00F1184C">
          <w:rPr>
            <w:rStyle w:val="aff9"/>
            <w:noProof/>
          </w:rPr>
          <w:t>获取好友列表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2" w:history="1">
        <w:r w:rsidRPr="00F1184C">
          <w:rPr>
            <w:rStyle w:val="aff9"/>
            <w:noProof/>
          </w:rPr>
          <w:t xml:space="preserve">8.1.1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3" w:history="1">
        <w:r w:rsidRPr="00F1184C">
          <w:rPr>
            <w:rStyle w:val="aff9"/>
            <w:noProof/>
          </w:rPr>
          <w:t xml:space="preserve">8.1.2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4" w:history="1">
        <w:r w:rsidRPr="00F1184C">
          <w:rPr>
            <w:rStyle w:val="aff9"/>
            <w:noProof/>
          </w:rPr>
          <w:t xml:space="preserve">8.1.3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85" w:history="1">
        <w:r w:rsidRPr="00F1184C">
          <w:rPr>
            <w:rStyle w:val="aff9"/>
            <w:noProof/>
          </w:rPr>
          <w:t xml:space="preserve">8.2 </w:t>
        </w:r>
        <w:r w:rsidRPr="00F1184C">
          <w:rPr>
            <w:rStyle w:val="aff9"/>
            <w:noProof/>
          </w:rPr>
          <w:t>好友申请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取消申请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删除好友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6" w:history="1">
        <w:r w:rsidRPr="00F1184C">
          <w:rPr>
            <w:rStyle w:val="aff9"/>
            <w:noProof/>
          </w:rPr>
          <w:t xml:space="preserve">8.2.1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7" w:history="1">
        <w:r w:rsidRPr="00F1184C">
          <w:rPr>
            <w:rStyle w:val="aff9"/>
            <w:noProof/>
          </w:rPr>
          <w:t xml:space="preserve">8.2.2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88" w:history="1">
        <w:r w:rsidRPr="00F1184C">
          <w:rPr>
            <w:rStyle w:val="aff9"/>
            <w:noProof/>
          </w:rPr>
          <w:t xml:space="preserve">8.2.3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89" w:history="1">
        <w:r w:rsidRPr="00F1184C">
          <w:rPr>
            <w:rStyle w:val="aff9"/>
            <w:noProof/>
          </w:rPr>
          <w:t xml:space="preserve">8.3 </w:t>
        </w:r>
        <w:r w:rsidRPr="00F1184C">
          <w:rPr>
            <w:rStyle w:val="aff9"/>
            <w:noProof/>
          </w:rPr>
          <w:t>获取好友申请操作列表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0" w:history="1">
        <w:r w:rsidRPr="00F1184C">
          <w:rPr>
            <w:rStyle w:val="aff9"/>
            <w:noProof/>
          </w:rPr>
          <w:t xml:space="preserve">8.3.1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1" w:history="1">
        <w:r w:rsidRPr="00F1184C">
          <w:rPr>
            <w:rStyle w:val="aff9"/>
            <w:noProof/>
          </w:rPr>
          <w:t xml:space="preserve">8.3.2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2" w:history="1">
        <w:r w:rsidRPr="00F1184C">
          <w:rPr>
            <w:rStyle w:val="aff9"/>
            <w:noProof/>
          </w:rPr>
          <w:t xml:space="preserve">8.3.3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93" w:history="1">
        <w:r w:rsidRPr="00F1184C">
          <w:rPr>
            <w:rStyle w:val="aff9"/>
            <w:noProof/>
          </w:rPr>
          <w:t xml:space="preserve">8.4 </w:t>
        </w:r>
        <w:r w:rsidRPr="00F1184C">
          <w:rPr>
            <w:rStyle w:val="aff9"/>
            <w:noProof/>
          </w:rPr>
          <w:t>接受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拒绝好友申请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4" w:history="1">
        <w:r w:rsidRPr="00F1184C">
          <w:rPr>
            <w:rStyle w:val="aff9"/>
            <w:noProof/>
          </w:rPr>
          <w:t xml:space="preserve">8.4.1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5" w:history="1">
        <w:r w:rsidRPr="00F1184C">
          <w:rPr>
            <w:rStyle w:val="aff9"/>
            <w:noProof/>
          </w:rPr>
          <w:t xml:space="preserve">8.4.2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6" w:history="1">
        <w:r w:rsidRPr="00F1184C">
          <w:rPr>
            <w:rStyle w:val="aff9"/>
            <w:noProof/>
          </w:rPr>
          <w:t xml:space="preserve">8.4.3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297" w:history="1">
        <w:r w:rsidRPr="00F1184C">
          <w:rPr>
            <w:rStyle w:val="aff9"/>
            <w:noProof/>
          </w:rPr>
          <w:t xml:space="preserve">9 </w:t>
        </w:r>
        <w:r w:rsidRPr="00F1184C">
          <w:rPr>
            <w:rStyle w:val="aff9"/>
            <w:noProof/>
          </w:rPr>
          <w:t>联系人管理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298" w:history="1">
        <w:r w:rsidRPr="00F1184C">
          <w:rPr>
            <w:rStyle w:val="aff9"/>
            <w:noProof/>
          </w:rPr>
          <w:t xml:space="preserve">9.1 </w:t>
        </w:r>
        <w:r w:rsidRPr="00F1184C">
          <w:rPr>
            <w:rStyle w:val="aff9"/>
            <w:noProof/>
          </w:rPr>
          <w:t>获取个人详情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299" w:history="1">
        <w:r w:rsidRPr="00F1184C">
          <w:rPr>
            <w:rStyle w:val="aff9"/>
            <w:noProof/>
          </w:rPr>
          <w:t xml:space="preserve">9.1.1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0" w:history="1">
        <w:r w:rsidRPr="00F1184C">
          <w:rPr>
            <w:rStyle w:val="aff9"/>
            <w:noProof/>
          </w:rPr>
          <w:t xml:space="preserve">9.1.2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1" w:history="1">
        <w:r w:rsidRPr="00F1184C">
          <w:rPr>
            <w:rStyle w:val="aff9"/>
            <w:noProof/>
          </w:rPr>
          <w:t xml:space="preserve">9.1.3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02" w:history="1">
        <w:r w:rsidRPr="00F1184C">
          <w:rPr>
            <w:rStyle w:val="aff9"/>
            <w:noProof/>
          </w:rPr>
          <w:t xml:space="preserve">9.2 </w:t>
        </w:r>
        <w:r w:rsidRPr="00F1184C">
          <w:rPr>
            <w:rStyle w:val="aff9"/>
            <w:noProof/>
          </w:rPr>
          <w:t>获取关注的联系人列表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3" w:history="1">
        <w:r w:rsidRPr="00F1184C">
          <w:rPr>
            <w:rStyle w:val="aff9"/>
            <w:noProof/>
          </w:rPr>
          <w:t xml:space="preserve">9.2.1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4" w:history="1">
        <w:r w:rsidRPr="00F1184C">
          <w:rPr>
            <w:rStyle w:val="aff9"/>
            <w:noProof/>
          </w:rPr>
          <w:t xml:space="preserve">9.2.2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5" w:history="1">
        <w:r w:rsidRPr="00F1184C">
          <w:rPr>
            <w:rStyle w:val="aff9"/>
            <w:noProof/>
          </w:rPr>
          <w:t xml:space="preserve">9.2.3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06" w:history="1">
        <w:r w:rsidRPr="00F1184C">
          <w:rPr>
            <w:rStyle w:val="aff9"/>
            <w:noProof/>
          </w:rPr>
          <w:t xml:space="preserve">9.3 </w:t>
        </w:r>
        <w:r w:rsidRPr="00F1184C">
          <w:rPr>
            <w:rStyle w:val="aff9"/>
            <w:noProof/>
          </w:rPr>
          <w:t>关注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取消关注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7" w:history="1">
        <w:r w:rsidRPr="00F1184C">
          <w:rPr>
            <w:rStyle w:val="aff9"/>
            <w:noProof/>
          </w:rPr>
          <w:t xml:space="preserve">9.3.1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8" w:history="1">
        <w:r w:rsidRPr="00F1184C">
          <w:rPr>
            <w:rStyle w:val="aff9"/>
            <w:noProof/>
          </w:rPr>
          <w:t xml:space="preserve">9.3.2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09" w:history="1">
        <w:r w:rsidRPr="00F1184C">
          <w:rPr>
            <w:rStyle w:val="aff9"/>
            <w:noProof/>
          </w:rPr>
          <w:t xml:space="preserve">9.3.3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10" w:history="1">
        <w:r w:rsidRPr="00F1184C">
          <w:rPr>
            <w:rStyle w:val="aff9"/>
            <w:noProof/>
          </w:rPr>
          <w:t xml:space="preserve">10 </w:t>
        </w:r>
        <w:r w:rsidRPr="00F1184C">
          <w:rPr>
            <w:rStyle w:val="aff9"/>
            <w:noProof/>
          </w:rPr>
          <w:t>发现功能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11" w:history="1">
        <w:r w:rsidRPr="00F1184C">
          <w:rPr>
            <w:rStyle w:val="aff9"/>
            <w:noProof/>
          </w:rPr>
          <w:t xml:space="preserve">10.1 </w:t>
        </w:r>
        <w:r w:rsidRPr="00F1184C">
          <w:rPr>
            <w:rStyle w:val="aff9"/>
            <w:noProof/>
          </w:rPr>
          <w:t>发现</w:t>
        </w:r>
        <w:r w:rsidRPr="00F1184C">
          <w:rPr>
            <w:rStyle w:val="aff9"/>
            <w:noProof/>
          </w:rPr>
          <w:t>Blog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12" w:history="1">
        <w:r w:rsidRPr="00F1184C">
          <w:rPr>
            <w:rStyle w:val="aff9"/>
            <w:noProof/>
          </w:rPr>
          <w:t xml:space="preserve">10.2 </w:t>
        </w:r>
        <w:r w:rsidRPr="00F1184C">
          <w:rPr>
            <w:rStyle w:val="aff9"/>
            <w:noProof/>
          </w:rPr>
          <w:t>发现需求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13" w:history="1">
        <w:r w:rsidRPr="00F1184C">
          <w:rPr>
            <w:rStyle w:val="aff9"/>
            <w:noProof/>
          </w:rPr>
          <w:t xml:space="preserve">10.3 </w:t>
        </w:r>
        <w:r w:rsidRPr="00F1184C">
          <w:rPr>
            <w:rStyle w:val="aff9"/>
            <w:noProof/>
          </w:rPr>
          <w:t>发现共享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14" w:history="1">
        <w:r w:rsidRPr="00F1184C">
          <w:rPr>
            <w:rStyle w:val="aff9"/>
            <w:noProof/>
          </w:rPr>
          <w:t xml:space="preserve">11 </w:t>
        </w:r>
        <w:r w:rsidRPr="00F1184C">
          <w:rPr>
            <w:rStyle w:val="aff9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15" w:history="1">
        <w:r w:rsidRPr="00F1184C">
          <w:rPr>
            <w:rStyle w:val="aff9"/>
            <w:noProof/>
          </w:rPr>
          <w:t xml:space="preserve">11.1 </w:t>
        </w:r>
        <w:r w:rsidRPr="00F1184C">
          <w:rPr>
            <w:rStyle w:val="aff9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16" w:history="1">
        <w:r w:rsidRPr="00F1184C">
          <w:rPr>
            <w:rStyle w:val="aff9"/>
            <w:noProof/>
          </w:rPr>
          <w:t xml:space="preserve">11.1.1 </w:t>
        </w:r>
        <w:r w:rsidRPr="00F1184C">
          <w:rPr>
            <w:rStyle w:val="aff9"/>
            <w:noProof/>
          </w:rPr>
          <w:t>举报需求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17" w:history="1">
        <w:r w:rsidRPr="00F1184C">
          <w:rPr>
            <w:rStyle w:val="aff9"/>
            <w:noProof/>
          </w:rPr>
          <w:t xml:space="preserve">11.1.1.1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18" w:history="1">
        <w:r w:rsidRPr="00F1184C">
          <w:rPr>
            <w:rStyle w:val="aff9"/>
            <w:noProof/>
          </w:rPr>
          <w:t xml:space="preserve">11.1.1.2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19" w:history="1">
        <w:r w:rsidRPr="00F1184C">
          <w:rPr>
            <w:rStyle w:val="aff9"/>
            <w:noProof/>
          </w:rPr>
          <w:t xml:space="preserve">11.1.1.3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0" w:history="1">
        <w:r w:rsidRPr="00F1184C">
          <w:rPr>
            <w:rStyle w:val="aff9"/>
            <w:noProof/>
          </w:rPr>
          <w:t xml:space="preserve">11.1.2 </w:t>
        </w:r>
        <w:r w:rsidRPr="00F1184C">
          <w:rPr>
            <w:rStyle w:val="aff9"/>
            <w:noProof/>
          </w:rPr>
          <w:t>举报需求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1" w:history="1">
        <w:r w:rsidRPr="00F1184C">
          <w:rPr>
            <w:rStyle w:val="aff9"/>
            <w:noProof/>
          </w:rPr>
          <w:t xml:space="preserve">11.1.2.1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2" w:history="1">
        <w:r w:rsidRPr="00F1184C">
          <w:rPr>
            <w:rStyle w:val="aff9"/>
            <w:noProof/>
          </w:rPr>
          <w:t xml:space="preserve">11.1.2.2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3" w:history="1">
        <w:r w:rsidRPr="00F1184C">
          <w:rPr>
            <w:rStyle w:val="aff9"/>
            <w:noProof/>
          </w:rPr>
          <w:t xml:space="preserve">11.1.2.3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4" w:history="1">
        <w:r w:rsidRPr="00F1184C">
          <w:rPr>
            <w:rStyle w:val="aff9"/>
            <w:noProof/>
          </w:rPr>
          <w:t xml:space="preserve">11.1.3 </w:t>
        </w:r>
        <w:r w:rsidRPr="00F1184C">
          <w:rPr>
            <w:rStyle w:val="aff9"/>
            <w:noProof/>
          </w:rPr>
          <w:t>举报销售项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5" w:history="1">
        <w:r w:rsidRPr="00F1184C">
          <w:rPr>
            <w:rStyle w:val="aff9"/>
            <w:noProof/>
          </w:rPr>
          <w:t xml:space="preserve">11.1.3.1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6" w:history="1">
        <w:r w:rsidRPr="00F1184C">
          <w:rPr>
            <w:rStyle w:val="aff9"/>
            <w:noProof/>
          </w:rPr>
          <w:t xml:space="preserve">11.1.3.2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7" w:history="1">
        <w:r w:rsidRPr="00F1184C">
          <w:rPr>
            <w:rStyle w:val="aff9"/>
            <w:noProof/>
          </w:rPr>
          <w:t xml:space="preserve">11.1.3.3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8" w:history="1">
        <w:r w:rsidRPr="00F1184C">
          <w:rPr>
            <w:rStyle w:val="aff9"/>
            <w:noProof/>
          </w:rPr>
          <w:t xml:space="preserve">11.1.4 </w:t>
        </w:r>
        <w:r w:rsidRPr="00F1184C">
          <w:rPr>
            <w:rStyle w:val="aff9"/>
            <w:noProof/>
          </w:rPr>
          <w:t>举报销售项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29" w:history="1">
        <w:r w:rsidRPr="00F1184C">
          <w:rPr>
            <w:rStyle w:val="aff9"/>
            <w:noProof/>
          </w:rPr>
          <w:t xml:space="preserve">11.1.4.1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0" w:history="1">
        <w:r w:rsidRPr="00F1184C">
          <w:rPr>
            <w:rStyle w:val="aff9"/>
            <w:noProof/>
          </w:rPr>
          <w:t xml:space="preserve">11.1.4.2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1" w:history="1">
        <w:r w:rsidRPr="00F1184C">
          <w:rPr>
            <w:rStyle w:val="aff9"/>
            <w:noProof/>
          </w:rPr>
          <w:t xml:space="preserve">11.1.4.3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32" w:history="1">
        <w:r w:rsidRPr="00F1184C">
          <w:rPr>
            <w:rStyle w:val="aff9"/>
            <w:noProof/>
          </w:rPr>
          <w:t xml:space="preserve">11.2 </w:t>
        </w:r>
        <w:r w:rsidRPr="00F1184C">
          <w:rPr>
            <w:rStyle w:val="aff9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3" w:history="1">
        <w:r w:rsidRPr="00F1184C">
          <w:rPr>
            <w:rStyle w:val="aff9"/>
            <w:noProof/>
          </w:rPr>
          <w:t xml:space="preserve">11.2.1 </w:t>
        </w:r>
        <w:r w:rsidRPr="00F1184C">
          <w:rPr>
            <w:rStyle w:val="aff9"/>
            <w:noProof/>
          </w:rPr>
          <w:t>获得用户收到的评价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4" w:history="1">
        <w:r w:rsidRPr="00F1184C">
          <w:rPr>
            <w:rStyle w:val="aff9"/>
            <w:noProof/>
          </w:rPr>
          <w:t xml:space="preserve">11.2.1.1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5" w:history="1">
        <w:r w:rsidRPr="00F1184C">
          <w:rPr>
            <w:rStyle w:val="aff9"/>
            <w:noProof/>
          </w:rPr>
          <w:t xml:space="preserve">11.2.1.2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6" w:history="1">
        <w:r w:rsidRPr="00F1184C">
          <w:rPr>
            <w:rStyle w:val="aff9"/>
            <w:noProof/>
          </w:rPr>
          <w:t xml:space="preserve">11.2.1.3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37" w:history="1">
        <w:r w:rsidRPr="00F1184C">
          <w:rPr>
            <w:rStyle w:val="aff9"/>
            <w:noProof/>
          </w:rPr>
          <w:t xml:space="preserve">12 </w:t>
        </w:r>
        <w:r w:rsidRPr="00F1184C">
          <w:rPr>
            <w:rStyle w:val="aff9"/>
            <w:noProof/>
          </w:rPr>
          <w:t>管理员功能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38" w:history="1">
        <w:r w:rsidRPr="00F1184C">
          <w:rPr>
            <w:rStyle w:val="aff9"/>
            <w:noProof/>
          </w:rPr>
          <w:t xml:space="preserve">12.1 </w:t>
        </w:r>
        <w:r w:rsidRPr="00F1184C">
          <w:rPr>
            <w:rStyle w:val="aff9"/>
            <w:noProof/>
          </w:rPr>
          <w:t>举报管理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39" w:history="1">
        <w:r w:rsidRPr="00F1184C">
          <w:rPr>
            <w:rStyle w:val="aff9"/>
            <w:noProof/>
          </w:rPr>
          <w:t xml:space="preserve">12.1.1 </w:t>
        </w:r>
        <w:r w:rsidRPr="00F1184C">
          <w:rPr>
            <w:rStyle w:val="aff9"/>
            <w:noProof/>
          </w:rPr>
          <w:t>列出需求举报记录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0" w:history="1">
        <w:r w:rsidRPr="00F1184C">
          <w:rPr>
            <w:rStyle w:val="aff9"/>
            <w:noProof/>
          </w:rPr>
          <w:t xml:space="preserve">12.1.1.1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1" w:history="1">
        <w:r w:rsidRPr="00F1184C">
          <w:rPr>
            <w:rStyle w:val="aff9"/>
            <w:noProof/>
          </w:rPr>
          <w:t xml:space="preserve">12.1.1.2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2" w:history="1">
        <w:r w:rsidRPr="00F1184C">
          <w:rPr>
            <w:rStyle w:val="aff9"/>
            <w:noProof/>
          </w:rPr>
          <w:t xml:space="preserve">12.1.1.3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3" w:history="1">
        <w:r w:rsidRPr="00F1184C">
          <w:rPr>
            <w:rStyle w:val="aff9"/>
            <w:noProof/>
          </w:rPr>
          <w:t xml:space="preserve">12.1.2 </w:t>
        </w:r>
        <w:r w:rsidRPr="00F1184C">
          <w:rPr>
            <w:rStyle w:val="aff9"/>
            <w:noProof/>
          </w:rPr>
          <w:t>列出销售项举报记录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4" w:history="1">
        <w:r w:rsidRPr="00F1184C">
          <w:rPr>
            <w:rStyle w:val="aff9"/>
            <w:noProof/>
          </w:rPr>
          <w:t xml:space="preserve">12.1.2.1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5" w:history="1">
        <w:r w:rsidRPr="00F1184C">
          <w:rPr>
            <w:rStyle w:val="aff9"/>
            <w:noProof/>
          </w:rPr>
          <w:t xml:space="preserve">12.1.2.2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6" w:history="1">
        <w:r w:rsidRPr="00F1184C">
          <w:rPr>
            <w:rStyle w:val="aff9"/>
            <w:noProof/>
          </w:rPr>
          <w:t xml:space="preserve">12.1.2.3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47" w:history="1">
        <w:r w:rsidRPr="00F1184C">
          <w:rPr>
            <w:rStyle w:val="aff9"/>
            <w:noProof/>
          </w:rPr>
          <w:t xml:space="preserve">12.2 </w:t>
        </w:r>
        <w:r w:rsidRPr="00F1184C">
          <w:rPr>
            <w:rStyle w:val="aff9"/>
            <w:noProof/>
          </w:rPr>
          <w:t>审核管理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8" w:history="1">
        <w:r w:rsidRPr="00F1184C">
          <w:rPr>
            <w:rStyle w:val="aff9"/>
            <w:noProof/>
          </w:rPr>
          <w:t xml:space="preserve">12.2.1 </w:t>
        </w:r>
        <w:r w:rsidRPr="00F1184C">
          <w:rPr>
            <w:rStyle w:val="aff9"/>
            <w:noProof/>
          </w:rPr>
          <w:t>审核需求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49" w:history="1">
        <w:r w:rsidRPr="00F1184C">
          <w:rPr>
            <w:rStyle w:val="aff9"/>
            <w:noProof/>
          </w:rPr>
          <w:t xml:space="preserve">12.2.1.1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0" w:history="1">
        <w:r w:rsidRPr="00F1184C">
          <w:rPr>
            <w:rStyle w:val="aff9"/>
            <w:noProof/>
          </w:rPr>
          <w:t xml:space="preserve">12.2.1.2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1" w:history="1">
        <w:r w:rsidRPr="00F1184C">
          <w:rPr>
            <w:rStyle w:val="aff9"/>
            <w:noProof/>
          </w:rPr>
          <w:t xml:space="preserve">12.2.1.3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2" w:history="1">
        <w:r w:rsidRPr="00F1184C">
          <w:rPr>
            <w:rStyle w:val="aff9"/>
            <w:noProof/>
          </w:rPr>
          <w:t xml:space="preserve">12.2.2 </w:t>
        </w:r>
        <w:r w:rsidRPr="00F1184C">
          <w:rPr>
            <w:rStyle w:val="aff9"/>
            <w:noProof/>
          </w:rPr>
          <w:t>审核需求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3" w:history="1">
        <w:r w:rsidRPr="00F1184C">
          <w:rPr>
            <w:rStyle w:val="aff9"/>
            <w:noProof/>
          </w:rPr>
          <w:t xml:space="preserve">12.2.2.1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4" w:history="1">
        <w:r w:rsidRPr="00F1184C">
          <w:rPr>
            <w:rStyle w:val="aff9"/>
            <w:noProof/>
          </w:rPr>
          <w:t xml:space="preserve">12.2.2.2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5" w:history="1">
        <w:r w:rsidRPr="00F1184C">
          <w:rPr>
            <w:rStyle w:val="aff9"/>
            <w:noProof/>
          </w:rPr>
          <w:t xml:space="preserve">12.2.2.3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6" w:history="1">
        <w:r w:rsidRPr="00F1184C">
          <w:rPr>
            <w:rStyle w:val="aff9"/>
            <w:noProof/>
          </w:rPr>
          <w:t xml:space="preserve">12.2.3 </w:t>
        </w:r>
        <w:r w:rsidRPr="00F1184C">
          <w:rPr>
            <w:rStyle w:val="aff9"/>
            <w:noProof/>
          </w:rPr>
          <w:t>审核销售项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7" w:history="1">
        <w:r w:rsidRPr="00F1184C">
          <w:rPr>
            <w:rStyle w:val="aff9"/>
            <w:noProof/>
          </w:rPr>
          <w:t xml:space="preserve">12.2.3.1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8" w:history="1">
        <w:r w:rsidRPr="00F1184C">
          <w:rPr>
            <w:rStyle w:val="aff9"/>
            <w:noProof/>
          </w:rPr>
          <w:t xml:space="preserve">12.2.3.2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59" w:history="1">
        <w:r w:rsidRPr="00F1184C">
          <w:rPr>
            <w:rStyle w:val="aff9"/>
            <w:noProof/>
          </w:rPr>
          <w:t xml:space="preserve">12.2.3.3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0" w:history="1">
        <w:r w:rsidRPr="00F1184C">
          <w:rPr>
            <w:rStyle w:val="aff9"/>
            <w:noProof/>
          </w:rPr>
          <w:t xml:space="preserve">12.2.4 </w:t>
        </w:r>
        <w:r w:rsidRPr="00F1184C">
          <w:rPr>
            <w:rStyle w:val="aff9"/>
            <w:noProof/>
          </w:rPr>
          <w:t>审核销售项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1" w:history="1">
        <w:r w:rsidRPr="00F1184C">
          <w:rPr>
            <w:rStyle w:val="aff9"/>
            <w:noProof/>
          </w:rPr>
          <w:t xml:space="preserve">12.2.4.1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2" w:history="1">
        <w:r w:rsidRPr="00F1184C">
          <w:rPr>
            <w:rStyle w:val="aff9"/>
            <w:noProof/>
          </w:rPr>
          <w:t xml:space="preserve">12.2.4.2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3" w:history="1">
        <w:r w:rsidRPr="00F1184C">
          <w:rPr>
            <w:rStyle w:val="aff9"/>
            <w:noProof/>
          </w:rPr>
          <w:t xml:space="preserve">12.2.4.3 </w:t>
        </w:r>
        <w:r w:rsidRPr="00F1184C">
          <w:rPr>
            <w:rStyle w:val="aff9"/>
            <w:noProof/>
          </w:rPr>
          <w:t>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64" w:history="1">
        <w:r w:rsidRPr="00F1184C">
          <w:rPr>
            <w:rStyle w:val="aff9"/>
            <w:noProof/>
          </w:rPr>
          <w:t xml:space="preserve">13 </w:t>
        </w:r>
        <w:r w:rsidRPr="00F1184C">
          <w:rPr>
            <w:rStyle w:val="aff9"/>
            <w:noProof/>
          </w:rPr>
          <w:t>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65" w:history="1">
        <w:r w:rsidRPr="00F1184C">
          <w:rPr>
            <w:rStyle w:val="aff9"/>
            <w:noProof/>
          </w:rPr>
          <w:t xml:space="preserve">13.1 </w:t>
        </w:r>
        <w:r w:rsidRPr="00F1184C">
          <w:rPr>
            <w:rStyle w:val="aff9"/>
            <w:noProof/>
          </w:rPr>
          <w:t>付款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充值</w:t>
        </w:r>
        <w:r w:rsidRPr="00F1184C">
          <w:rPr>
            <w:rStyle w:val="aff9"/>
            <w:noProof/>
          </w:rPr>
          <w:t>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6" w:history="1">
        <w:r w:rsidRPr="00F1184C">
          <w:rPr>
            <w:rStyle w:val="aff9"/>
            <w:noProof/>
          </w:rPr>
          <w:t xml:space="preserve">13.1.1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7" w:history="1">
        <w:r w:rsidRPr="00F1184C">
          <w:rPr>
            <w:rStyle w:val="aff9"/>
            <w:noProof/>
          </w:rPr>
          <w:t xml:space="preserve">13.1.2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68" w:history="1">
        <w:r w:rsidRPr="00F1184C">
          <w:rPr>
            <w:rStyle w:val="aff9"/>
            <w:noProof/>
          </w:rPr>
          <w:t xml:space="preserve">13.1.3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69" w:history="1">
        <w:r w:rsidRPr="00F1184C">
          <w:rPr>
            <w:rStyle w:val="aff9"/>
            <w:noProof/>
          </w:rPr>
          <w:t xml:space="preserve">13.2 </w:t>
        </w:r>
        <w:r w:rsidRPr="00F1184C">
          <w:rPr>
            <w:rStyle w:val="aff9"/>
            <w:noProof/>
          </w:rPr>
          <w:t>付款</w:t>
        </w:r>
        <w:r w:rsidRPr="00F1184C">
          <w:rPr>
            <w:rStyle w:val="aff9"/>
            <w:noProof/>
          </w:rPr>
          <w:t>/</w:t>
        </w:r>
        <w:r w:rsidRPr="00F1184C">
          <w:rPr>
            <w:rStyle w:val="aff9"/>
            <w:noProof/>
          </w:rPr>
          <w:t>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0" w:history="1">
        <w:r w:rsidRPr="00F1184C">
          <w:rPr>
            <w:rStyle w:val="aff9"/>
            <w:noProof/>
          </w:rPr>
          <w:t xml:space="preserve">13.2.1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1" w:history="1">
        <w:r w:rsidRPr="00F1184C">
          <w:rPr>
            <w:rStyle w:val="aff9"/>
            <w:noProof/>
          </w:rPr>
          <w:t xml:space="preserve">13.2.2 </w:t>
        </w:r>
        <w:r w:rsidRPr="00F1184C">
          <w:rPr>
            <w:rStyle w:val="aff9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2" w:history="1">
        <w:r w:rsidRPr="00F1184C">
          <w:rPr>
            <w:rStyle w:val="aff9"/>
            <w:noProof/>
          </w:rPr>
          <w:t xml:space="preserve">13.2.3 </w:t>
        </w:r>
        <w:r w:rsidRPr="00F1184C">
          <w:rPr>
            <w:rStyle w:val="aff9"/>
            <w:noProof/>
          </w:rPr>
          <w:t>视图数据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73" w:history="1">
        <w:r w:rsidRPr="00F1184C">
          <w:rPr>
            <w:rStyle w:val="aff9"/>
            <w:noProof/>
          </w:rPr>
          <w:t xml:space="preserve">14 </w:t>
        </w:r>
        <w:r w:rsidRPr="00F1184C">
          <w:rPr>
            <w:rStyle w:val="aff9"/>
            <w:noProof/>
          </w:rPr>
          <w:t>验证功能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74" w:history="1">
        <w:r w:rsidRPr="00F1184C">
          <w:rPr>
            <w:rStyle w:val="aff9"/>
            <w:noProof/>
          </w:rPr>
          <w:t xml:space="preserve">14.1 </w:t>
        </w:r>
        <w:r w:rsidRPr="00F1184C">
          <w:rPr>
            <w:rStyle w:val="aff9"/>
            <w:noProof/>
          </w:rPr>
          <w:t>手机验证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5" w:history="1">
        <w:r w:rsidRPr="00F1184C">
          <w:rPr>
            <w:rStyle w:val="aff9"/>
            <w:noProof/>
          </w:rPr>
          <w:t xml:space="preserve">14.1.1 </w:t>
        </w:r>
        <w:r w:rsidRPr="00F1184C">
          <w:rPr>
            <w:rStyle w:val="aff9"/>
            <w:noProof/>
          </w:rPr>
          <w:t>访问路径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6" w:history="1">
        <w:r w:rsidRPr="00F1184C">
          <w:rPr>
            <w:rStyle w:val="aff9"/>
            <w:noProof/>
          </w:rPr>
          <w:t xml:space="preserve">14.1.1.1 </w:t>
        </w:r>
        <w:r w:rsidRPr="00F1184C">
          <w:rPr>
            <w:rStyle w:val="aff9"/>
            <w:noProof/>
          </w:rPr>
          <w:t>可发送给任何手机号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7" w:history="1">
        <w:r w:rsidRPr="00F1184C">
          <w:rPr>
            <w:rStyle w:val="aff9"/>
            <w:noProof/>
          </w:rPr>
          <w:t xml:space="preserve">14.1.1.2 </w:t>
        </w:r>
        <w:r w:rsidRPr="00F1184C">
          <w:rPr>
            <w:rStyle w:val="aff9"/>
            <w:noProof/>
          </w:rPr>
          <w:t>只允许发送给系统中不存在的手机号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8" w:history="1">
        <w:r w:rsidRPr="00F1184C">
          <w:rPr>
            <w:rStyle w:val="aff9"/>
            <w:noProof/>
          </w:rPr>
          <w:t xml:space="preserve">14.1.1.3 </w:t>
        </w:r>
        <w:r w:rsidRPr="00F1184C">
          <w:rPr>
            <w:rStyle w:val="aff9"/>
            <w:noProof/>
          </w:rPr>
          <w:t>只允许发送给系统中已存在的手机号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79" w:history="1">
        <w:r w:rsidRPr="00F1184C">
          <w:rPr>
            <w:rStyle w:val="aff9"/>
            <w:noProof/>
          </w:rPr>
          <w:t xml:space="preserve">14.1.1.4 </w:t>
        </w:r>
        <w:r w:rsidRPr="00F1184C">
          <w:rPr>
            <w:rStyle w:val="aff9"/>
            <w:noProof/>
          </w:rPr>
          <w:t>只允许发送给当前用户的手机号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80" w:history="1">
        <w:r w:rsidRPr="00F1184C">
          <w:rPr>
            <w:rStyle w:val="aff9"/>
            <w:noProof/>
          </w:rPr>
          <w:t xml:space="preserve">14.1.2 </w:t>
        </w:r>
        <w:r w:rsidRPr="00F1184C">
          <w:rPr>
            <w:rStyle w:val="aff9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177381" w:history="1">
        <w:r w:rsidRPr="00F1184C">
          <w:rPr>
            <w:rStyle w:val="aff9"/>
            <w:noProof/>
          </w:rPr>
          <w:t xml:space="preserve">14.1.3 </w:t>
        </w:r>
        <w:r w:rsidRPr="00F1184C">
          <w:rPr>
            <w:rStyle w:val="aff9"/>
            <w:noProof/>
          </w:rPr>
          <w:t>返回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382" w:history="1">
        <w:r w:rsidRPr="00F1184C">
          <w:rPr>
            <w:rStyle w:val="aff9"/>
            <w:noProof/>
          </w:rPr>
          <w:t xml:space="preserve">15 </w:t>
        </w:r>
        <w:r w:rsidRPr="00F1184C">
          <w:rPr>
            <w:rStyle w:val="aff9"/>
            <w:noProof/>
          </w:rPr>
          <w:t>操作结果类型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3" w:history="1">
        <w:r w:rsidRPr="00F1184C">
          <w:rPr>
            <w:rStyle w:val="aff9"/>
            <w:noProof/>
          </w:rPr>
          <w:t>15.1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4" w:history="1">
        <w:r w:rsidRPr="00F1184C">
          <w:rPr>
            <w:rStyle w:val="aff9"/>
            <w:noProof/>
          </w:rPr>
          <w:t>15.2 ListResult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5" w:history="1">
        <w:r w:rsidRPr="00F1184C">
          <w:rPr>
            <w:rStyle w:val="aff9"/>
            <w:noProof/>
          </w:rPr>
          <w:t>15.3 WsUserRegResult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6" w:history="1">
        <w:r w:rsidRPr="00F1184C">
          <w:rPr>
            <w:rStyle w:val="aff9"/>
            <w:noProof/>
          </w:rPr>
          <w:t>15.4 ListLeaseDemandsResult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7" w:history="1">
        <w:r w:rsidRPr="00F1184C">
          <w:rPr>
            <w:rStyle w:val="aff9"/>
            <w:noProof/>
          </w:rPr>
          <w:t>15.5 ListLeaseOrdersResult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8" w:history="1">
        <w:r w:rsidRPr="00F1184C">
          <w:rPr>
            <w:rStyle w:val="aff9"/>
            <w:noProof/>
          </w:rPr>
          <w:t>15.6 ListLeaseSaleItemsResult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89" w:history="1">
        <w:r w:rsidRPr="00F1184C">
          <w:rPr>
            <w:rStyle w:val="aff9"/>
            <w:noProof/>
          </w:rPr>
          <w:t>15.7 EditLeaseOrderUiResult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0" w:history="1">
        <w:r w:rsidRPr="00F1184C">
          <w:rPr>
            <w:rStyle w:val="aff9"/>
            <w:noProof/>
          </w:rPr>
          <w:t>15.8 EditPaymentUiResult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1" w:history="1">
        <w:r w:rsidRPr="00F1184C">
          <w:rPr>
            <w:rStyle w:val="aff9"/>
            <w:noProof/>
          </w:rPr>
          <w:t>15.9 PayResult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2" w:history="1">
        <w:r w:rsidRPr="00F1184C">
          <w:rPr>
            <w:rStyle w:val="aff9"/>
            <w:noProof/>
          </w:rPr>
          <w:t>15.10 ConfirmSettleUiResult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3" w:history="1">
        <w:r w:rsidRPr="00F1184C">
          <w:rPr>
            <w:rStyle w:val="aff9"/>
            <w:noProof/>
          </w:rPr>
          <w:t>15.11 ChangePaymentUiResult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4" w:history="1">
        <w:r w:rsidRPr="00F1184C">
          <w:rPr>
            <w:rStyle w:val="aff9"/>
            <w:noProof/>
          </w:rPr>
          <w:t>15.12 FinishUiResult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5" w:history="1">
        <w:r w:rsidRPr="00F1184C">
          <w:rPr>
            <w:rStyle w:val="aff9"/>
            <w:noProof/>
          </w:rPr>
          <w:t>15.13 EditProvisionUiResult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6" w:history="1">
        <w:r w:rsidRPr="00F1184C">
          <w:rPr>
            <w:rStyle w:val="aff9"/>
            <w:noProof/>
          </w:rPr>
          <w:t>15.14 ListLeaseProvisionsResult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7" w:history="1">
        <w:r w:rsidRPr="00F1184C">
          <w:rPr>
            <w:rStyle w:val="aff9"/>
            <w:noProof/>
          </w:rPr>
          <w:t>15.15 LeaseOrderResult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8" w:history="1">
        <w:r w:rsidRPr="00F1184C">
          <w:rPr>
            <w:rStyle w:val="aff9"/>
            <w:noProof/>
          </w:rPr>
          <w:t>15.16 LeaseSaleItemResult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399" w:history="1">
        <w:r w:rsidRPr="00F1184C">
          <w:rPr>
            <w:rStyle w:val="aff9"/>
            <w:noProof/>
          </w:rPr>
          <w:t>15.17 LeaseDemandResult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0" w:history="1">
        <w:r w:rsidRPr="00F1184C">
          <w:rPr>
            <w:rStyle w:val="aff9"/>
            <w:noProof/>
          </w:rPr>
          <w:t>15.18 LeaseProvisionResult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1" w:history="1">
        <w:r w:rsidRPr="00F1184C">
          <w:rPr>
            <w:rStyle w:val="aff9"/>
            <w:noProof/>
          </w:rPr>
          <w:t>15.19 UserResult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2" w:history="1">
        <w:r w:rsidRPr="00F1184C">
          <w:rPr>
            <w:rStyle w:val="aff9"/>
            <w:noProof/>
          </w:rPr>
          <w:t>15.20 UserDetailsResult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3" w:history="1">
        <w:r w:rsidRPr="00F1184C">
          <w:rPr>
            <w:rStyle w:val="aff9"/>
            <w:noProof/>
          </w:rPr>
          <w:t>15.21 LeaseOrderDetailsResult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4" w:history="1">
        <w:r w:rsidRPr="00F1184C">
          <w:rPr>
            <w:rStyle w:val="aff9"/>
            <w:noProof/>
          </w:rPr>
          <w:t>15.22 PersonDetailsResult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5" w:history="1">
        <w:r w:rsidRPr="00F1184C">
          <w:rPr>
            <w:rStyle w:val="aff9"/>
            <w:noProof/>
          </w:rPr>
          <w:t>15.23 ListReviewOrderItemResult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6" w:history="1">
        <w:r w:rsidRPr="00F1184C">
          <w:rPr>
            <w:rStyle w:val="aff9"/>
            <w:noProof/>
          </w:rPr>
          <w:t>15.24 BlogResult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7" w:history="1">
        <w:r w:rsidRPr="00F1184C">
          <w:rPr>
            <w:rStyle w:val="aff9"/>
            <w:noProof/>
          </w:rPr>
          <w:t>15.25 ListBlogsResult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8" w:history="1">
        <w:r w:rsidRPr="00F1184C">
          <w:rPr>
            <w:rStyle w:val="aff9"/>
            <w:noProof/>
          </w:rPr>
          <w:t>15.26 ListReplyBlogsResult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09" w:history="1">
        <w:r w:rsidRPr="00F1184C">
          <w:rPr>
            <w:rStyle w:val="aff9"/>
            <w:noProof/>
          </w:rPr>
          <w:t>15.27 ListLikeBlogsResult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0" w:history="1">
        <w:r w:rsidRPr="00F1184C">
          <w:rPr>
            <w:rStyle w:val="aff9"/>
            <w:noProof/>
          </w:rPr>
          <w:t>15.28 ReplyBlogResult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1" w:history="1">
        <w:r w:rsidRPr="00F1184C">
          <w:rPr>
            <w:rStyle w:val="aff9"/>
            <w:noProof/>
          </w:rPr>
          <w:t>15.29 LikeBlogResult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2" w:history="1">
        <w:r w:rsidRPr="00F1184C">
          <w:rPr>
            <w:rStyle w:val="aff9"/>
            <w:noProof/>
          </w:rPr>
          <w:t>15.30 ReportBlogResult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3" w:history="1">
        <w:r w:rsidRPr="00F1184C">
          <w:rPr>
            <w:rStyle w:val="aff9"/>
            <w:noProof/>
          </w:rPr>
          <w:t>15.31 ReviewOrderItemResult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4" w:history="1">
        <w:r w:rsidRPr="00F1184C">
          <w:rPr>
            <w:rStyle w:val="aff9"/>
            <w:noProof/>
          </w:rPr>
          <w:t>15.32 ReportLeaseDemandResult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5" w:history="1">
        <w:r w:rsidRPr="00F1184C">
          <w:rPr>
            <w:rStyle w:val="aff9"/>
            <w:noProof/>
          </w:rPr>
          <w:t>15.33 ReporLeaseSaleItemResult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6" w:history="1">
        <w:r w:rsidRPr="00F1184C">
          <w:rPr>
            <w:rStyle w:val="aff9"/>
            <w:noProof/>
          </w:rPr>
          <w:t>15.34 ListUsersResult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7" w:history="1">
        <w:r w:rsidRPr="00F1184C">
          <w:rPr>
            <w:rStyle w:val="aff9"/>
            <w:noProof/>
          </w:rPr>
          <w:t>15.35 ListMakeFriendsResult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18" w:history="1">
        <w:r w:rsidRPr="00F1184C">
          <w:rPr>
            <w:rStyle w:val="aff9"/>
            <w:noProof/>
          </w:rPr>
          <w:t>15.36 BaseResult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02177419" w:history="1">
        <w:r w:rsidRPr="00F1184C">
          <w:rPr>
            <w:rStyle w:val="aff9"/>
            <w:noProof/>
          </w:rPr>
          <w:t xml:space="preserve">16 </w:t>
        </w:r>
        <w:r w:rsidRPr="00F1184C">
          <w:rPr>
            <w:rStyle w:val="aff9"/>
            <w:noProof/>
          </w:rPr>
          <w:t>实体对应的视图对象类型（</w:t>
        </w:r>
        <w:r w:rsidRPr="00F1184C">
          <w:rPr>
            <w:rStyle w:val="aff9"/>
            <w:noProof/>
          </w:rPr>
          <w:t>DVO</w:t>
        </w:r>
        <w:r w:rsidRPr="00F1184C">
          <w:rPr>
            <w:rStyle w:val="aff9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0" w:history="1">
        <w:r w:rsidRPr="00F1184C">
          <w:rPr>
            <w:rStyle w:val="aff9"/>
            <w:noProof/>
          </w:rPr>
          <w:t>16.1 UserDvo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1" w:history="1">
        <w:r w:rsidRPr="00F1184C">
          <w:rPr>
            <w:rStyle w:val="aff9"/>
            <w:noProof/>
          </w:rPr>
          <w:t>16.2 LeaseOrderDvo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2" w:history="1">
        <w:r w:rsidRPr="00F1184C">
          <w:rPr>
            <w:rStyle w:val="aff9"/>
            <w:noProof/>
          </w:rPr>
          <w:t>16.3 LeaseSaleItemDvo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3" w:history="1">
        <w:r w:rsidRPr="00F1184C">
          <w:rPr>
            <w:rStyle w:val="aff9"/>
            <w:noProof/>
          </w:rPr>
          <w:t>16.4 LeaseDemandDvo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4" w:history="1">
        <w:r w:rsidRPr="00F1184C">
          <w:rPr>
            <w:rStyle w:val="aff9"/>
            <w:noProof/>
          </w:rPr>
          <w:t>16.5 LeaseProvisionDvo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5" w:history="1">
        <w:r w:rsidRPr="00F1184C">
          <w:rPr>
            <w:rStyle w:val="aff9"/>
            <w:noProof/>
          </w:rPr>
          <w:t>16.6 UserDetailsDvo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6" w:history="1">
        <w:r w:rsidRPr="00F1184C">
          <w:rPr>
            <w:rStyle w:val="aff9"/>
            <w:noProof/>
          </w:rPr>
          <w:t>16.7 LeaseOrderDetailsDvo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7" w:history="1">
        <w:r w:rsidRPr="00F1184C">
          <w:rPr>
            <w:rStyle w:val="aff9"/>
            <w:noProof/>
          </w:rPr>
          <w:t>16.8 PersonDetailsDvo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8" w:history="1">
        <w:r w:rsidRPr="00F1184C">
          <w:rPr>
            <w:rStyle w:val="aff9"/>
            <w:noProof/>
          </w:rPr>
          <w:t>16.9 ReviewOrderItemDvo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29" w:history="1">
        <w:r w:rsidRPr="00F1184C">
          <w:rPr>
            <w:rStyle w:val="aff9"/>
            <w:noProof/>
          </w:rPr>
          <w:t>16.10 BlogDvo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30" w:history="1">
        <w:r w:rsidRPr="00F1184C">
          <w:rPr>
            <w:rStyle w:val="aff9"/>
            <w:noProof/>
          </w:rPr>
          <w:t>16.11 ReplyBlogDvo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31" w:history="1">
        <w:r w:rsidRPr="00F1184C">
          <w:rPr>
            <w:rStyle w:val="aff9"/>
            <w:noProof/>
          </w:rPr>
          <w:t>16.12 LikeBlogDvo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32" w:history="1">
        <w:r w:rsidRPr="00F1184C">
          <w:rPr>
            <w:rStyle w:val="aff9"/>
            <w:noProof/>
          </w:rPr>
          <w:t>16.13 ReportBlogDvo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33" w:history="1">
        <w:r w:rsidRPr="00F1184C">
          <w:rPr>
            <w:rStyle w:val="aff9"/>
            <w:noProof/>
          </w:rPr>
          <w:t>16.14 MakeFriendDvo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502177434" w:history="1">
        <w:r w:rsidRPr="00F1184C">
          <w:rPr>
            <w:rStyle w:val="aff9"/>
            <w:noProof/>
          </w:rPr>
          <w:t>16.15 BaseDvo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30899" w:rsidRDefault="0093089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02177435" w:history="1">
        <w:r w:rsidRPr="00F1184C">
          <w:rPr>
            <w:rStyle w:val="aff9"/>
            <w:noProof/>
          </w:rPr>
          <w:t>附录</w:t>
        </w:r>
        <w:r w:rsidRPr="00F1184C">
          <w:rPr>
            <w:rStyle w:val="aff9"/>
            <w:noProof/>
          </w:rPr>
          <w:t xml:space="preserve">1 </w:t>
        </w:r>
        <w:r w:rsidRPr="00F1184C">
          <w:rPr>
            <w:rStyle w:val="aff9"/>
            <w:noProof/>
          </w:rPr>
          <w:t>第三方支付公司代码表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_Toc502177435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474FA" w:rsidRDefault="0003258D" w:rsidP="00D474FA">
      <w:r>
        <w:fldChar w:fldCharType="end"/>
      </w:r>
    </w:p>
    <w:p w:rsidR="000E3BCD" w:rsidRDefault="000E3BCD" w:rsidP="000E3BCD">
      <w:pPr>
        <w:pStyle w:val="af2"/>
        <w:sectPr w:rsidR="000E3BCD" w:rsidSect="003804CE">
          <w:headerReference w:type="even" r:id="rId13"/>
          <w:headerReference w:type="default" r:id="rId14"/>
          <w:footerReference w:type="default" r:id="rId15"/>
          <w:pgSz w:w="11906" w:h="16838" w:code="9"/>
          <w:pgMar w:top="1440" w:right="1800" w:bottom="1440" w:left="1800" w:header="851" w:footer="992" w:gutter="0"/>
          <w:pgNumType w:fmt="upperRoman" w:start="1"/>
          <w:cols w:space="425"/>
          <w:docGrid w:type="linesAndChars" w:linePitch="312"/>
        </w:sectPr>
      </w:pPr>
    </w:p>
    <w:p w:rsidR="000E3BCD" w:rsidRPr="00191B14" w:rsidRDefault="00AF0C50" w:rsidP="00644AA8">
      <w:pPr>
        <w:pStyle w:val="af2"/>
      </w:pPr>
      <w:bookmarkStart w:id="4" w:name="_Toc502177042"/>
      <w:r>
        <w:rPr>
          <w:rFonts w:hint="eastAsia"/>
        </w:rPr>
        <w:lastRenderedPageBreak/>
        <w:t>WeShare服务器端视图层（手机版）设计</w:t>
      </w:r>
      <w:r w:rsidR="000E3BCD">
        <w:rPr>
          <w:rFonts w:hint="eastAsia"/>
        </w:rPr>
        <w:t>说明</w:t>
      </w:r>
      <w:bookmarkEnd w:id="4"/>
    </w:p>
    <w:p w:rsidR="000E3BCD" w:rsidRDefault="0050104C" w:rsidP="000E3BCD">
      <w:pPr>
        <w:pStyle w:val="0505"/>
        <w:ind w:left="420" w:hanging="420"/>
      </w:pPr>
      <w:bookmarkStart w:id="5" w:name="_Toc502177043"/>
      <w:r>
        <w:rPr>
          <w:rFonts w:hint="eastAsia"/>
        </w:rPr>
        <w:t>总体说明</w:t>
      </w:r>
      <w:bookmarkEnd w:id="5"/>
    </w:p>
    <w:p w:rsidR="00A542DB" w:rsidRDefault="000959C3" w:rsidP="00150CAD">
      <w:pPr>
        <w:pStyle w:val="20"/>
        <w:ind w:firstLine="480"/>
      </w:pPr>
      <w:r>
        <w:rPr>
          <w:rFonts w:hint="eastAsia"/>
        </w:rPr>
        <w:t>若无特别说明，所有视图均为</w:t>
      </w:r>
      <w:r>
        <w:rPr>
          <w:rFonts w:hint="eastAsia"/>
        </w:rPr>
        <w:t>JSON</w:t>
      </w:r>
      <w:r>
        <w:rPr>
          <w:rFonts w:hint="eastAsia"/>
        </w:rPr>
        <w:t>格式的数据。</w:t>
      </w:r>
    </w:p>
    <w:p w:rsidR="006E0D75" w:rsidRDefault="006E0D75" w:rsidP="006E0D75">
      <w:pPr>
        <w:pStyle w:val="af3"/>
      </w:pPr>
      <w:bookmarkStart w:id="6" w:name="_Toc502177044"/>
      <w:r>
        <w:rPr>
          <w:rFonts w:hint="eastAsia"/>
        </w:rPr>
        <w:t>请求</w:t>
      </w:r>
      <w:r w:rsidR="0050104C">
        <w:rPr>
          <w:rFonts w:hint="eastAsia"/>
        </w:rPr>
        <w:t>参数与环境变量</w:t>
      </w:r>
      <w:r>
        <w:rPr>
          <w:rFonts w:hint="eastAsia"/>
        </w:rPr>
        <w:t>说明</w:t>
      </w:r>
      <w:bookmarkEnd w:id="6"/>
    </w:p>
    <w:p w:rsidR="009E1E2C" w:rsidRPr="00213924" w:rsidRDefault="009E1E2C" w:rsidP="009E1E2C">
      <w:pPr>
        <w:pStyle w:val="af4"/>
      </w:pPr>
      <w:bookmarkStart w:id="7" w:name="_Toc502177045"/>
      <w:r>
        <w:rPr>
          <w:rFonts w:hint="eastAsia"/>
        </w:rPr>
        <w:t>请求参数</w:t>
      </w:r>
      <w:bookmarkEnd w:id="7"/>
    </w:p>
    <w:p w:rsidR="006E0D75" w:rsidRDefault="006E0D75" w:rsidP="00150CAD">
      <w:pPr>
        <w:pStyle w:val="20"/>
        <w:ind w:firstLine="480"/>
      </w:pPr>
      <w:r w:rsidRPr="006E0D75">
        <w:rPr>
          <w:rFonts w:hint="eastAsia"/>
        </w:rPr>
        <w:t>若无特别说明，</w:t>
      </w:r>
      <w:r>
        <w:rPr>
          <w:rFonts w:hint="eastAsia"/>
        </w:rPr>
        <w:t>所有请求均需要携带参数：</w:t>
      </w:r>
      <w:r w:rsidRPr="006E0D75">
        <w:t>silent</w:t>
      </w:r>
      <w:r>
        <w:t>=true</w:t>
      </w:r>
      <w:r>
        <w:rPr>
          <w:rFonts w:hint="eastAsia"/>
        </w:rPr>
        <w:t>。</w:t>
      </w:r>
    </w:p>
    <w:p w:rsidR="00EA4239" w:rsidRDefault="00EA4239" w:rsidP="00150CAD">
      <w:pPr>
        <w:pStyle w:val="20"/>
        <w:ind w:firstLine="480"/>
      </w:pPr>
      <w:r>
        <w:rPr>
          <w:rFonts w:hint="eastAsia"/>
        </w:rPr>
        <w:t>请求参数若无特别说明不能为空。</w:t>
      </w:r>
      <w:r w:rsidR="00872AD6">
        <w:rPr>
          <w:rFonts w:hint="eastAsia"/>
        </w:rPr>
        <w:t>若参数允许空，则参数名</w:t>
      </w:r>
      <w:r w:rsidR="00AB5165">
        <w:rPr>
          <w:rFonts w:hint="eastAsia"/>
        </w:rPr>
        <w:t>以</w:t>
      </w:r>
      <w:r w:rsidR="00D97B86">
        <w:rPr>
          <w:rFonts w:hint="eastAsia"/>
        </w:rPr>
        <w:t>蓝色</w:t>
      </w:r>
      <w:r w:rsidR="00AB5165">
        <w:rPr>
          <w:rFonts w:hint="eastAsia"/>
        </w:rPr>
        <w:t>斜体显示</w:t>
      </w:r>
      <w:r w:rsidR="00872AD6">
        <w:rPr>
          <w:rFonts w:hint="eastAsia"/>
        </w:rPr>
        <w:t>作为标记，如：</w:t>
      </w:r>
      <w:r w:rsidR="00872AD6" w:rsidRPr="00D97B86">
        <w:rPr>
          <w:rStyle w:val="affffff0"/>
          <w:rFonts w:hint="eastAsia"/>
        </w:rPr>
        <w:t>mode</w:t>
      </w:r>
      <w:r w:rsidR="00872AD6">
        <w:rPr>
          <w:rFonts w:hint="eastAsia"/>
        </w:rPr>
        <w:t>。</w:t>
      </w:r>
    </w:p>
    <w:p w:rsidR="009E1E2C" w:rsidRPr="00213924" w:rsidRDefault="009E1E2C" w:rsidP="009E1E2C">
      <w:pPr>
        <w:pStyle w:val="af4"/>
      </w:pPr>
      <w:bookmarkStart w:id="8" w:name="_Ref501144868"/>
      <w:bookmarkStart w:id="9" w:name="_Toc502177046"/>
      <w:r>
        <w:rPr>
          <w:rFonts w:hint="eastAsia"/>
        </w:rPr>
        <w:t>用户角色</w:t>
      </w:r>
      <w:bookmarkEnd w:id="8"/>
      <w:bookmarkEnd w:id="9"/>
    </w:p>
    <w:p w:rsidR="009E1E2C" w:rsidRDefault="009E1E2C" w:rsidP="00150CAD">
      <w:pPr>
        <w:pStyle w:val="20"/>
        <w:ind w:firstLine="480"/>
      </w:pPr>
      <w:r>
        <w:rPr>
          <w:rFonts w:hint="eastAsia"/>
        </w:rPr>
        <w:t>用户角色参数取值：</w:t>
      </w:r>
      <w:r>
        <w:rPr>
          <w:rFonts w:hint="eastAsia"/>
        </w:rPr>
        <w:t>1-</w:t>
      </w:r>
      <w:r>
        <w:rPr>
          <w:rFonts w:hint="eastAsia"/>
        </w:rPr>
        <w:t>供给方</w:t>
      </w:r>
      <w:r>
        <w:rPr>
          <w:rFonts w:hint="eastAsia"/>
        </w:rPr>
        <w:t>/</w:t>
      </w:r>
      <w:r>
        <w:rPr>
          <w:rFonts w:hint="eastAsia"/>
        </w:rPr>
        <w:t>卖家，</w:t>
      </w:r>
      <w:r>
        <w:rPr>
          <w:rFonts w:hint="eastAsia"/>
        </w:rPr>
        <w:t>2-</w:t>
      </w:r>
      <w:r>
        <w:rPr>
          <w:rFonts w:hint="eastAsia"/>
        </w:rPr>
        <w:t>需求方</w:t>
      </w:r>
      <w:r>
        <w:rPr>
          <w:rFonts w:hint="eastAsia"/>
        </w:rPr>
        <w:t>/</w:t>
      </w:r>
      <w:r>
        <w:rPr>
          <w:rFonts w:hint="eastAsia"/>
        </w:rPr>
        <w:t>买家。</w:t>
      </w:r>
    </w:p>
    <w:p w:rsidR="009E1E2C" w:rsidRPr="00213924" w:rsidRDefault="009E1E2C" w:rsidP="009E1E2C">
      <w:pPr>
        <w:pStyle w:val="af4"/>
      </w:pPr>
      <w:bookmarkStart w:id="10" w:name="_Toc502177047"/>
      <w:r>
        <w:rPr>
          <w:rFonts w:hint="eastAsia"/>
        </w:rPr>
        <w:t>环境变量</w:t>
      </w:r>
      <w:bookmarkEnd w:id="10"/>
    </w:p>
    <w:p w:rsidR="00D20F46" w:rsidRPr="0050104C" w:rsidRDefault="0050104C" w:rsidP="00150CAD">
      <w:pPr>
        <w:pStyle w:val="20"/>
        <w:ind w:firstLine="480"/>
      </w:pPr>
      <w:r>
        <w:rPr>
          <w:rFonts w:hint="eastAsia"/>
        </w:rPr>
        <w:t>环境变量指的是</w:t>
      </w:r>
      <w:r>
        <w:rPr>
          <w:rFonts w:hint="eastAsia"/>
        </w:rPr>
        <w:t>Action</w:t>
      </w:r>
      <w:r>
        <w:rPr>
          <w:rFonts w:hint="eastAsia"/>
        </w:rPr>
        <w:t>操作结束后，为视图层准备的数据。若环境变量有可能为空，则变量名以蓝色斜体显示作为标记，如：</w:t>
      </w:r>
      <w:r>
        <w:rPr>
          <w:rStyle w:val="affffff0"/>
          <w:rFonts w:hint="eastAsia"/>
        </w:rPr>
        <w:t>entity</w:t>
      </w:r>
      <w:r>
        <w:rPr>
          <w:rFonts w:hint="eastAsia"/>
        </w:rPr>
        <w:t>。</w:t>
      </w:r>
    </w:p>
    <w:p w:rsidR="004565B4" w:rsidRDefault="004565B4" w:rsidP="004565B4">
      <w:pPr>
        <w:pStyle w:val="af3"/>
      </w:pPr>
      <w:bookmarkStart w:id="11" w:name="_Ref496618248"/>
      <w:bookmarkStart w:id="12" w:name="_Ref496618253"/>
      <w:bookmarkStart w:id="13" w:name="_Ref496618255"/>
      <w:bookmarkStart w:id="14" w:name="_Toc502177048"/>
      <w:r>
        <w:rPr>
          <w:rFonts w:hint="eastAsia"/>
        </w:rPr>
        <w:t>分页说明</w:t>
      </w:r>
      <w:bookmarkEnd w:id="11"/>
      <w:bookmarkEnd w:id="12"/>
      <w:bookmarkEnd w:id="13"/>
      <w:bookmarkEnd w:id="14"/>
    </w:p>
    <w:p w:rsidR="004565B4" w:rsidRPr="004565B4" w:rsidRDefault="004565B4" w:rsidP="004565B4">
      <w:pPr>
        <w:pStyle w:val="20"/>
        <w:ind w:firstLine="480"/>
      </w:pPr>
      <w:r>
        <w:rPr>
          <w:rFonts w:hint="eastAsia"/>
        </w:rPr>
        <w:t>以下说明适用于所有支持分页的操作。</w:t>
      </w:r>
    </w:p>
    <w:p w:rsidR="00042FA4" w:rsidRPr="00213924" w:rsidRDefault="00042FA4" w:rsidP="00042FA4">
      <w:pPr>
        <w:pStyle w:val="af4"/>
      </w:pPr>
      <w:bookmarkStart w:id="15" w:name="_Toc502177049"/>
      <w:r>
        <w:rPr>
          <w:rFonts w:hint="eastAsia"/>
        </w:rPr>
        <w:t>请求</w:t>
      </w:r>
      <w:r w:rsidR="004565B4">
        <w:rPr>
          <w:rFonts w:hint="eastAsia"/>
        </w:rPr>
        <w:t>参数</w:t>
      </w:r>
      <w:bookmarkEnd w:id="15"/>
    </w:p>
    <w:p w:rsidR="00042FA4" w:rsidRDefault="004565B4" w:rsidP="00150CAD">
      <w:pPr>
        <w:pStyle w:val="20"/>
        <w:ind w:firstLine="480"/>
      </w:pPr>
      <w:r>
        <w:rPr>
          <w:rFonts w:hint="eastAsia"/>
        </w:rPr>
        <w:t>请求参数：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4565B4" w:rsidTr="004565B4">
        <w:tc>
          <w:tcPr>
            <w:tcW w:w="1502" w:type="dxa"/>
            <w:shd w:val="clear" w:color="auto" w:fill="F3F3F3"/>
          </w:tcPr>
          <w:p w:rsidR="004565B4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4565B4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4565B4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565B4" w:rsidTr="004565B4">
        <w:tc>
          <w:tcPr>
            <w:tcW w:w="1502" w:type="dxa"/>
            <w:shd w:val="clear" w:color="auto" w:fill="auto"/>
          </w:tcPr>
          <w:p w:rsidR="004565B4" w:rsidRPr="00D97B86" w:rsidRDefault="004565B4" w:rsidP="004565B4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  <w:rFonts w:hint="eastAsia"/>
              </w:rPr>
              <w:t>pager.</w:t>
            </w:r>
            <w:r w:rsidRPr="00D97B86">
              <w:rPr>
                <w:rStyle w:val="affffff0"/>
              </w:rPr>
              <w:t>page</w:t>
            </w:r>
          </w:p>
        </w:tc>
        <w:tc>
          <w:tcPr>
            <w:tcW w:w="1470" w:type="dxa"/>
          </w:tcPr>
          <w:p w:rsidR="004565B4" w:rsidRPr="00422E1F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4565B4" w:rsidRPr="00422E1F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开始。若未指定，应视为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4565B4" w:rsidTr="004565B4">
        <w:tc>
          <w:tcPr>
            <w:tcW w:w="1502" w:type="dxa"/>
            <w:shd w:val="clear" w:color="auto" w:fill="auto"/>
          </w:tcPr>
          <w:p w:rsidR="004565B4" w:rsidRPr="00D97B86" w:rsidRDefault="004565B4" w:rsidP="00AB5165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  <w:rFonts w:hint="eastAsia"/>
              </w:rPr>
              <w:t>pager.pageSize</w:t>
            </w:r>
          </w:p>
        </w:tc>
        <w:tc>
          <w:tcPr>
            <w:tcW w:w="1470" w:type="dxa"/>
          </w:tcPr>
          <w:p w:rsidR="004565B4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4565B4" w:rsidRDefault="004565B4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每页的记录数。若未指定，采用服务器端默认值。</w:t>
            </w:r>
          </w:p>
        </w:tc>
      </w:tr>
      <w:tr w:rsidR="003C1C3B" w:rsidTr="004565B4">
        <w:tc>
          <w:tcPr>
            <w:tcW w:w="1502" w:type="dxa"/>
            <w:shd w:val="clear" w:color="auto" w:fill="auto"/>
          </w:tcPr>
          <w:p w:rsidR="003C1C3B" w:rsidRPr="00D97B86" w:rsidRDefault="003C1C3B" w:rsidP="009D212F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  <w:rFonts w:hint="eastAsia"/>
              </w:rPr>
              <w:t>pa</w:t>
            </w:r>
            <w:r>
              <w:rPr>
                <w:rStyle w:val="affffff0"/>
              </w:rPr>
              <w:t>ger.</w:t>
            </w:r>
            <w:r w:rsidR="009D212F">
              <w:rPr>
                <w:rStyle w:val="affffff0"/>
              </w:rPr>
              <w:t>pad</w:t>
            </w:r>
          </w:p>
        </w:tc>
        <w:tc>
          <w:tcPr>
            <w:tcW w:w="1470" w:type="dxa"/>
          </w:tcPr>
          <w:p w:rsidR="003C1C3B" w:rsidRDefault="003C1C3B" w:rsidP="004565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3C1C3B" w:rsidRDefault="009D212F" w:rsidP="004565B4">
            <w:pPr>
              <w:pStyle w:val="afffff0"/>
              <w:spacing w:after="0" w:line="240" w:lineRule="auto"/>
              <w:ind w:firstLineChars="0" w:firstLine="0"/>
            </w:pPr>
            <w:bookmarkStart w:id="16" w:name="_GoBack"/>
            <w:r>
              <w:rPr>
                <w:rFonts w:hint="eastAsia"/>
              </w:rPr>
              <w:t>填充</w:t>
            </w:r>
            <w:r w:rsidR="003C1C3B">
              <w:rPr>
                <w:rFonts w:hint="eastAsia"/>
              </w:rPr>
              <w:t>量，表示</w:t>
            </w:r>
            <w:r>
              <w:rPr>
                <w:rFonts w:hint="eastAsia"/>
              </w:rPr>
              <w:t>待</w:t>
            </w:r>
            <w:r w:rsidR="003C1C3B">
              <w:rPr>
                <w:rFonts w:hint="eastAsia"/>
              </w:rPr>
              <w:t>获取记录</w:t>
            </w:r>
            <w:r>
              <w:rPr>
                <w:rFonts w:hint="eastAsia"/>
              </w:rPr>
              <w:t>之前实际被删除的元素数目</w:t>
            </w:r>
            <w:bookmarkEnd w:id="16"/>
            <w:r w:rsidR="003C1C3B">
              <w:rPr>
                <w:rFonts w:hint="eastAsia"/>
              </w:rPr>
              <w:t>，默认值为</w:t>
            </w:r>
            <w:r w:rsidR="003C1C3B">
              <w:rPr>
                <w:rFonts w:hint="eastAsia"/>
              </w:rPr>
              <w:t>0</w:t>
            </w:r>
            <w:r w:rsidR="003C1C3B">
              <w:rPr>
                <w:rFonts w:hint="eastAsia"/>
              </w:rPr>
              <w:t>。</w:t>
            </w:r>
          </w:p>
          <w:p w:rsidR="003C1C3B" w:rsidRDefault="003C1C3B" w:rsidP="009D212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对于列表显示操作，每删除一个列表元素，该值应当</w:t>
            </w:r>
            <w:r w:rsidR="009D212F"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，下次分页请求时携带该参数。例如：当删除了列表中的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个元素，则值为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</w:tbl>
    <w:p w:rsidR="004565B4" w:rsidRPr="00213924" w:rsidRDefault="004565B4" w:rsidP="004565B4">
      <w:pPr>
        <w:pStyle w:val="af4"/>
      </w:pPr>
      <w:bookmarkStart w:id="17" w:name="_Toc502177050"/>
      <w:r>
        <w:rPr>
          <w:rFonts w:hint="eastAsia"/>
        </w:rPr>
        <w:t>返回数据</w:t>
      </w:r>
      <w:bookmarkEnd w:id="17"/>
    </w:p>
    <w:p w:rsidR="004565B4" w:rsidRDefault="0020318C" w:rsidP="00150CAD">
      <w:pPr>
        <w:pStyle w:val="20"/>
        <w:ind w:firstLine="480"/>
      </w:pPr>
      <w:r>
        <w:fldChar w:fldCharType="begin"/>
      </w:r>
      <w:r>
        <w:instrText xml:space="preserve"> REF _Ref496618013 \h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rPr>
          <w:rFonts w:hint="eastAsia"/>
        </w:rPr>
        <w:t>的子类</w:t>
      </w:r>
      <w:r w:rsidR="00406019">
        <w:rPr>
          <w:rFonts w:hint="eastAsia"/>
        </w:rPr>
        <w:t>对象</w:t>
      </w:r>
      <w:r>
        <w:rPr>
          <w:rFonts w:hint="eastAsia"/>
        </w:rPr>
        <w:t>。</w:t>
      </w:r>
    </w:p>
    <w:p w:rsidR="00D20F46" w:rsidRDefault="00D20F46" w:rsidP="00150CAD">
      <w:pPr>
        <w:pStyle w:val="20"/>
        <w:ind w:firstLine="480"/>
      </w:pPr>
    </w:p>
    <w:p w:rsidR="00DC1717" w:rsidRDefault="00DC1717" w:rsidP="00423A28">
      <w:pPr>
        <w:pStyle w:val="af3"/>
      </w:pPr>
      <w:bookmarkStart w:id="18" w:name="_Ref495500318"/>
      <w:bookmarkStart w:id="19" w:name="_Toc502177051"/>
      <w:r>
        <w:rPr>
          <w:rFonts w:hint="eastAsia"/>
        </w:rPr>
        <w:t>通用</w:t>
      </w:r>
      <w:r w:rsidR="0024452C">
        <w:rPr>
          <w:rFonts w:hint="eastAsia"/>
        </w:rPr>
        <w:t>环境变量</w:t>
      </w:r>
      <w:bookmarkEnd w:id="18"/>
      <w:bookmarkEnd w:id="19"/>
    </w:p>
    <w:p w:rsidR="00DC1717" w:rsidRDefault="0024452C" w:rsidP="00150CAD">
      <w:pPr>
        <w:pStyle w:val="20"/>
        <w:ind w:firstLine="480"/>
      </w:pPr>
      <w:r>
        <w:rPr>
          <w:rFonts w:hint="eastAsia"/>
        </w:rPr>
        <w:t>任何</w:t>
      </w:r>
      <w:r>
        <w:rPr>
          <w:rFonts w:hint="eastAsia"/>
        </w:rPr>
        <w:t>Action</w:t>
      </w:r>
      <w:r>
        <w:rPr>
          <w:rFonts w:hint="eastAsia"/>
        </w:rPr>
        <w:t>的执行结果都将包含以下环境变量：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619"/>
        <w:gridCol w:w="1198"/>
        <w:gridCol w:w="4105"/>
      </w:tblGrid>
      <w:tr w:rsidR="0024452C" w:rsidTr="00886AD2">
        <w:trPr>
          <w:jc w:val="center"/>
        </w:trPr>
        <w:tc>
          <w:tcPr>
            <w:tcW w:w="1353" w:type="dxa"/>
            <w:shd w:val="clear" w:color="auto" w:fill="FFF2CC" w:themeFill="accent4" w:themeFillTint="33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619" w:type="dxa"/>
            <w:shd w:val="clear" w:color="auto" w:fill="FFF2CC" w:themeFill="accent4" w:themeFillTint="33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105" w:type="dxa"/>
            <w:shd w:val="clear" w:color="auto" w:fill="FFF2CC" w:themeFill="accent4" w:themeFillTint="33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4452C" w:rsidTr="00644AA8">
        <w:trPr>
          <w:jc w:val="center"/>
        </w:trPr>
        <w:tc>
          <w:tcPr>
            <w:tcW w:w="1353" w:type="dxa"/>
            <w:shd w:val="clear" w:color="auto" w:fill="auto"/>
          </w:tcPr>
          <w:p w:rsidR="0024452C" w:rsidRPr="00422E1F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1619" w:type="dxa"/>
            <w:shd w:val="clear" w:color="auto" w:fill="auto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98" w:type="dxa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4105" w:type="dxa"/>
          </w:tcPr>
          <w:p w:rsidR="0024452C" w:rsidRDefault="0024452C" w:rsidP="00644A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D5540B" w:rsidRDefault="00D5540B" w:rsidP="00D5540B">
      <w:pPr>
        <w:pStyle w:val="20"/>
        <w:ind w:firstLine="480"/>
      </w:pPr>
      <w:bookmarkStart w:id="20" w:name="_Ref495499886"/>
      <w:r>
        <w:rPr>
          <w:rFonts w:hint="eastAsia"/>
        </w:rPr>
        <w:t>在</w:t>
      </w:r>
      <w:r w:rsidRPr="00D5540B">
        <w:rPr>
          <w:rFonts w:hint="eastAsia"/>
        </w:rPr>
        <w:t>用户已登录情况下，</w:t>
      </w:r>
      <w:r>
        <w:rPr>
          <w:rFonts w:hint="eastAsia"/>
        </w:rPr>
        <w:t>包含以下环境变量：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619"/>
        <w:gridCol w:w="1198"/>
        <w:gridCol w:w="4105"/>
      </w:tblGrid>
      <w:tr w:rsidR="00D5540B" w:rsidTr="008F405D">
        <w:trPr>
          <w:jc w:val="center"/>
        </w:trPr>
        <w:tc>
          <w:tcPr>
            <w:tcW w:w="1353" w:type="dxa"/>
            <w:shd w:val="clear" w:color="auto" w:fill="FFF2CC" w:themeFill="accent4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变量名</w:t>
            </w:r>
          </w:p>
        </w:tc>
        <w:tc>
          <w:tcPr>
            <w:tcW w:w="1619" w:type="dxa"/>
            <w:shd w:val="clear" w:color="auto" w:fill="FFF2CC" w:themeFill="accent4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105" w:type="dxa"/>
            <w:shd w:val="clear" w:color="auto" w:fill="FFF2CC" w:themeFill="accent4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5540B" w:rsidTr="008F405D">
        <w:trPr>
          <w:jc w:val="center"/>
        </w:trPr>
        <w:tc>
          <w:tcPr>
            <w:tcW w:w="1353" w:type="dxa"/>
            <w:shd w:val="clear" w:color="auto" w:fill="auto"/>
          </w:tcPr>
          <w:p w:rsidR="00D5540B" w:rsidRPr="00422E1F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1619" w:type="dxa"/>
            <w:shd w:val="clear" w:color="auto" w:fill="auto"/>
          </w:tcPr>
          <w:p w:rsidR="00D5540B" w:rsidRPr="00422E1F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User</w:t>
            </w:r>
          </w:p>
        </w:tc>
        <w:tc>
          <w:tcPr>
            <w:tcW w:w="1198" w:type="dxa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Session</w:t>
            </w:r>
          </w:p>
        </w:tc>
        <w:tc>
          <w:tcPr>
            <w:tcW w:w="4105" w:type="dxa"/>
          </w:tcPr>
          <w:p w:rsidR="00D5540B" w:rsidRPr="00422E1F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当前用户</w:t>
            </w:r>
          </w:p>
        </w:tc>
      </w:tr>
      <w:tr w:rsidR="00062055" w:rsidTr="008F405D">
        <w:trPr>
          <w:jc w:val="center"/>
        </w:trPr>
        <w:tc>
          <w:tcPr>
            <w:tcW w:w="1353" w:type="dxa"/>
            <w:shd w:val="clear" w:color="auto" w:fill="auto"/>
          </w:tcPr>
          <w:p w:rsidR="00062055" w:rsidRDefault="0006205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role</w:t>
            </w:r>
          </w:p>
        </w:tc>
        <w:tc>
          <w:tcPr>
            <w:tcW w:w="1619" w:type="dxa"/>
            <w:shd w:val="clear" w:color="auto" w:fill="auto"/>
          </w:tcPr>
          <w:p w:rsidR="00062055" w:rsidRDefault="0006205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98" w:type="dxa"/>
          </w:tcPr>
          <w:p w:rsidR="00062055" w:rsidRDefault="0006205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4105" w:type="dxa"/>
          </w:tcPr>
          <w:p w:rsidR="00062055" w:rsidRDefault="0006205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用户角色</w:t>
            </w:r>
          </w:p>
          <w:p w:rsidR="00062055" w:rsidRDefault="0006205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供给方，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需求方，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管理员</w:t>
            </w:r>
          </w:p>
        </w:tc>
      </w:tr>
    </w:tbl>
    <w:p w:rsidR="00D5540B" w:rsidRDefault="00D5540B" w:rsidP="00D5540B">
      <w:pPr>
        <w:pStyle w:val="20"/>
        <w:ind w:firstLine="480"/>
      </w:pPr>
    </w:p>
    <w:p w:rsidR="00DC1717" w:rsidRDefault="00DC1717" w:rsidP="00423A28">
      <w:pPr>
        <w:pStyle w:val="af3"/>
      </w:pPr>
      <w:bookmarkStart w:id="21" w:name="_Toc502177052"/>
      <w:r>
        <w:rPr>
          <w:rFonts w:hint="eastAsia"/>
        </w:rPr>
        <w:t>通用错误信息</w:t>
      </w:r>
      <w:bookmarkEnd w:id="20"/>
      <w:bookmarkEnd w:id="21"/>
    </w:p>
    <w:p w:rsidR="000959C3" w:rsidRDefault="006E0D75" w:rsidP="00150CAD">
      <w:pPr>
        <w:pStyle w:val="20"/>
        <w:ind w:firstLine="480"/>
      </w:pPr>
      <w:r>
        <w:rPr>
          <w:rFonts w:hint="eastAsia"/>
        </w:rPr>
        <w:t>没有注明操作结果的情况下，</w:t>
      </w:r>
      <w:r w:rsidR="00DC1717">
        <w:rPr>
          <w:rFonts w:hint="eastAsia"/>
        </w:rPr>
        <w:t>服务器将返回</w:t>
      </w:r>
      <w:r w:rsidR="00423A28" w:rsidRPr="00423A28">
        <w:rPr>
          <w:rFonts w:hint="eastAsia"/>
        </w:rPr>
        <w:t>JSON</w:t>
      </w:r>
      <w:r w:rsidR="00423A28">
        <w:rPr>
          <w:rFonts w:hint="eastAsia"/>
        </w:rPr>
        <w:t>格</w:t>
      </w:r>
      <w:r w:rsidR="00423A28" w:rsidRPr="00423A28">
        <w:rPr>
          <w:rFonts w:hint="eastAsia"/>
        </w:rPr>
        <w:t>式</w:t>
      </w:r>
      <w:r w:rsidR="00423A28">
        <w:rPr>
          <w:rFonts w:hint="eastAsia"/>
        </w:rPr>
        <w:t>的</w:t>
      </w:r>
      <w:r w:rsidR="00644AA8">
        <w:fldChar w:fldCharType="begin"/>
      </w:r>
      <w:r w:rsidR="00644AA8">
        <w:instrText xml:space="preserve"> </w:instrText>
      </w:r>
      <w:r w:rsidR="00644AA8">
        <w:rPr>
          <w:rFonts w:hint="eastAsia"/>
        </w:rPr>
        <w:instrText>REF _Ref495502726 \h</w:instrText>
      </w:r>
      <w:r w:rsidR="00644AA8">
        <w:instrText xml:space="preserve"> </w:instrText>
      </w:r>
      <w:r w:rsidR="00685AD0">
        <w:instrText xml:space="preserve"> \* MERGEFORMAT </w:instrText>
      </w:r>
      <w:r w:rsidR="00644AA8">
        <w:fldChar w:fldCharType="separate"/>
      </w:r>
      <w:r w:rsidR="00930899">
        <w:rPr>
          <w:rFonts w:hint="eastAsia"/>
        </w:rPr>
        <w:t>Result</w:t>
      </w:r>
      <w:r w:rsidR="00644AA8">
        <w:fldChar w:fldCharType="end"/>
      </w:r>
      <w:r w:rsidR="00423A28">
        <w:rPr>
          <w:rFonts w:hint="eastAsia"/>
        </w:rPr>
        <w:t>对象</w:t>
      </w:r>
      <w:r w:rsidR="009959B1">
        <w:rPr>
          <w:rFonts w:hint="eastAsia"/>
        </w:rPr>
        <w:t>，即：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959B1" w:rsidTr="004565B4">
        <w:trPr>
          <w:jc w:val="center"/>
        </w:trPr>
        <w:tc>
          <w:tcPr>
            <w:tcW w:w="8313" w:type="dxa"/>
            <w:shd w:val="clear" w:color="auto" w:fill="auto"/>
          </w:tcPr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>{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“error”:</w:t>
            </w:r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hint="eastAsia"/>
              </w:rPr>
              <w:t>错误号</w:t>
            </w:r>
            <w:r>
              <w:t>},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“desc”:”${</w:t>
            </w:r>
            <w:r>
              <w:rPr>
                <w:rFonts w:hint="eastAsia"/>
              </w:rPr>
              <w:t>错误描述信息</w:t>
            </w:r>
            <w:r>
              <w:t>}”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>}</w:t>
            </w:r>
          </w:p>
        </w:tc>
      </w:tr>
    </w:tbl>
    <w:p w:rsidR="009959B1" w:rsidRDefault="009959B1" w:rsidP="00150CAD">
      <w:pPr>
        <w:pStyle w:val="20"/>
        <w:ind w:firstLine="480"/>
      </w:pPr>
    </w:p>
    <w:p w:rsidR="00D20F46" w:rsidRDefault="00D20F46" w:rsidP="00D20F46">
      <w:pPr>
        <w:pStyle w:val="af3"/>
      </w:pPr>
      <w:bookmarkStart w:id="22" w:name="_Ref497378480"/>
      <w:bookmarkStart w:id="23" w:name="_Toc502177053"/>
      <w:r>
        <w:rPr>
          <w:rFonts w:hint="eastAsia"/>
        </w:rPr>
        <w:t>POI（兴趣点）列表请求参数说明</w:t>
      </w:r>
      <w:bookmarkEnd w:id="22"/>
      <w:bookmarkEnd w:id="23"/>
    </w:p>
    <w:p w:rsidR="00D20F46" w:rsidRDefault="00D20F46" w:rsidP="00150CAD">
      <w:pPr>
        <w:pStyle w:val="20"/>
        <w:ind w:firstLine="480"/>
      </w:pPr>
      <w:r>
        <w:rPr>
          <w:rFonts w:hint="eastAsia"/>
        </w:rPr>
        <w:t>对于</w:t>
      </w:r>
      <w:r>
        <w:rPr>
          <w:rFonts w:hint="eastAsia"/>
        </w:rPr>
        <w:t>POI</w:t>
      </w:r>
      <w:r>
        <w:rPr>
          <w:rFonts w:hint="eastAsia"/>
        </w:rPr>
        <w:t>实体的列表请求，具有以下相同参数：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D20F46" w:rsidTr="00F02859">
        <w:tc>
          <w:tcPr>
            <w:tcW w:w="1502" w:type="dxa"/>
            <w:shd w:val="clear" w:color="auto" w:fill="F3F3F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0F46" w:rsidTr="00F02859">
        <w:tc>
          <w:tcPr>
            <w:tcW w:w="1502" w:type="dxa"/>
            <w:shd w:val="clear" w:color="auto" w:fill="auto"/>
          </w:tcPr>
          <w:p w:rsidR="00D20F46" w:rsidRPr="00D97B86" w:rsidRDefault="00D20F46" w:rsidP="00F0285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  <w:rFonts w:hint="eastAsia"/>
              </w:rPr>
              <w:t>mode</w:t>
            </w:r>
          </w:p>
        </w:tc>
        <w:tc>
          <w:tcPr>
            <w:tcW w:w="1470" w:type="dxa"/>
          </w:tcPr>
          <w:p w:rsidR="00D20F46" w:rsidRPr="00422E1F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模式。</w:t>
            </w:r>
          </w:p>
          <w:p w:rsidR="00D20F46" w:rsidRPr="00402020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列表模式（缺省）；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地图模式。</w:t>
            </w:r>
          </w:p>
        </w:tc>
      </w:tr>
      <w:tr w:rsidR="00D20F46" w:rsidTr="00F02859">
        <w:tc>
          <w:tcPr>
            <w:tcW w:w="1502" w:type="dxa"/>
            <w:shd w:val="clear" w:color="auto" w:fill="auto"/>
          </w:tcPr>
          <w:p w:rsidR="00D20F46" w:rsidRPr="00D97B86" w:rsidRDefault="00D20F46" w:rsidP="00F0285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</w:rPr>
              <w:t>filter.radius</w:t>
            </w:r>
          </w:p>
        </w:tc>
        <w:tc>
          <w:tcPr>
            <w:tcW w:w="1470" w:type="dxa"/>
          </w:tcPr>
          <w:p w:rsidR="00D20F46" w:rsidRDefault="006040E4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搜索半径，</w:t>
            </w:r>
            <w:r w:rsidRPr="00402020">
              <w:rPr>
                <w:rFonts w:hint="eastAsia"/>
              </w:rPr>
              <w:t>单位：</w:t>
            </w:r>
            <w:r w:rsidRPr="00402020">
              <w:rPr>
                <w:rFonts w:hint="eastAsia"/>
              </w:rPr>
              <w:t>km</w:t>
            </w:r>
            <w:r>
              <w:rPr>
                <w:rFonts w:hint="eastAsia"/>
              </w:rPr>
              <w:t>。</w:t>
            </w:r>
          </w:p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缺省表示采用服务器端默认设置。</w:t>
            </w:r>
          </w:p>
        </w:tc>
      </w:tr>
      <w:tr w:rsidR="00D20F46" w:rsidTr="00F02859">
        <w:tc>
          <w:tcPr>
            <w:tcW w:w="1502" w:type="dxa"/>
            <w:shd w:val="clear" w:color="auto" w:fill="auto"/>
          </w:tcPr>
          <w:p w:rsidR="00D20F46" w:rsidRPr="00D97B86" w:rsidRDefault="00D20F46" w:rsidP="00F0285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</w:rPr>
              <w:t>orderBy.field</w:t>
            </w:r>
          </w:p>
        </w:tc>
        <w:tc>
          <w:tcPr>
            <w:tcW w:w="1470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排序字段，缺省表示按服务器默认方式排序。取值：</w:t>
            </w:r>
          </w:p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 w:rsidRPr="00EA4239">
              <w:t>distance</w:t>
            </w:r>
            <w:r>
              <w:t>-</w:t>
            </w:r>
            <w:r>
              <w:rPr>
                <w:rFonts w:hint="eastAsia"/>
              </w:rPr>
              <w:t>按距离排序。</w:t>
            </w:r>
          </w:p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TBD</w:t>
            </w:r>
          </w:p>
        </w:tc>
      </w:tr>
      <w:tr w:rsidR="00D20F46" w:rsidTr="00F02859">
        <w:tc>
          <w:tcPr>
            <w:tcW w:w="1502" w:type="dxa"/>
            <w:shd w:val="clear" w:color="auto" w:fill="auto"/>
          </w:tcPr>
          <w:p w:rsidR="00D20F46" w:rsidRPr="00D97B86" w:rsidRDefault="00D20F46" w:rsidP="00F0285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D97B86">
              <w:rPr>
                <w:rStyle w:val="affffff0"/>
              </w:rPr>
              <w:t>orderBy.asc</w:t>
            </w:r>
          </w:p>
        </w:tc>
        <w:tc>
          <w:tcPr>
            <w:tcW w:w="1470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324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升序还是降序排列？默认为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，即降序。</w:t>
            </w:r>
          </w:p>
        </w:tc>
      </w:tr>
    </w:tbl>
    <w:p w:rsidR="00D20F46" w:rsidRDefault="00D20F46" w:rsidP="00150CAD">
      <w:pPr>
        <w:pStyle w:val="20"/>
        <w:ind w:firstLine="480"/>
      </w:pPr>
    </w:p>
    <w:p w:rsidR="00D5540B" w:rsidRDefault="00D5540B" w:rsidP="00D5540B">
      <w:pPr>
        <w:pStyle w:val="af3"/>
      </w:pPr>
      <w:bookmarkStart w:id="24" w:name="_Toc502177054"/>
      <w:r>
        <w:rPr>
          <w:rFonts w:hint="eastAsia"/>
        </w:rPr>
        <w:t>对视图的处理</w:t>
      </w:r>
      <w:bookmarkEnd w:id="24"/>
    </w:p>
    <w:p w:rsidR="00D5540B" w:rsidRPr="00D5540B" w:rsidRDefault="00D5540B" w:rsidP="00150CAD">
      <w:pPr>
        <w:pStyle w:val="20"/>
        <w:ind w:firstLine="480"/>
      </w:pPr>
      <w:r w:rsidRPr="00D5540B">
        <w:rPr>
          <w:rFonts w:hint="eastAsia"/>
        </w:rPr>
        <w:t>若无特别说明，</w:t>
      </w:r>
      <w:r>
        <w:rPr>
          <w:rFonts w:hint="eastAsia"/>
        </w:rPr>
        <w:t>所有</w:t>
      </w:r>
      <w:r>
        <w:rPr>
          <w:rFonts w:hint="eastAsia"/>
        </w:rPr>
        <w:t>Action</w:t>
      </w:r>
      <w:r>
        <w:rPr>
          <w:rFonts w:hint="eastAsia"/>
        </w:rPr>
        <w:t>只需要对</w:t>
      </w:r>
      <w:r>
        <w:t>”</w:t>
      </w:r>
      <w:r w:rsidRPr="00D5540B">
        <w:t xml:space="preserve"> error_silent</w:t>
      </w:r>
      <w:r>
        <w:t>”</w:t>
      </w:r>
      <w:r>
        <w:rPr>
          <w:rFonts w:hint="eastAsia"/>
        </w:rPr>
        <w:t>视图进行处理即可。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D5540B" w:rsidTr="008F405D">
        <w:tc>
          <w:tcPr>
            <w:tcW w:w="1502" w:type="dxa"/>
            <w:shd w:val="clear" w:color="auto" w:fill="E2EFD9" w:themeFill="accent6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视图名</w:t>
            </w:r>
          </w:p>
        </w:tc>
        <w:tc>
          <w:tcPr>
            <w:tcW w:w="1470" w:type="dxa"/>
            <w:shd w:val="clear" w:color="auto" w:fill="E2EFD9" w:themeFill="accent6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D5540B" w:rsidRDefault="00D5540B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5540B" w:rsidTr="008F405D">
        <w:tc>
          <w:tcPr>
            <w:tcW w:w="1502" w:type="dxa"/>
            <w:shd w:val="clear" w:color="auto" w:fill="auto"/>
          </w:tcPr>
          <w:p w:rsidR="00D5540B" w:rsidRPr="00422E1F" w:rsidRDefault="00D5540B" w:rsidP="008F405D">
            <w:pPr>
              <w:pStyle w:val="afffff0"/>
              <w:spacing w:after="0" w:line="240" w:lineRule="auto"/>
              <w:ind w:firstLineChars="0" w:firstLine="0"/>
            </w:pPr>
            <w:r w:rsidRPr="00D5540B">
              <w:t>error_silent</w:t>
            </w:r>
          </w:p>
        </w:tc>
        <w:tc>
          <w:tcPr>
            <w:tcW w:w="1470" w:type="dxa"/>
          </w:tcPr>
          <w:p w:rsidR="00D5540B" w:rsidRPr="00422E1F" w:rsidRDefault="006A7625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静默模式的操作结果</w:t>
            </w:r>
          </w:p>
        </w:tc>
        <w:tc>
          <w:tcPr>
            <w:tcW w:w="5324" w:type="dxa"/>
          </w:tcPr>
          <w:p w:rsidR="00D5540B" w:rsidRDefault="006A7625" w:rsidP="006A762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无论</w:t>
            </w:r>
            <w:r w:rsidRPr="006A7625">
              <w:rPr>
                <w:rFonts w:hint="eastAsia"/>
              </w:rPr>
              <w:t>成功或失败</w:t>
            </w:r>
            <w:r>
              <w:rPr>
                <w:rFonts w:hint="eastAsia"/>
              </w:rPr>
              <w:t>均返回此视图。</w:t>
            </w:r>
          </w:p>
          <w:p w:rsidR="006A7625" w:rsidRPr="006A7625" w:rsidRDefault="006A7625" w:rsidP="006A762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服务器向客户端返回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格式的操作处理结果对象。</w:t>
            </w:r>
          </w:p>
        </w:tc>
      </w:tr>
    </w:tbl>
    <w:p w:rsidR="003C6217" w:rsidRDefault="003C6217" w:rsidP="00150CAD">
      <w:pPr>
        <w:pStyle w:val="20"/>
        <w:ind w:firstLine="480"/>
      </w:pPr>
    </w:p>
    <w:p w:rsidR="00AF0C50" w:rsidRDefault="00AF0C50" w:rsidP="00AF0C50">
      <w:pPr>
        <w:pStyle w:val="0505"/>
        <w:ind w:left="420" w:hanging="420"/>
      </w:pPr>
      <w:bookmarkStart w:id="25" w:name="_Toc502177055"/>
      <w:r>
        <w:rPr>
          <w:rFonts w:hint="eastAsia"/>
        </w:rPr>
        <w:t>用户管理功能</w:t>
      </w:r>
      <w:bookmarkEnd w:id="25"/>
    </w:p>
    <w:p w:rsidR="00685AD0" w:rsidRPr="00685AD0" w:rsidRDefault="00685AD0" w:rsidP="00685AD0">
      <w:pPr>
        <w:pStyle w:val="20"/>
        <w:ind w:firstLine="480"/>
      </w:pPr>
      <w:r>
        <w:rPr>
          <w:rFonts w:hint="eastAsia"/>
        </w:rPr>
        <w:t>包路径：</w:t>
      </w:r>
      <w:r>
        <w:rPr>
          <w:rFonts w:hint="eastAsia"/>
        </w:rPr>
        <w:t>/user/</w:t>
      </w:r>
    </w:p>
    <w:p w:rsidR="00AF0C50" w:rsidRDefault="00AF0C50" w:rsidP="00423A28">
      <w:pPr>
        <w:pStyle w:val="af3"/>
      </w:pPr>
      <w:bookmarkStart w:id="26" w:name="_Toc502177056"/>
      <w:r>
        <w:rPr>
          <w:rFonts w:hint="eastAsia"/>
        </w:rPr>
        <w:t>用</w:t>
      </w:r>
      <w:r w:rsidRPr="00213924">
        <w:rPr>
          <w:rFonts w:hint="eastAsia"/>
        </w:rPr>
        <w:t>户注</w:t>
      </w:r>
      <w:r>
        <w:rPr>
          <w:rFonts w:hint="eastAsia"/>
        </w:rPr>
        <w:t>册</w:t>
      </w:r>
      <w:bookmarkEnd w:id="2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90B10" w:rsidTr="00290B10">
        <w:tc>
          <w:tcPr>
            <w:tcW w:w="846" w:type="dxa"/>
            <w:shd w:val="clear" w:color="auto" w:fill="F3F3F3"/>
          </w:tcPr>
          <w:p w:rsidR="00290B10" w:rsidRDefault="00290B10" w:rsidP="00290B1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90B10" w:rsidRDefault="00290B10" w:rsidP="00290B10">
            <w:pPr>
              <w:pStyle w:val="afffff0"/>
              <w:spacing w:after="0" w:line="240" w:lineRule="auto"/>
              <w:ind w:firstLineChars="0" w:firstLine="0"/>
            </w:pPr>
            <w:r w:rsidRPr="00290B10">
              <w:t>/user/user!register</w:t>
            </w:r>
          </w:p>
        </w:tc>
      </w:tr>
    </w:tbl>
    <w:p w:rsidR="00042FA4" w:rsidRPr="00213924" w:rsidRDefault="00042FA4" w:rsidP="00042FA4">
      <w:pPr>
        <w:pStyle w:val="af4"/>
      </w:pPr>
      <w:bookmarkStart w:id="27" w:name="_Toc502177057"/>
      <w:r>
        <w:rPr>
          <w:rFonts w:hint="eastAsia"/>
        </w:rPr>
        <w:t>请求参数</w:t>
      </w:r>
      <w:bookmarkEnd w:id="2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337"/>
        <w:gridCol w:w="4485"/>
      </w:tblGrid>
      <w:tr w:rsidR="00886AD2" w:rsidTr="00886AD2">
        <w:tc>
          <w:tcPr>
            <w:tcW w:w="2474" w:type="dxa"/>
            <w:shd w:val="clear" w:color="auto" w:fill="F3F3F3"/>
          </w:tcPr>
          <w:p w:rsidR="00886AD2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7" w:type="dxa"/>
            <w:shd w:val="clear" w:color="auto" w:fill="F3F3F3"/>
          </w:tcPr>
          <w:p w:rsidR="00886AD2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485" w:type="dxa"/>
            <w:shd w:val="clear" w:color="auto" w:fill="F3F3F3"/>
          </w:tcPr>
          <w:p w:rsidR="00886AD2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86AD2" w:rsidTr="00886AD2">
        <w:tc>
          <w:tcPr>
            <w:tcW w:w="2474" w:type="dxa"/>
            <w:shd w:val="clear" w:color="auto" w:fill="auto"/>
          </w:tcPr>
          <w:p w:rsidR="00886AD2" w:rsidRPr="00422E1F" w:rsidRDefault="00886AD2" w:rsidP="00507071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userInfo.mobile</w:t>
            </w:r>
          </w:p>
        </w:tc>
        <w:tc>
          <w:tcPr>
            <w:tcW w:w="1337" w:type="dxa"/>
          </w:tcPr>
          <w:p w:rsidR="00886AD2" w:rsidRPr="00422E1F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886AD2" w:rsidRPr="00422E1F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用户手机号（作为用户名）</w:t>
            </w:r>
          </w:p>
        </w:tc>
      </w:tr>
      <w:tr w:rsidR="00886AD2" w:rsidTr="00886AD2">
        <w:tc>
          <w:tcPr>
            <w:tcW w:w="2474" w:type="dxa"/>
            <w:shd w:val="clear" w:color="auto" w:fill="auto"/>
          </w:tcPr>
          <w:p w:rsidR="00886AD2" w:rsidRPr="00422E1F" w:rsidRDefault="00886AD2" w:rsidP="00507071">
            <w:pPr>
              <w:pStyle w:val="afffff0"/>
              <w:spacing w:after="0" w:line="240" w:lineRule="auto"/>
              <w:ind w:firstLineChars="0" w:firstLine="0"/>
            </w:pPr>
            <w:r w:rsidRPr="00886AD2">
              <w:lastRenderedPageBreak/>
              <w:t>userInfo.password</w:t>
            </w:r>
          </w:p>
        </w:tc>
        <w:tc>
          <w:tcPr>
            <w:tcW w:w="1337" w:type="dxa"/>
          </w:tcPr>
          <w:p w:rsidR="00886AD2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886AD2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  <w:tr w:rsidR="00886AD2" w:rsidTr="00886AD2">
        <w:tc>
          <w:tcPr>
            <w:tcW w:w="2474" w:type="dxa"/>
            <w:shd w:val="clear" w:color="auto" w:fill="auto"/>
          </w:tcPr>
          <w:p w:rsidR="00886AD2" w:rsidRP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userInfo.passwordConfirm</w:t>
            </w:r>
          </w:p>
        </w:tc>
        <w:tc>
          <w:tcPr>
            <w:tcW w:w="1337" w:type="dxa"/>
          </w:tcPr>
          <w:p w:rsid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登录密码确认</w:t>
            </w:r>
          </w:p>
        </w:tc>
      </w:tr>
      <w:tr w:rsidR="00886AD2" w:rsidTr="00886AD2">
        <w:tc>
          <w:tcPr>
            <w:tcW w:w="2474" w:type="dxa"/>
            <w:shd w:val="clear" w:color="auto" w:fill="auto"/>
          </w:tcPr>
          <w:p w:rsidR="00886AD2" w:rsidRP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userInfo.validationCode</w:t>
            </w:r>
          </w:p>
        </w:tc>
        <w:tc>
          <w:tcPr>
            <w:tcW w:w="1337" w:type="dxa"/>
          </w:tcPr>
          <w:p w:rsid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886AD2" w:rsidRDefault="00886AD2" w:rsidP="00886AD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手机验证码</w:t>
            </w:r>
          </w:p>
        </w:tc>
      </w:tr>
    </w:tbl>
    <w:p w:rsidR="00CD32A8" w:rsidRDefault="00CD32A8" w:rsidP="003C6217">
      <w:pPr>
        <w:pStyle w:val="20"/>
        <w:ind w:firstLine="480"/>
      </w:pPr>
      <w:r>
        <w:rPr>
          <w:rFonts w:hint="eastAsia"/>
        </w:rPr>
        <w:t>举例：</w:t>
      </w:r>
    </w:p>
    <w:p w:rsidR="00CD32A8" w:rsidRDefault="00014A83" w:rsidP="00014A83">
      <w:pPr>
        <w:pStyle w:val="20"/>
        <w:ind w:firstLineChars="0" w:firstLine="0"/>
      </w:pPr>
      <w:r w:rsidRPr="00014A83">
        <w:t>localhost:8080/user/user!register?userInfo.mobile=13600000006&amp;userInfo.password=aaa111&amp;userInfo.passwordConfirm=bbb111&amp;userInfo.validationCode=998959&amp;token=CCEF66BFBB9190599769B3CAC89A6670</w:t>
      </w:r>
    </w:p>
    <w:p w:rsidR="007D15A0" w:rsidRDefault="00237A3F" w:rsidP="007D15A0">
      <w:pPr>
        <w:pStyle w:val="20"/>
        <w:ind w:firstLine="480"/>
      </w:pPr>
      <w:r>
        <w:rPr>
          <w:rFonts w:hint="eastAsia"/>
        </w:rPr>
        <w:t>注意：</w:t>
      </w:r>
      <w:r w:rsidR="007D15A0">
        <w:rPr>
          <w:rFonts w:hint="eastAsia"/>
        </w:rPr>
        <w:t>注册时需要发送手机短信验证码，参见：</w:t>
      </w:r>
      <w:r w:rsidR="007D15A0">
        <w:fldChar w:fldCharType="begin"/>
      </w:r>
      <w:r w:rsidR="007D15A0">
        <w:instrText xml:space="preserve"> </w:instrText>
      </w:r>
      <w:r w:rsidR="007D15A0">
        <w:rPr>
          <w:rFonts w:hint="eastAsia"/>
        </w:rPr>
        <w:instrText>REF _Ref495521786 \r \h</w:instrText>
      </w:r>
      <w:r w:rsidR="007D15A0">
        <w:instrText xml:space="preserve"> </w:instrText>
      </w:r>
      <w:r w:rsidR="007D15A0">
        <w:fldChar w:fldCharType="separate"/>
      </w:r>
      <w:r w:rsidR="00930899">
        <w:rPr>
          <w:rFonts w:hint="eastAsia"/>
        </w:rPr>
        <w:t>14.1</w:t>
      </w:r>
      <w:r w:rsidR="00930899">
        <w:rPr>
          <w:rFonts w:hint="eastAsia"/>
        </w:rPr>
        <w:t xml:space="preserve">　</w:t>
      </w:r>
      <w:r w:rsidR="007D15A0">
        <w:fldChar w:fldCharType="end"/>
      </w:r>
      <w:r w:rsidR="007D15A0">
        <w:fldChar w:fldCharType="begin"/>
      </w:r>
      <w:r w:rsidR="007D15A0">
        <w:instrText xml:space="preserve"> REF _Ref495521789 \h </w:instrText>
      </w:r>
      <w:r w:rsidR="007D15A0">
        <w:fldChar w:fldCharType="separate"/>
      </w:r>
      <w:r w:rsidR="00930899" w:rsidRPr="008F4D57">
        <w:rPr>
          <w:rFonts w:hint="eastAsia"/>
        </w:rPr>
        <w:t>手机验证</w:t>
      </w:r>
      <w:r w:rsidR="007D15A0">
        <w:fldChar w:fldCharType="end"/>
      </w:r>
      <w:r w:rsidR="0047067F">
        <w:rPr>
          <w:rFonts w:hint="eastAsia"/>
        </w:rPr>
        <w:t>，</w:t>
      </w:r>
      <w:r w:rsidR="00423E81">
        <w:rPr>
          <w:rFonts w:hint="eastAsia"/>
        </w:rPr>
        <w:t>访问路径</w:t>
      </w:r>
      <w:r w:rsidR="007D15A0">
        <w:rPr>
          <w:rFonts w:hint="eastAsia"/>
        </w:rPr>
        <w:t>选择</w:t>
      </w:r>
      <w:r w:rsidR="00423E81">
        <w:rPr>
          <w:rFonts w:hint="eastAsia"/>
        </w:rPr>
        <w:t>“</w:t>
      </w:r>
      <w:r w:rsidR="00423E81">
        <w:fldChar w:fldCharType="begin"/>
      </w:r>
      <w:r w:rsidR="00423E81">
        <w:instrText xml:space="preserve"> </w:instrText>
      </w:r>
      <w:r w:rsidR="00423E81">
        <w:rPr>
          <w:rFonts w:hint="eastAsia"/>
        </w:rPr>
        <w:instrText>REF _Ref500161827 \r \h</w:instrText>
      </w:r>
      <w:r w:rsidR="00423E81">
        <w:instrText xml:space="preserve"> </w:instrText>
      </w:r>
      <w:r w:rsidR="00423E81">
        <w:fldChar w:fldCharType="separate"/>
      </w:r>
      <w:r w:rsidR="00930899">
        <w:rPr>
          <w:rFonts w:hint="eastAsia"/>
        </w:rPr>
        <w:t>14.1.1.2</w:t>
      </w:r>
      <w:r w:rsidR="00930899">
        <w:rPr>
          <w:rFonts w:hint="eastAsia"/>
        </w:rPr>
        <w:t xml:space="preserve">　</w:t>
      </w:r>
      <w:r w:rsidR="00423E81">
        <w:fldChar w:fldCharType="end"/>
      </w:r>
      <w:r w:rsidR="00423E81">
        <w:fldChar w:fldCharType="begin"/>
      </w:r>
      <w:r w:rsidR="00423E81">
        <w:instrText xml:space="preserve"> REF _Ref500161827 \h </w:instrText>
      </w:r>
      <w:r w:rsidR="00423E81">
        <w:fldChar w:fldCharType="separate"/>
      </w:r>
      <w:r w:rsidR="00930899" w:rsidRPr="00423E81">
        <w:rPr>
          <w:rFonts w:hint="eastAsia"/>
        </w:rPr>
        <w:t>只允许发送给系统中不存在的手机号</w:t>
      </w:r>
      <w:r w:rsidR="00423E81">
        <w:fldChar w:fldCharType="end"/>
      </w:r>
      <w:r w:rsidR="00423E81">
        <w:rPr>
          <w:rFonts w:hint="eastAsia"/>
        </w:rPr>
        <w:t>”</w:t>
      </w:r>
      <w:r w:rsidR="007D15A0">
        <w:rPr>
          <w:rFonts w:hint="eastAsia"/>
        </w:rPr>
        <w:t>，</w:t>
      </w:r>
      <w:r w:rsidR="0047067F">
        <w:rPr>
          <w:rFonts w:hint="eastAsia"/>
        </w:rPr>
        <w:t>部分</w:t>
      </w:r>
      <w:r w:rsidR="007D15A0">
        <w:rPr>
          <w:rFonts w:hint="eastAsia"/>
        </w:rPr>
        <w:t>参数按下表取值：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448"/>
        <w:gridCol w:w="5209"/>
      </w:tblGrid>
      <w:tr w:rsidR="007D15A0" w:rsidTr="00237A3F">
        <w:tc>
          <w:tcPr>
            <w:tcW w:w="1639" w:type="dxa"/>
            <w:shd w:val="clear" w:color="auto" w:fill="F3F3F3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8" w:type="dxa"/>
            <w:shd w:val="clear" w:color="auto" w:fill="F3F3F3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209" w:type="dxa"/>
            <w:shd w:val="clear" w:color="auto" w:fill="F3F3F3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</w:tr>
      <w:tr w:rsidR="007D15A0" w:rsidTr="00237A3F">
        <w:tc>
          <w:tcPr>
            <w:tcW w:w="1639" w:type="dxa"/>
            <w:shd w:val="clear" w:color="auto" w:fill="auto"/>
          </w:tcPr>
          <w:p w:rsidR="007D15A0" w:rsidRPr="00543B98" w:rsidRDefault="007D15A0" w:rsidP="00237A3F">
            <w:pPr>
              <w:pStyle w:val="afffff0"/>
              <w:spacing w:after="0" w:line="240" w:lineRule="auto"/>
              <w:ind w:firstLineChars="0" w:firstLine="0"/>
            </w:pPr>
            <w:r w:rsidRPr="00543B98">
              <w:t>codeAttrName</w:t>
            </w:r>
          </w:p>
        </w:tc>
        <w:tc>
          <w:tcPr>
            <w:tcW w:w="1448" w:type="dxa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 w:rsidRPr="00845E0B">
              <w:t>userValidation</w:t>
            </w:r>
          </w:p>
        </w:tc>
      </w:tr>
      <w:tr w:rsidR="007D15A0" w:rsidTr="00237A3F">
        <w:tc>
          <w:tcPr>
            <w:tcW w:w="1639" w:type="dxa"/>
            <w:shd w:val="clear" w:color="auto" w:fill="auto"/>
          </w:tcPr>
          <w:p w:rsidR="007D15A0" w:rsidRPr="00422E1F" w:rsidRDefault="007D15A0" w:rsidP="00237A3F">
            <w:pPr>
              <w:pStyle w:val="afffff0"/>
              <w:spacing w:after="0" w:line="240" w:lineRule="auto"/>
              <w:ind w:firstLineChars="0" w:firstLine="0"/>
            </w:pPr>
            <w:r w:rsidRPr="00543B98">
              <w:t>mobileAttrName</w:t>
            </w:r>
          </w:p>
        </w:tc>
        <w:tc>
          <w:tcPr>
            <w:tcW w:w="1448" w:type="dxa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7D15A0" w:rsidRDefault="007D15A0" w:rsidP="00237A3F">
            <w:pPr>
              <w:pStyle w:val="afffff0"/>
              <w:spacing w:after="0" w:line="240" w:lineRule="auto"/>
              <w:ind w:firstLineChars="0" w:firstLine="0"/>
            </w:pPr>
            <w:r w:rsidRPr="00845E0B">
              <w:t>userMobile</w:t>
            </w:r>
          </w:p>
        </w:tc>
      </w:tr>
    </w:tbl>
    <w:p w:rsidR="00AF0C50" w:rsidRDefault="00AF0C50" w:rsidP="00423A28">
      <w:pPr>
        <w:pStyle w:val="af4"/>
      </w:pPr>
      <w:bookmarkStart w:id="28" w:name="_Toc502177058"/>
      <w:r w:rsidRPr="00213924">
        <w:rPr>
          <w:rFonts w:hint="eastAsia"/>
        </w:rPr>
        <w:t>环境变量</w:t>
      </w:r>
      <w:bookmarkEnd w:id="28"/>
    </w:p>
    <w:p w:rsidR="0024452C" w:rsidRPr="0024452C" w:rsidRDefault="0024452C" w:rsidP="00685AD0">
      <w:pPr>
        <w:pStyle w:val="20"/>
        <w:ind w:firstLine="480"/>
      </w:pPr>
      <w:r>
        <w:rPr>
          <w:rFonts w:hint="eastAsia"/>
        </w:rPr>
        <w:t>若注册成功，将包含：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_Ref495500318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1.3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_Ref495500318 \h </w:instrText>
      </w:r>
      <w:r>
        <w:fldChar w:fldCharType="separate"/>
      </w:r>
      <w:r w:rsidR="00930899">
        <w:rPr>
          <w:rFonts w:hint="eastAsia"/>
        </w:rPr>
        <w:t>通用环境变量</w:t>
      </w:r>
      <w:r>
        <w:fldChar w:fldCharType="end"/>
      </w:r>
      <w:r w:rsidR="006A7625">
        <w:rPr>
          <w:rFonts w:hint="eastAsia"/>
        </w:rPr>
        <w:t>中的所有变量</w:t>
      </w:r>
      <w:r w:rsidR="003C6217">
        <w:rPr>
          <w:rFonts w:hint="eastAsia"/>
        </w:rPr>
        <w:t>。</w:t>
      </w:r>
      <w:r>
        <w:rPr>
          <w:rFonts w:hint="eastAsia"/>
        </w:rPr>
        <w:t>此外</w:t>
      </w:r>
      <w:r w:rsidR="003C6217">
        <w:rPr>
          <w:rFonts w:hint="eastAsia"/>
        </w:rPr>
        <w:t>应注意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619"/>
        <w:gridCol w:w="1198"/>
        <w:gridCol w:w="4105"/>
      </w:tblGrid>
      <w:tr w:rsidR="00D079CB" w:rsidTr="00886AD2">
        <w:trPr>
          <w:jc w:val="center"/>
        </w:trPr>
        <w:tc>
          <w:tcPr>
            <w:tcW w:w="1353" w:type="dxa"/>
            <w:shd w:val="clear" w:color="auto" w:fill="FFF2CC" w:themeFill="accent4" w:themeFillTint="33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619" w:type="dxa"/>
            <w:shd w:val="clear" w:color="auto" w:fill="FFF2CC" w:themeFill="accent4" w:themeFillTint="33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105" w:type="dxa"/>
            <w:shd w:val="clear" w:color="auto" w:fill="FFF2CC" w:themeFill="accent4" w:themeFillTint="33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079CB" w:rsidTr="00D079CB">
        <w:trPr>
          <w:jc w:val="center"/>
        </w:trPr>
        <w:tc>
          <w:tcPr>
            <w:tcW w:w="1353" w:type="dxa"/>
            <w:shd w:val="clear" w:color="auto" w:fill="auto"/>
          </w:tcPr>
          <w:p w:rsidR="00D079CB" w:rsidRPr="00422E1F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1619" w:type="dxa"/>
            <w:shd w:val="clear" w:color="auto" w:fill="auto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</w:p>
        </w:tc>
        <w:tc>
          <w:tcPr>
            <w:tcW w:w="1198" w:type="dxa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</w:p>
        </w:tc>
        <w:tc>
          <w:tcPr>
            <w:tcW w:w="4105" w:type="dxa"/>
          </w:tcPr>
          <w:p w:rsidR="00D079CB" w:rsidRDefault="00D079CB" w:rsidP="00AF0C5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.extra:</w:t>
            </w:r>
            <w:r>
              <w:t xml:space="preserve"> </w:t>
            </w:r>
            <w:r>
              <w:rPr>
                <w:rFonts w:hint="eastAsia"/>
              </w:rPr>
              <w:t>EasemobUser</w:t>
            </w:r>
            <w:r>
              <w:rPr>
                <w:rFonts w:hint="eastAsia"/>
              </w:rPr>
              <w:t>，当前用户对应的环信用户</w:t>
            </w:r>
          </w:p>
        </w:tc>
      </w:tr>
    </w:tbl>
    <w:p w:rsidR="00AF0C50" w:rsidRPr="00213924" w:rsidRDefault="00D079CB" w:rsidP="00423A28">
      <w:pPr>
        <w:pStyle w:val="af4"/>
      </w:pPr>
      <w:bookmarkStart w:id="29" w:name="_Toc502177059"/>
      <w:r w:rsidRPr="00213924">
        <w:rPr>
          <w:rFonts w:hint="eastAsia"/>
        </w:rPr>
        <w:t>视图</w:t>
      </w:r>
      <w:r w:rsidR="00213924">
        <w:rPr>
          <w:rFonts w:hint="eastAsia"/>
        </w:rPr>
        <w:t>数据</w:t>
      </w:r>
      <w:bookmarkEnd w:id="29"/>
    </w:p>
    <w:p w:rsidR="00456EEA" w:rsidRDefault="00783511" w:rsidP="00F41DDD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_Ref496618961 \h</w:instrText>
      </w:r>
      <w:r>
        <w:instrText xml:space="preserve"> </w:instrText>
      </w:r>
      <w:r>
        <w:fldChar w:fldCharType="separate"/>
      </w:r>
      <w:r w:rsidR="00930899">
        <w:t>Ws</w:t>
      </w:r>
      <w:r w:rsidR="00930899">
        <w:rPr>
          <w:rFonts w:hint="eastAsia"/>
        </w:rPr>
        <w:t>UserReg</w:t>
      </w:r>
      <w:r w:rsidR="00930899">
        <w:t>Result</w:t>
      </w:r>
      <w:r>
        <w:fldChar w:fldCharType="end"/>
      </w:r>
      <w:r w:rsidR="00456EEA">
        <w:rPr>
          <w:rFonts w:hint="eastAsia"/>
        </w:rPr>
        <w:t>对象。</w:t>
      </w:r>
    </w:p>
    <w:p w:rsidR="003C6217" w:rsidRDefault="003C6217" w:rsidP="003C6217">
      <w:pPr>
        <w:pStyle w:val="20"/>
        <w:ind w:firstLine="480"/>
      </w:pPr>
    </w:p>
    <w:p w:rsidR="00DC1717" w:rsidRDefault="00DC1717" w:rsidP="00423A28">
      <w:pPr>
        <w:pStyle w:val="af3"/>
      </w:pPr>
      <w:bookmarkStart w:id="30" w:name="_Toc502177060"/>
      <w:r>
        <w:rPr>
          <w:rFonts w:hint="eastAsia"/>
        </w:rPr>
        <w:t>用</w:t>
      </w:r>
      <w:r w:rsidRPr="00213924">
        <w:rPr>
          <w:rFonts w:hint="eastAsia"/>
        </w:rPr>
        <w:t>户</w:t>
      </w:r>
      <w:r>
        <w:rPr>
          <w:rFonts w:hint="eastAsia"/>
        </w:rPr>
        <w:t>登录</w:t>
      </w:r>
      <w:bookmarkEnd w:id="3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90B10" w:rsidTr="00F02859">
        <w:tc>
          <w:tcPr>
            <w:tcW w:w="846" w:type="dxa"/>
            <w:shd w:val="clear" w:color="auto" w:fill="F3F3F3"/>
          </w:tcPr>
          <w:p w:rsidR="00290B10" w:rsidRDefault="00290B10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90B10" w:rsidRDefault="00290B10" w:rsidP="00F02859">
            <w:pPr>
              <w:pStyle w:val="afffff0"/>
              <w:spacing w:after="0" w:line="240" w:lineRule="auto"/>
              <w:ind w:firstLineChars="0" w:firstLine="0"/>
            </w:pPr>
            <w:r w:rsidRPr="00290B10">
              <w:t>/user/user!login</w:t>
            </w:r>
          </w:p>
        </w:tc>
      </w:tr>
    </w:tbl>
    <w:p w:rsidR="00042FA4" w:rsidRPr="00213924" w:rsidRDefault="00042FA4" w:rsidP="00042FA4">
      <w:pPr>
        <w:pStyle w:val="af4"/>
      </w:pPr>
      <w:bookmarkStart w:id="31" w:name="_Toc502177061"/>
      <w:r>
        <w:rPr>
          <w:rFonts w:hint="eastAsia"/>
        </w:rPr>
        <w:t>请求参数</w:t>
      </w:r>
      <w:bookmarkEnd w:id="3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E43386" w:rsidTr="00507071">
        <w:tc>
          <w:tcPr>
            <w:tcW w:w="1502" w:type="dxa"/>
            <w:shd w:val="clear" w:color="auto" w:fill="F3F3F3"/>
          </w:tcPr>
          <w:p w:rsidR="00E43386" w:rsidRDefault="00E43386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E43386" w:rsidRDefault="00E43386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E43386" w:rsidRDefault="00E43386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3386" w:rsidTr="00507071">
        <w:tc>
          <w:tcPr>
            <w:tcW w:w="1502" w:type="dxa"/>
            <w:shd w:val="clear" w:color="auto" w:fill="auto"/>
          </w:tcPr>
          <w:p w:rsidR="00E43386" w:rsidRPr="00422E1F" w:rsidRDefault="00E43386" w:rsidP="00507071">
            <w:pPr>
              <w:pStyle w:val="afffff0"/>
              <w:spacing w:after="0" w:line="240" w:lineRule="auto"/>
              <w:ind w:firstLineChars="0" w:firstLine="0"/>
            </w:pPr>
            <w:r w:rsidRPr="00E43386">
              <w:t>userId</w:t>
            </w:r>
          </w:p>
        </w:tc>
        <w:tc>
          <w:tcPr>
            <w:tcW w:w="1470" w:type="dxa"/>
          </w:tcPr>
          <w:p w:rsidR="00E43386" w:rsidRPr="00422E1F" w:rsidRDefault="00E43386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E43386" w:rsidRPr="00422E1F" w:rsidRDefault="00E43386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E43386" w:rsidTr="00507071">
        <w:tc>
          <w:tcPr>
            <w:tcW w:w="1502" w:type="dxa"/>
            <w:shd w:val="clear" w:color="auto" w:fill="auto"/>
          </w:tcPr>
          <w:p w:rsidR="00E43386" w:rsidRPr="00422E1F" w:rsidRDefault="00E43386" w:rsidP="00507071">
            <w:pPr>
              <w:pStyle w:val="afffff0"/>
              <w:spacing w:after="0" w:line="240" w:lineRule="auto"/>
              <w:ind w:firstLineChars="0" w:firstLine="0"/>
            </w:pPr>
            <w:r w:rsidRPr="00E43386">
              <w:t>password</w:t>
            </w:r>
          </w:p>
        </w:tc>
        <w:tc>
          <w:tcPr>
            <w:tcW w:w="1470" w:type="dxa"/>
          </w:tcPr>
          <w:p w:rsidR="00E43386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E43386" w:rsidRDefault="00886AD2" w:rsidP="0050707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</w:tbl>
    <w:p w:rsidR="008646DC" w:rsidRDefault="008646DC" w:rsidP="008646DC">
      <w:pPr>
        <w:pStyle w:val="af4"/>
      </w:pPr>
      <w:bookmarkStart w:id="32" w:name="_Toc502177062"/>
      <w:r w:rsidRPr="00213924">
        <w:rPr>
          <w:rFonts w:hint="eastAsia"/>
        </w:rPr>
        <w:t>环境变量</w:t>
      </w:r>
      <w:bookmarkEnd w:id="32"/>
    </w:p>
    <w:p w:rsidR="00E43386" w:rsidRDefault="008646DC" w:rsidP="00150CAD">
      <w:pPr>
        <w:pStyle w:val="20"/>
        <w:ind w:firstLine="480"/>
      </w:pPr>
      <w:r>
        <w:rPr>
          <w:rFonts w:hint="eastAsia"/>
        </w:rPr>
        <w:t>默认。</w:t>
      </w:r>
    </w:p>
    <w:p w:rsidR="008646DC" w:rsidRPr="00213924" w:rsidRDefault="008646DC" w:rsidP="008646DC">
      <w:pPr>
        <w:pStyle w:val="af4"/>
      </w:pPr>
      <w:bookmarkStart w:id="33" w:name="_Toc50217706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3"/>
    </w:p>
    <w:p w:rsidR="008646DC" w:rsidRDefault="00783511" w:rsidP="00F41DDD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_Ref496618961 \h</w:instrText>
      </w:r>
      <w:r>
        <w:instrText xml:space="preserve"> </w:instrText>
      </w:r>
      <w:r>
        <w:fldChar w:fldCharType="separate"/>
      </w:r>
      <w:r w:rsidR="00930899">
        <w:t>Ws</w:t>
      </w:r>
      <w:r w:rsidR="00930899">
        <w:rPr>
          <w:rFonts w:hint="eastAsia"/>
        </w:rPr>
        <w:t>UserReg</w:t>
      </w:r>
      <w:r w:rsidR="00930899">
        <w:t>Result</w:t>
      </w:r>
      <w:r>
        <w:fldChar w:fldCharType="end"/>
      </w:r>
      <w:r w:rsidR="008646DC">
        <w:rPr>
          <w:rFonts w:hint="eastAsia"/>
        </w:rPr>
        <w:t>对象。</w:t>
      </w:r>
    </w:p>
    <w:p w:rsidR="008646DC" w:rsidRDefault="008646DC" w:rsidP="008646DC">
      <w:pPr>
        <w:pStyle w:val="20"/>
        <w:ind w:firstLine="480"/>
      </w:pPr>
    </w:p>
    <w:p w:rsidR="000E6B7E" w:rsidRDefault="000E6B7E" w:rsidP="000E6B7E">
      <w:pPr>
        <w:pStyle w:val="af3"/>
      </w:pPr>
      <w:bookmarkStart w:id="34" w:name="_Toc502177064"/>
      <w:r>
        <w:rPr>
          <w:rFonts w:hint="eastAsia"/>
        </w:rPr>
        <w:t>用</w:t>
      </w:r>
      <w:r w:rsidRPr="00213924">
        <w:rPr>
          <w:rFonts w:hint="eastAsia"/>
        </w:rPr>
        <w:t>户</w:t>
      </w:r>
      <w:r>
        <w:rPr>
          <w:rFonts w:hint="eastAsia"/>
        </w:rPr>
        <w:t>退出</w:t>
      </w:r>
      <w:bookmarkEnd w:id="3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E6B7E" w:rsidTr="000E6B7E">
        <w:tc>
          <w:tcPr>
            <w:tcW w:w="846" w:type="dxa"/>
            <w:shd w:val="clear" w:color="auto" w:fill="F3F3F3"/>
          </w:tcPr>
          <w:p w:rsidR="000E6B7E" w:rsidRDefault="000E6B7E" w:rsidP="000E6B7E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E6B7E" w:rsidRDefault="000E6B7E" w:rsidP="000E6B7E">
            <w:pPr>
              <w:pStyle w:val="afffff0"/>
              <w:spacing w:after="0" w:line="240" w:lineRule="auto"/>
              <w:ind w:firstLineChars="0" w:firstLine="0"/>
            </w:pPr>
            <w:r w:rsidRPr="00290B10">
              <w:t>/user/user!log</w:t>
            </w:r>
            <w:r>
              <w:t>out</w:t>
            </w:r>
          </w:p>
        </w:tc>
      </w:tr>
    </w:tbl>
    <w:p w:rsidR="000E6B7E" w:rsidRDefault="000E6B7E" w:rsidP="000E6B7E">
      <w:pPr>
        <w:pStyle w:val="af4"/>
      </w:pPr>
      <w:bookmarkStart w:id="35" w:name="_Toc502177065"/>
      <w:r>
        <w:rPr>
          <w:rFonts w:hint="eastAsia"/>
        </w:rPr>
        <w:t>请求参数</w:t>
      </w:r>
      <w:bookmarkEnd w:id="35"/>
    </w:p>
    <w:p w:rsidR="000E6B7E" w:rsidRPr="000E6B7E" w:rsidRDefault="000E6B7E" w:rsidP="000E6B7E">
      <w:pPr>
        <w:pStyle w:val="20"/>
        <w:ind w:firstLine="480"/>
      </w:pPr>
      <w:r>
        <w:rPr>
          <w:rFonts w:hint="eastAsia"/>
        </w:rPr>
        <w:t>无。</w:t>
      </w:r>
    </w:p>
    <w:p w:rsidR="000E6B7E" w:rsidRDefault="000E6B7E" w:rsidP="000E6B7E">
      <w:pPr>
        <w:pStyle w:val="af4"/>
      </w:pPr>
      <w:bookmarkStart w:id="36" w:name="_Toc502177066"/>
      <w:r w:rsidRPr="00213924">
        <w:rPr>
          <w:rFonts w:hint="eastAsia"/>
        </w:rPr>
        <w:lastRenderedPageBreak/>
        <w:t>环境变量</w:t>
      </w:r>
      <w:bookmarkEnd w:id="36"/>
    </w:p>
    <w:p w:rsidR="000E6B7E" w:rsidRDefault="000E6B7E" w:rsidP="000E6B7E">
      <w:pPr>
        <w:pStyle w:val="20"/>
        <w:ind w:firstLine="480"/>
      </w:pPr>
      <w:r>
        <w:rPr>
          <w:rFonts w:hint="eastAsia"/>
        </w:rPr>
        <w:t>无。</w:t>
      </w:r>
    </w:p>
    <w:p w:rsidR="000E6B7E" w:rsidRPr="00213924" w:rsidRDefault="000E6B7E" w:rsidP="000E6B7E">
      <w:pPr>
        <w:pStyle w:val="af4"/>
      </w:pPr>
      <w:bookmarkStart w:id="37" w:name="_Toc50217706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7"/>
    </w:p>
    <w:p w:rsidR="000E6B7E" w:rsidRDefault="000E6B7E" w:rsidP="000E6B7E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0E6B7E" w:rsidRDefault="000E6B7E" w:rsidP="008646DC">
      <w:pPr>
        <w:pStyle w:val="20"/>
        <w:ind w:firstLine="480"/>
      </w:pPr>
    </w:p>
    <w:p w:rsidR="000E6B7E" w:rsidRDefault="000E6B7E" w:rsidP="000E6B7E">
      <w:pPr>
        <w:pStyle w:val="af3"/>
      </w:pPr>
      <w:bookmarkStart w:id="38" w:name="_Toc502177068"/>
      <w:r>
        <w:rPr>
          <w:rFonts w:hint="eastAsia"/>
        </w:rPr>
        <w:t>获取用</w:t>
      </w:r>
      <w:r w:rsidRPr="00213924">
        <w:rPr>
          <w:rFonts w:hint="eastAsia"/>
        </w:rPr>
        <w:t>户</w:t>
      </w:r>
      <w:r>
        <w:rPr>
          <w:rFonts w:hint="eastAsia"/>
        </w:rPr>
        <w:t>个人信息</w:t>
      </w:r>
      <w:bookmarkEnd w:id="3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E6B7E" w:rsidTr="000E6B7E">
        <w:tc>
          <w:tcPr>
            <w:tcW w:w="846" w:type="dxa"/>
            <w:shd w:val="clear" w:color="auto" w:fill="F3F3F3"/>
          </w:tcPr>
          <w:p w:rsidR="000E6B7E" w:rsidRDefault="000E6B7E" w:rsidP="000E6B7E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E6B7E" w:rsidRDefault="000E6B7E" w:rsidP="000E6B7E">
            <w:pPr>
              <w:pStyle w:val="afffff0"/>
              <w:spacing w:after="0" w:line="240" w:lineRule="auto"/>
              <w:ind w:firstLineChars="0" w:firstLine="0"/>
            </w:pPr>
            <w:r>
              <w:t>/user/user!</w:t>
            </w:r>
            <w:r w:rsidRPr="000E6B7E">
              <w:t>personal</w:t>
            </w:r>
          </w:p>
        </w:tc>
      </w:tr>
    </w:tbl>
    <w:p w:rsidR="000E6B7E" w:rsidRDefault="000E6B7E" w:rsidP="000E6B7E">
      <w:pPr>
        <w:pStyle w:val="af4"/>
      </w:pPr>
      <w:bookmarkStart w:id="39" w:name="_Toc502177069"/>
      <w:r>
        <w:rPr>
          <w:rFonts w:hint="eastAsia"/>
        </w:rPr>
        <w:t>请求参数</w:t>
      </w:r>
      <w:bookmarkEnd w:id="39"/>
    </w:p>
    <w:p w:rsidR="000E6B7E" w:rsidRPr="000E6B7E" w:rsidRDefault="000E6B7E" w:rsidP="000E6B7E">
      <w:pPr>
        <w:pStyle w:val="20"/>
        <w:ind w:firstLine="480"/>
      </w:pPr>
      <w:r>
        <w:rPr>
          <w:rFonts w:hint="eastAsia"/>
        </w:rPr>
        <w:t>无。</w:t>
      </w:r>
    </w:p>
    <w:p w:rsidR="000E6B7E" w:rsidRDefault="000E6B7E" w:rsidP="000E6B7E">
      <w:pPr>
        <w:pStyle w:val="af4"/>
      </w:pPr>
      <w:bookmarkStart w:id="40" w:name="_Toc502177070"/>
      <w:r w:rsidRPr="00213924">
        <w:rPr>
          <w:rFonts w:hint="eastAsia"/>
        </w:rPr>
        <w:t>环境变量</w:t>
      </w:r>
      <w:bookmarkEnd w:id="40"/>
    </w:p>
    <w:p w:rsidR="000E6B7E" w:rsidRDefault="000E6B7E" w:rsidP="000E6B7E">
      <w:pPr>
        <w:pStyle w:val="20"/>
        <w:ind w:firstLine="480"/>
      </w:pPr>
      <w:r>
        <w:rPr>
          <w:rFonts w:hint="eastAsia"/>
        </w:rPr>
        <w:t>默认。</w:t>
      </w:r>
    </w:p>
    <w:p w:rsidR="000E6B7E" w:rsidRPr="00213924" w:rsidRDefault="000E6B7E" w:rsidP="000E6B7E">
      <w:pPr>
        <w:pStyle w:val="af4"/>
      </w:pPr>
      <w:bookmarkStart w:id="41" w:name="_Toc50217707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41"/>
    </w:p>
    <w:p w:rsidR="000E6B7E" w:rsidRDefault="004D5630" w:rsidP="008646DC">
      <w:pPr>
        <w:pStyle w:val="20"/>
        <w:ind w:firstLine="480"/>
      </w:pPr>
      <w:r>
        <w:fldChar w:fldCharType="begin"/>
      </w:r>
      <w:r>
        <w:instrText xml:space="preserve"> REF _Ref499992753 \h </w:instrText>
      </w:r>
      <w:r>
        <w:fldChar w:fldCharType="separate"/>
      </w:r>
      <w:r w:rsidR="00930899">
        <w:rPr>
          <w:rFonts w:hint="eastAsia"/>
        </w:rPr>
        <w:t>UserDetailsResult</w:t>
      </w:r>
      <w:r>
        <w:fldChar w:fldCharType="end"/>
      </w:r>
      <w:r w:rsidR="002730D8">
        <w:rPr>
          <w:rFonts w:hint="eastAsia"/>
        </w:rPr>
        <w:t>对象。</w:t>
      </w:r>
    </w:p>
    <w:p w:rsidR="000E6B7E" w:rsidRDefault="000E6B7E" w:rsidP="008646DC">
      <w:pPr>
        <w:pStyle w:val="20"/>
        <w:ind w:firstLine="480"/>
      </w:pPr>
    </w:p>
    <w:p w:rsidR="002730D8" w:rsidRDefault="007D15A0" w:rsidP="002730D8">
      <w:pPr>
        <w:pStyle w:val="af3"/>
      </w:pPr>
      <w:bookmarkStart w:id="42" w:name="_Toc502177072"/>
      <w:r>
        <w:rPr>
          <w:rFonts w:hint="eastAsia"/>
        </w:rPr>
        <w:t>修</w:t>
      </w:r>
      <w:r w:rsidR="002730D8">
        <w:rPr>
          <w:rFonts w:hint="eastAsia"/>
        </w:rPr>
        <w:t>改密码</w:t>
      </w:r>
      <w:bookmarkEnd w:id="4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730D8" w:rsidTr="004D5630">
        <w:tc>
          <w:tcPr>
            <w:tcW w:w="846" w:type="dxa"/>
            <w:shd w:val="clear" w:color="auto" w:fill="F3F3F3"/>
          </w:tcPr>
          <w:p w:rsidR="002730D8" w:rsidRDefault="002730D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730D8" w:rsidRDefault="002730D8" w:rsidP="004D5630">
            <w:pPr>
              <w:pStyle w:val="afffff0"/>
              <w:spacing w:after="0" w:line="240" w:lineRule="auto"/>
              <w:ind w:firstLineChars="0" w:firstLine="0"/>
            </w:pPr>
            <w:r>
              <w:t>/user/user!</w:t>
            </w:r>
            <w:r w:rsidRPr="002730D8">
              <w:t>changePassword</w:t>
            </w:r>
          </w:p>
        </w:tc>
      </w:tr>
    </w:tbl>
    <w:p w:rsidR="002730D8" w:rsidRDefault="002730D8" w:rsidP="002730D8">
      <w:pPr>
        <w:pStyle w:val="af4"/>
      </w:pPr>
      <w:bookmarkStart w:id="43" w:name="_Toc502177073"/>
      <w:r>
        <w:rPr>
          <w:rFonts w:hint="eastAsia"/>
        </w:rPr>
        <w:t>请求参数</w:t>
      </w:r>
      <w:bookmarkEnd w:id="4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337"/>
        <w:gridCol w:w="4485"/>
      </w:tblGrid>
      <w:tr w:rsidR="00237A3F" w:rsidTr="00237A3F">
        <w:tc>
          <w:tcPr>
            <w:tcW w:w="2474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7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485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7A3F" w:rsidTr="00237A3F">
        <w:tc>
          <w:tcPr>
            <w:tcW w:w="2474" w:type="dxa"/>
            <w:shd w:val="clear" w:color="auto" w:fill="auto"/>
          </w:tcPr>
          <w:p w:rsidR="00237A3F" w:rsidRPr="00611BC9" w:rsidRDefault="00237A3F" w:rsidP="00237A3F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611BC9">
              <w:rPr>
                <w:rStyle w:val="affffff0"/>
              </w:rPr>
              <w:t>validationDevice</w:t>
            </w:r>
          </w:p>
        </w:tc>
        <w:tc>
          <w:tcPr>
            <w:tcW w:w="1337" w:type="dxa"/>
          </w:tcPr>
          <w:p w:rsidR="00237A3F" w:rsidRPr="00422E1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611BC9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用户手机号</w:t>
            </w:r>
            <w:r w:rsidR="00611BC9">
              <w:rPr>
                <w:rFonts w:hint="eastAsia"/>
              </w:rPr>
              <w:t>。</w:t>
            </w:r>
          </w:p>
          <w:p w:rsidR="00586D22" w:rsidRDefault="00611BC9" w:rsidP="000748F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当用户登录后，不用填写；</w:t>
            </w:r>
          </w:p>
          <w:p w:rsidR="00237A3F" w:rsidRPr="00422E1F" w:rsidRDefault="00611BC9" w:rsidP="000748F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当用户未登录，忘记密码时，需要填写。</w:t>
            </w:r>
          </w:p>
        </w:tc>
      </w:tr>
      <w:tr w:rsidR="00237A3F" w:rsidTr="00237A3F">
        <w:tc>
          <w:tcPr>
            <w:tcW w:w="2474" w:type="dxa"/>
            <w:shd w:val="clear" w:color="auto" w:fill="auto"/>
          </w:tcPr>
          <w:p w:rsidR="00237A3F" w:rsidRPr="00422E1F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userInfo.password</w:t>
            </w:r>
          </w:p>
        </w:tc>
        <w:tc>
          <w:tcPr>
            <w:tcW w:w="1337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237A3F" w:rsidRDefault="00611BC9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新</w:t>
            </w:r>
            <w:r w:rsidR="00237A3F">
              <w:rPr>
                <w:rFonts w:hint="eastAsia"/>
              </w:rPr>
              <w:t>密码</w:t>
            </w:r>
          </w:p>
        </w:tc>
      </w:tr>
      <w:tr w:rsidR="00237A3F" w:rsidTr="00237A3F">
        <w:tc>
          <w:tcPr>
            <w:tcW w:w="2474" w:type="dxa"/>
            <w:shd w:val="clear" w:color="auto" w:fill="auto"/>
          </w:tcPr>
          <w:p w:rsidR="00237A3F" w:rsidRPr="00886AD2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userInfo.passwordConfirm</w:t>
            </w:r>
          </w:p>
        </w:tc>
        <w:tc>
          <w:tcPr>
            <w:tcW w:w="1337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237A3F" w:rsidRDefault="00611BC9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新</w:t>
            </w:r>
            <w:r w:rsidR="00237A3F">
              <w:rPr>
                <w:rFonts w:hint="eastAsia"/>
              </w:rPr>
              <w:t>密码确认</w:t>
            </w:r>
          </w:p>
        </w:tc>
      </w:tr>
      <w:tr w:rsidR="00237A3F" w:rsidTr="00237A3F">
        <w:tc>
          <w:tcPr>
            <w:tcW w:w="2474" w:type="dxa"/>
            <w:shd w:val="clear" w:color="auto" w:fill="auto"/>
          </w:tcPr>
          <w:p w:rsidR="00237A3F" w:rsidRPr="00886AD2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630FF0">
              <w:t>validationCode</w:t>
            </w:r>
          </w:p>
        </w:tc>
        <w:tc>
          <w:tcPr>
            <w:tcW w:w="1337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手机验证码</w:t>
            </w:r>
          </w:p>
        </w:tc>
      </w:tr>
    </w:tbl>
    <w:p w:rsidR="00237A3F" w:rsidRDefault="0047067F" w:rsidP="00237A3F">
      <w:pPr>
        <w:pStyle w:val="20"/>
        <w:ind w:firstLine="480"/>
      </w:pPr>
      <w:r>
        <w:rPr>
          <w:rFonts w:hint="eastAsia"/>
        </w:rPr>
        <w:t>注意：</w:t>
      </w:r>
      <w:r w:rsidR="00237A3F">
        <w:rPr>
          <w:rFonts w:hint="eastAsia"/>
        </w:rPr>
        <w:t>需要发送手机短信验证码，参见：</w:t>
      </w:r>
      <w:r w:rsidR="00237A3F">
        <w:fldChar w:fldCharType="begin"/>
      </w:r>
      <w:r w:rsidR="00237A3F">
        <w:instrText xml:space="preserve"> </w:instrText>
      </w:r>
      <w:r w:rsidR="00237A3F">
        <w:rPr>
          <w:rFonts w:hint="eastAsia"/>
        </w:rPr>
        <w:instrText>REF _Ref495521786 \r \h</w:instrText>
      </w:r>
      <w:r w:rsidR="00237A3F">
        <w:instrText xml:space="preserve"> </w:instrText>
      </w:r>
      <w:r w:rsidR="00237A3F">
        <w:fldChar w:fldCharType="separate"/>
      </w:r>
      <w:r w:rsidR="00930899">
        <w:rPr>
          <w:rFonts w:hint="eastAsia"/>
        </w:rPr>
        <w:t>14.1</w:t>
      </w:r>
      <w:r w:rsidR="00930899">
        <w:rPr>
          <w:rFonts w:hint="eastAsia"/>
        </w:rPr>
        <w:t xml:space="preserve">　</w:t>
      </w:r>
      <w:r w:rsidR="00237A3F">
        <w:fldChar w:fldCharType="end"/>
      </w:r>
      <w:r w:rsidR="00237A3F">
        <w:fldChar w:fldCharType="begin"/>
      </w:r>
      <w:r w:rsidR="00237A3F">
        <w:instrText xml:space="preserve"> REF _Ref495521789 \h </w:instrText>
      </w:r>
      <w:r w:rsidR="00237A3F">
        <w:fldChar w:fldCharType="separate"/>
      </w:r>
      <w:r w:rsidR="00930899" w:rsidRPr="008F4D57">
        <w:rPr>
          <w:rFonts w:hint="eastAsia"/>
        </w:rPr>
        <w:t>手机验证</w:t>
      </w:r>
      <w:r w:rsidR="00237A3F">
        <w:fldChar w:fldCharType="end"/>
      </w:r>
      <w:r>
        <w:rPr>
          <w:rFonts w:hint="eastAsia"/>
        </w:rPr>
        <w:t>，</w:t>
      </w:r>
      <w:r w:rsidR="003D31F1">
        <w:rPr>
          <w:rFonts w:hint="eastAsia"/>
        </w:rPr>
        <w:t>访问路径</w:t>
      </w:r>
      <w:r w:rsidR="00237A3F">
        <w:rPr>
          <w:rFonts w:hint="eastAsia"/>
        </w:rPr>
        <w:t>选择“</w:t>
      </w:r>
      <w:r w:rsidR="003D31F1">
        <w:fldChar w:fldCharType="begin"/>
      </w:r>
      <w:r w:rsidR="003D31F1">
        <w:instrText xml:space="preserve"> </w:instrText>
      </w:r>
      <w:r w:rsidR="003D31F1">
        <w:rPr>
          <w:rFonts w:hint="eastAsia"/>
        </w:rPr>
        <w:instrText>REF _Ref500161902 \r \h</w:instrText>
      </w:r>
      <w:r w:rsidR="003D31F1">
        <w:instrText xml:space="preserve"> </w:instrText>
      </w:r>
      <w:r w:rsidR="003D31F1">
        <w:fldChar w:fldCharType="separate"/>
      </w:r>
      <w:r w:rsidR="00930899">
        <w:rPr>
          <w:rFonts w:hint="eastAsia"/>
        </w:rPr>
        <w:t>14.1.1.4</w:t>
      </w:r>
      <w:r w:rsidR="00930899">
        <w:rPr>
          <w:rFonts w:hint="eastAsia"/>
        </w:rPr>
        <w:t xml:space="preserve">　</w:t>
      </w:r>
      <w:r w:rsidR="003D31F1">
        <w:fldChar w:fldCharType="end"/>
      </w:r>
      <w:r w:rsidR="003D31F1">
        <w:fldChar w:fldCharType="begin"/>
      </w:r>
      <w:r w:rsidR="003D31F1">
        <w:instrText xml:space="preserve"> </w:instrText>
      </w:r>
      <w:r w:rsidR="003D31F1">
        <w:rPr>
          <w:rFonts w:hint="eastAsia"/>
        </w:rPr>
        <w:instrText>REF _Ref500161902 \h</w:instrText>
      </w:r>
      <w:r w:rsidR="003D31F1">
        <w:instrText xml:space="preserve"> </w:instrText>
      </w:r>
      <w:r w:rsidR="003D31F1">
        <w:fldChar w:fldCharType="separate"/>
      </w:r>
      <w:r w:rsidR="00930899" w:rsidRPr="00423E81">
        <w:rPr>
          <w:rFonts w:hint="eastAsia"/>
        </w:rPr>
        <w:t>只允许发送给当前用户的手机号</w:t>
      </w:r>
      <w:r w:rsidR="003D31F1">
        <w:fldChar w:fldCharType="end"/>
      </w:r>
      <w:r>
        <w:rPr>
          <w:rFonts w:hint="eastAsia"/>
        </w:rPr>
        <w:t>”方式</w:t>
      </w:r>
      <w:r w:rsidR="00237A3F">
        <w:rPr>
          <w:rFonts w:hint="eastAsia"/>
        </w:rPr>
        <w:t>，</w:t>
      </w:r>
      <w:r>
        <w:rPr>
          <w:rFonts w:hint="eastAsia"/>
        </w:rPr>
        <w:t>部分</w:t>
      </w:r>
      <w:r w:rsidR="00237A3F">
        <w:rPr>
          <w:rFonts w:hint="eastAsia"/>
        </w:rPr>
        <w:t>参数按下表取值：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448"/>
        <w:gridCol w:w="5209"/>
      </w:tblGrid>
      <w:tr w:rsidR="00237A3F" w:rsidTr="00237A3F">
        <w:tc>
          <w:tcPr>
            <w:tcW w:w="1639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8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209" w:type="dxa"/>
            <w:shd w:val="clear" w:color="auto" w:fill="F3F3F3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</w:tr>
      <w:tr w:rsidR="00237A3F" w:rsidTr="00237A3F">
        <w:tc>
          <w:tcPr>
            <w:tcW w:w="1639" w:type="dxa"/>
            <w:shd w:val="clear" w:color="auto" w:fill="auto"/>
          </w:tcPr>
          <w:p w:rsidR="00237A3F" w:rsidRPr="00543B98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543B98">
              <w:t>codeAttrName</w:t>
            </w:r>
          </w:p>
        </w:tc>
        <w:tc>
          <w:tcPr>
            <w:tcW w:w="1448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237A3F">
              <w:t>loginValidation</w:t>
            </w:r>
          </w:p>
        </w:tc>
      </w:tr>
      <w:tr w:rsidR="00237A3F" w:rsidTr="00237A3F">
        <w:tc>
          <w:tcPr>
            <w:tcW w:w="1639" w:type="dxa"/>
            <w:shd w:val="clear" w:color="auto" w:fill="auto"/>
          </w:tcPr>
          <w:p w:rsidR="00237A3F" w:rsidRPr="00422E1F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543B98">
              <w:t>mobileAttrName</w:t>
            </w:r>
          </w:p>
        </w:tc>
        <w:tc>
          <w:tcPr>
            <w:tcW w:w="1448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237A3F" w:rsidRDefault="00237A3F" w:rsidP="00237A3F">
            <w:pPr>
              <w:pStyle w:val="afffff0"/>
              <w:spacing w:after="0" w:line="240" w:lineRule="auto"/>
              <w:ind w:firstLineChars="0" w:firstLine="0"/>
            </w:pPr>
            <w:r w:rsidRPr="00237A3F">
              <w:t>validationDevice</w:t>
            </w:r>
          </w:p>
        </w:tc>
      </w:tr>
    </w:tbl>
    <w:p w:rsidR="002730D8" w:rsidRDefault="002730D8" w:rsidP="002730D8">
      <w:pPr>
        <w:pStyle w:val="af4"/>
      </w:pPr>
      <w:bookmarkStart w:id="44" w:name="_Toc502177074"/>
      <w:r w:rsidRPr="00213924">
        <w:rPr>
          <w:rFonts w:hint="eastAsia"/>
        </w:rPr>
        <w:t>环境变量</w:t>
      </w:r>
      <w:bookmarkEnd w:id="44"/>
    </w:p>
    <w:p w:rsidR="00FC6BB8" w:rsidRPr="00FC6BB8" w:rsidRDefault="00FC6BB8" w:rsidP="00FC6BB8">
      <w:pPr>
        <w:pStyle w:val="20"/>
        <w:ind w:firstLine="480"/>
      </w:pPr>
      <w:r>
        <w:rPr>
          <w:rFonts w:hint="eastAsia"/>
        </w:rPr>
        <w:t>暂无。</w:t>
      </w:r>
    </w:p>
    <w:p w:rsidR="002730D8" w:rsidRPr="00213924" w:rsidRDefault="002730D8" w:rsidP="002730D8">
      <w:pPr>
        <w:pStyle w:val="af4"/>
      </w:pPr>
      <w:bookmarkStart w:id="45" w:name="_Toc50217707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45"/>
    </w:p>
    <w:p w:rsidR="002730D8" w:rsidRDefault="002730D8" w:rsidP="002730D8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2730D8" w:rsidRDefault="002730D8" w:rsidP="002730D8">
      <w:pPr>
        <w:pStyle w:val="20"/>
        <w:ind w:firstLine="480"/>
      </w:pPr>
    </w:p>
    <w:p w:rsidR="00FC6BB8" w:rsidRDefault="007D15A0" w:rsidP="00FC6BB8">
      <w:pPr>
        <w:pStyle w:val="af3"/>
      </w:pPr>
      <w:bookmarkStart w:id="46" w:name="_Toc502177076"/>
      <w:r>
        <w:rPr>
          <w:rFonts w:hint="eastAsia"/>
        </w:rPr>
        <w:lastRenderedPageBreak/>
        <w:t>修</w:t>
      </w:r>
      <w:r w:rsidR="00FC6BB8">
        <w:rPr>
          <w:rFonts w:hint="eastAsia"/>
        </w:rPr>
        <w:t>改支付密码</w:t>
      </w:r>
      <w:bookmarkEnd w:id="4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FC6BB8" w:rsidTr="004D5630">
        <w:tc>
          <w:tcPr>
            <w:tcW w:w="846" w:type="dxa"/>
            <w:shd w:val="clear" w:color="auto" w:fill="F3F3F3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t>/user/user!</w:t>
            </w:r>
            <w:r w:rsidRPr="00FC6BB8">
              <w:t>changePaypsw</w:t>
            </w:r>
          </w:p>
        </w:tc>
      </w:tr>
    </w:tbl>
    <w:p w:rsidR="00FC6BB8" w:rsidRDefault="00FC6BB8" w:rsidP="00FC6BB8">
      <w:pPr>
        <w:pStyle w:val="af4"/>
      </w:pPr>
      <w:bookmarkStart w:id="47" w:name="_Toc502177077"/>
      <w:r>
        <w:rPr>
          <w:rFonts w:hint="eastAsia"/>
        </w:rPr>
        <w:t>请求参数</w:t>
      </w:r>
      <w:bookmarkEnd w:id="4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337"/>
        <w:gridCol w:w="4485"/>
      </w:tblGrid>
      <w:tr w:rsidR="0047067F" w:rsidTr="002A3F6A">
        <w:tc>
          <w:tcPr>
            <w:tcW w:w="2474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7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485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7067F" w:rsidTr="002A3F6A">
        <w:tc>
          <w:tcPr>
            <w:tcW w:w="2474" w:type="dxa"/>
            <w:shd w:val="clear" w:color="auto" w:fill="auto"/>
          </w:tcPr>
          <w:p w:rsidR="0047067F" w:rsidRPr="00422E1F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userInfo.password</w:t>
            </w:r>
          </w:p>
        </w:tc>
        <w:tc>
          <w:tcPr>
            <w:tcW w:w="1337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  <w:tr w:rsidR="0047067F" w:rsidTr="002A3F6A">
        <w:tc>
          <w:tcPr>
            <w:tcW w:w="2474" w:type="dxa"/>
            <w:shd w:val="clear" w:color="auto" w:fill="auto"/>
          </w:tcPr>
          <w:p w:rsidR="0047067F" w:rsidRPr="00886AD2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886AD2">
              <w:t>userInfo.passwordConfirm</w:t>
            </w:r>
          </w:p>
        </w:tc>
        <w:tc>
          <w:tcPr>
            <w:tcW w:w="1337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登录密码确认</w:t>
            </w:r>
          </w:p>
        </w:tc>
      </w:tr>
      <w:tr w:rsidR="0047067F" w:rsidTr="002A3F6A">
        <w:tc>
          <w:tcPr>
            <w:tcW w:w="2474" w:type="dxa"/>
            <w:shd w:val="clear" w:color="auto" w:fill="auto"/>
          </w:tcPr>
          <w:p w:rsidR="0047067F" w:rsidRPr="00886AD2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FC6BB8">
              <w:t>userInfo.validationCode</w:t>
            </w:r>
          </w:p>
        </w:tc>
        <w:tc>
          <w:tcPr>
            <w:tcW w:w="1337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手机短信验证码</w:t>
            </w:r>
          </w:p>
        </w:tc>
      </w:tr>
    </w:tbl>
    <w:p w:rsidR="003D31F1" w:rsidRDefault="003D31F1" w:rsidP="003D31F1">
      <w:pPr>
        <w:pStyle w:val="20"/>
        <w:ind w:firstLine="480"/>
      </w:pPr>
      <w:r>
        <w:rPr>
          <w:rFonts w:hint="eastAsia"/>
        </w:rPr>
        <w:t>注意：需要发送手机短信验证码，参见：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_Ref495521786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14.1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_Ref495521789 \h </w:instrText>
      </w:r>
      <w:r>
        <w:fldChar w:fldCharType="separate"/>
      </w:r>
      <w:r w:rsidR="00930899" w:rsidRPr="008F4D57">
        <w:rPr>
          <w:rFonts w:hint="eastAsia"/>
        </w:rPr>
        <w:t>手机验证</w:t>
      </w:r>
      <w:r>
        <w:fldChar w:fldCharType="end"/>
      </w:r>
      <w:r>
        <w:rPr>
          <w:rFonts w:hint="eastAsia"/>
        </w:rPr>
        <w:t>，访问路径选择“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_Ref500161902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14.1.1.4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_Ref500161902 \h</w:instrText>
      </w:r>
      <w:r>
        <w:instrText xml:space="preserve"> </w:instrText>
      </w:r>
      <w:r>
        <w:fldChar w:fldCharType="separate"/>
      </w:r>
      <w:r w:rsidR="00930899" w:rsidRPr="00423E81">
        <w:rPr>
          <w:rFonts w:hint="eastAsia"/>
        </w:rPr>
        <w:t>只允许发送给当前用户的手机号</w:t>
      </w:r>
      <w:r>
        <w:fldChar w:fldCharType="end"/>
      </w:r>
      <w:r>
        <w:rPr>
          <w:rFonts w:hint="eastAsia"/>
        </w:rPr>
        <w:t>”方式，部分参数按下表取值：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448"/>
        <w:gridCol w:w="5209"/>
      </w:tblGrid>
      <w:tr w:rsidR="0047067F" w:rsidTr="002A3F6A">
        <w:tc>
          <w:tcPr>
            <w:tcW w:w="1639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8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209" w:type="dxa"/>
            <w:shd w:val="clear" w:color="auto" w:fill="F3F3F3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取值</w:t>
            </w:r>
          </w:p>
        </w:tc>
      </w:tr>
      <w:tr w:rsidR="0047067F" w:rsidTr="002A3F6A">
        <w:tc>
          <w:tcPr>
            <w:tcW w:w="1639" w:type="dxa"/>
            <w:shd w:val="clear" w:color="auto" w:fill="auto"/>
          </w:tcPr>
          <w:p w:rsidR="0047067F" w:rsidRPr="00543B98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543B98">
              <w:t>codeAttrName</w:t>
            </w:r>
          </w:p>
        </w:tc>
        <w:tc>
          <w:tcPr>
            <w:tcW w:w="1448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47067F">
              <w:t>paypswValidation</w:t>
            </w:r>
          </w:p>
        </w:tc>
      </w:tr>
      <w:tr w:rsidR="0047067F" w:rsidTr="002A3F6A">
        <w:tc>
          <w:tcPr>
            <w:tcW w:w="1639" w:type="dxa"/>
            <w:shd w:val="clear" w:color="auto" w:fill="auto"/>
          </w:tcPr>
          <w:p w:rsidR="0047067F" w:rsidRPr="00422E1F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543B98">
              <w:t>mobileAttrName</w:t>
            </w:r>
          </w:p>
        </w:tc>
        <w:tc>
          <w:tcPr>
            <w:tcW w:w="1448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47067F" w:rsidRDefault="0047067F" w:rsidP="002A3F6A">
            <w:pPr>
              <w:pStyle w:val="afffff0"/>
              <w:spacing w:after="0" w:line="240" w:lineRule="auto"/>
              <w:ind w:firstLineChars="0" w:firstLine="0"/>
            </w:pPr>
            <w:r w:rsidRPr="0047067F">
              <w:t>validationDevice</w:t>
            </w:r>
          </w:p>
        </w:tc>
      </w:tr>
    </w:tbl>
    <w:p w:rsidR="00FC6BB8" w:rsidRDefault="00FC6BB8" w:rsidP="00FC6BB8">
      <w:pPr>
        <w:pStyle w:val="af4"/>
      </w:pPr>
      <w:bookmarkStart w:id="48" w:name="_Toc502177078"/>
      <w:r w:rsidRPr="00213924">
        <w:rPr>
          <w:rFonts w:hint="eastAsia"/>
        </w:rPr>
        <w:t>环境变量</w:t>
      </w:r>
      <w:bookmarkEnd w:id="48"/>
    </w:p>
    <w:p w:rsidR="00FC6BB8" w:rsidRPr="00FC6BB8" w:rsidRDefault="00FC6BB8" w:rsidP="00FC6BB8">
      <w:pPr>
        <w:pStyle w:val="20"/>
        <w:ind w:firstLine="480"/>
      </w:pPr>
      <w:r>
        <w:rPr>
          <w:rFonts w:hint="eastAsia"/>
        </w:rPr>
        <w:t>暂无。</w:t>
      </w:r>
    </w:p>
    <w:p w:rsidR="00FC6BB8" w:rsidRPr="00213924" w:rsidRDefault="00FC6BB8" w:rsidP="00FC6BB8">
      <w:pPr>
        <w:pStyle w:val="af4"/>
      </w:pPr>
      <w:bookmarkStart w:id="49" w:name="_Toc50217707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49"/>
    </w:p>
    <w:p w:rsidR="00FC6BB8" w:rsidRDefault="00FC6BB8" w:rsidP="00FC6BB8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FC6BB8" w:rsidRDefault="00FC6BB8" w:rsidP="00FC6BB8">
      <w:pPr>
        <w:pStyle w:val="20"/>
        <w:ind w:firstLine="480"/>
      </w:pPr>
    </w:p>
    <w:p w:rsidR="00FC6BB8" w:rsidRDefault="00FC6BB8" w:rsidP="00FC6BB8">
      <w:pPr>
        <w:pStyle w:val="af3"/>
      </w:pPr>
      <w:bookmarkStart w:id="50" w:name="_Toc502177080"/>
      <w:r>
        <w:rPr>
          <w:rFonts w:hint="eastAsia"/>
        </w:rPr>
        <w:t>实名认证</w:t>
      </w:r>
      <w:bookmarkEnd w:id="5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FC6BB8" w:rsidTr="004D5630">
        <w:tc>
          <w:tcPr>
            <w:tcW w:w="846" w:type="dxa"/>
            <w:shd w:val="clear" w:color="auto" w:fill="F3F3F3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t>/user/user!</w:t>
            </w:r>
            <w:r w:rsidRPr="00FC6BB8">
              <w:t>realname</w:t>
            </w:r>
          </w:p>
        </w:tc>
      </w:tr>
    </w:tbl>
    <w:p w:rsidR="00FC6BB8" w:rsidRPr="00213924" w:rsidRDefault="00FC6BB8" w:rsidP="00FC6BB8">
      <w:pPr>
        <w:pStyle w:val="af4"/>
      </w:pPr>
      <w:bookmarkStart w:id="51" w:name="_Toc502177081"/>
      <w:r>
        <w:rPr>
          <w:rFonts w:hint="eastAsia"/>
        </w:rPr>
        <w:t>请求参数</w:t>
      </w:r>
      <w:bookmarkEnd w:id="5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4"/>
        <w:gridCol w:w="1337"/>
        <w:gridCol w:w="4485"/>
      </w:tblGrid>
      <w:tr w:rsidR="00FC6BB8" w:rsidTr="004D5630">
        <w:tc>
          <w:tcPr>
            <w:tcW w:w="2474" w:type="dxa"/>
            <w:shd w:val="clear" w:color="auto" w:fill="F3F3F3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37" w:type="dxa"/>
            <w:shd w:val="clear" w:color="auto" w:fill="F3F3F3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485" w:type="dxa"/>
            <w:shd w:val="clear" w:color="auto" w:fill="F3F3F3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6BB8" w:rsidTr="004D5630">
        <w:tc>
          <w:tcPr>
            <w:tcW w:w="2474" w:type="dxa"/>
            <w:shd w:val="clear" w:color="auto" w:fill="auto"/>
          </w:tcPr>
          <w:p w:rsidR="00FC6BB8" w:rsidRPr="00422E1F" w:rsidRDefault="00AA1456" w:rsidP="004D5630">
            <w:pPr>
              <w:pStyle w:val="afffff0"/>
              <w:spacing w:after="0" w:line="240" w:lineRule="auto"/>
              <w:ind w:firstLineChars="0" w:firstLine="0"/>
            </w:pPr>
            <w:r w:rsidRPr="00AA1456">
              <w:t>userInfo.realname</w:t>
            </w:r>
          </w:p>
        </w:tc>
        <w:tc>
          <w:tcPr>
            <w:tcW w:w="1337" w:type="dxa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FC6BB8" w:rsidRDefault="00AA1456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</w:tr>
      <w:tr w:rsidR="00FC6BB8" w:rsidTr="004D5630">
        <w:tc>
          <w:tcPr>
            <w:tcW w:w="2474" w:type="dxa"/>
            <w:shd w:val="clear" w:color="auto" w:fill="auto"/>
          </w:tcPr>
          <w:p w:rsidR="00FC6BB8" w:rsidRPr="00886AD2" w:rsidRDefault="00AA1456" w:rsidP="004D5630">
            <w:pPr>
              <w:pStyle w:val="afffff0"/>
              <w:spacing w:after="0" w:line="240" w:lineRule="auto"/>
              <w:ind w:firstLineChars="0" w:firstLine="0"/>
            </w:pPr>
            <w:r w:rsidRPr="00AA1456">
              <w:t>userInfo.idCard</w:t>
            </w:r>
          </w:p>
        </w:tc>
        <w:tc>
          <w:tcPr>
            <w:tcW w:w="1337" w:type="dxa"/>
          </w:tcPr>
          <w:p w:rsidR="00FC6BB8" w:rsidRDefault="00FC6BB8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485" w:type="dxa"/>
          </w:tcPr>
          <w:p w:rsidR="00FC6BB8" w:rsidRDefault="00AA1456" w:rsidP="004D563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身份证号</w:t>
            </w:r>
          </w:p>
        </w:tc>
      </w:tr>
    </w:tbl>
    <w:p w:rsidR="00FC6BB8" w:rsidRDefault="00FC6BB8" w:rsidP="00FC6BB8">
      <w:pPr>
        <w:pStyle w:val="af4"/>
      </w:pPr>
      <w:bookmarkStart w:id="52" w:name="_Toc502177082"/>
      <w:r w:rsidRPr="00213924">
        <w:rPr>
          <w:rFonts w:hint="eastAsia"/>
        </w:rPr>
        <w:t>环境变量</w:t>
      </w:r>
      <w:bookmarkEnd w:id="52"/>
    </w:p>
    <w:p w:rsidR="00FC6BB8" w:rsidRPr="00FC6BB8" w:rsidRDefault="00FC6BB8" w:rsidP="00FC6BB8">
      <w:pPr>
        <w:pStyle w:val="20"/>
        <w:ind w:firstLine="480"/>
      </w:pPr>
      <w:r>
        <w:rPr>
          <w:rFonts w:hint="eastAsia"/>
        </w:rPr>
        <w:t>暂无。</w:t>
      </w:r>
    </w:p>
    <w:p w:rsidR="00FC6BB8" w:rsidRPr="00213924" w:rsidRDefault="00FC6BB8" w:rsidP="00FC6BB8">
      <w:pPr>
        <w:pStyle w:val="af4"/>
      </w:pPr>
      <w:bookmarkStart w:id="53" w:name="_Toc50217708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53"/>
    </w:p>
    <w:p w:rsidR="00FC6BB8" w:rsidRDefault="00FC6BB8" w:rsidP="00FC6BB8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0E6B7E" w:rsidRDefault="000E6B7E" w:rsidP="008646DC">
      <w:pPr>
        <w:pStyle w:val="20"/>
        <w:ind w:firstLine="480"/>
      </w:pPr>
    </w:p>
    <w:p w:rsidR="00E537A8" w:rsidRDefault="00E537A8" w:rsidP="00E537A8">
      <w:pPr>
        <w:pStyle w:val="af3"/>
      </w:pPr>
      <w:bookmarkStart w:id="54" w:name="_Toc502177084"/>
      <w:r>
        <w:rPr>
          <w:rFonts w:hint="eastAsia"/>
        </w:rPr>
        <w:t>获取用</w:t>
      </w:r>
      <w:r w:rsidRPr="00213924">
        <w:rPr>
          <w:rFonts w:hint="eastAsia"/>
        </w:rPr>
        <w:t>户</w:t>
      </w:r>
      <w:r>
        <w:rPr>
          <w:rFonts w:hint="eastAsia"/>
        </w:rPr>
        <w:t>头像</w:t>
      </w:r>
      <w:bookmarkEnd w:id="5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537A8" w:rsidTr="00E537A8">
        <w:tc>
          <w:tcPr>
            <w:tcW w:w="846" w:type="dxa"/>
            <w:shd w:val="clear" w:color="auto" w:fill="F3F3F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t>/user/avatar</w:t>
            </w:r>
          </w:p>
        </w:tc>
      </w:tr>
    </w:tbl>
    <w:p w:rsidR="00E537A8" w:rsidRPr="00213924" w:rsidRDefault="00E537A8" w:rsidP="00E537A8">
      <w:pPr>
        <w:pStyle w:val="af4"/>
      </w:pPr>
      <w:bookmarkStart w:id="55" w:name="_Toc502177085"/>
      <w:r>
        <w:rPr>
          <w:rFonts w:hint="eastAsia"/>
        </w:rPr>
        <w:t>请求参数</w:t>
      </w:r>
      <w:bookmarkEnd w:id="5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E537A8" w:rsidTr="00E537A8">
        <w:tc>
          <w:tcPr>
            <w:tcW w:w="1502" w:type="dxa"/>
            <w:shd w:val="clear" w:color="auto" w:fill="F3F3F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537A8" w:rsidTr="00E537A8">
        <w:tc>
          <w:tcPr>
            <w:tcW w:w="1502" w:type="dxa"/>
            <w:shd w:val="clear" w:color="auto" w:fill="auto"/>
          </w:tcPr>
          <w:p w:rsidR="00E537A8" w:rsidRPr="00422E1F" w:rsidRDefault="00E537A8" w:rsidP="00E537A8">
            <w:pPr>
              <w:pStyle w:val="afffff0"/>
              <w:spacing w:after="0" w:line="240" w:lineRule="auto"/>
              <w:ind w:firstLineChars="0" w:firstLine="0"/>
            </w:pPr>
            <w:r w:rsidRPr="00E43386">
              <w:t>userId</w:t>
            </w:r>
          </w:p>
        </w:tc>
        <w:tc>
          <w:tcPr>
            <w:tcW w:w="1470" w:type="dxa"/>
          </w:tcPr>
          <w:p w:rsidR="00E537A8" w:rsidRPr="00422E1F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E537A8" w:rsidRPr="00422E1F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</w:tbl>
    <w:p w:rsidR="00E537A8" w:rsidRDefault="00E537A8" w:rsidP="00E537A8">
      <w:pPr>
        <w:pStyle w:val="af4"/>
      </w:pPr>
      <w:bookmarkStart w:id="56" w:name="_Toc502177086"/>
      <w:r w:rsidRPr="00213924">
        <w:rPr>
          <w:rFonts w:hint="eastAsia"/>
        </w:rPr>
        <w:t>环境变量</w:t>
      </w:r>
      <w:bookmarkEnd w:id="5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619"/>
        <w:gridCol w:w="1198"/>
        <w:gridCol w:w="4105"/>
      </w:tblGrid>
      <w:tr w:rsidR="00E537A8" w:rsidTr="00E537A8">
        <w:trPr>
          <w:jc w:val="center"/>
        </w:trPr>
        <w:tc>
          <w:tcPr>
            <w:tcW w:w="1353" w:type="dxa"/>
            <w:shd w:val="clear" w:color="auto" w:fill="FFF2CC" w:themeFill="accent4" w:themeFillTint="3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变量名</w:t>
            </w:r>
          </w:p>
        </w:tc>
        <w:tc>
          <w:tcPr>
            <w:tcW w:w="1619" w:type="dxa"/>
            <w:shd w:val="clear" w:color="auto" w:fill="FFF2CC" w:themeFill="accent4" w:themeFillTint="3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105" w:type="dxa"/>
            <w:shd w:val="clear" w:color="auto" w:fill="FFF2CC" w:themeFill="accent4" w:themeFillTint="33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537A8" w:rsidTr="00E537A8">
        <w:trPr>
          <w:jc w:val="center"/>
        </w:trPr>
        <w:tc>
          <w:tcPr>
            <w:tcW w:w="1353" w:type="dxa"/>
            <w:shd w:val="clear" w:color="auto" w:fill="auto"/>
          </w:tcPr>
          <w:p w:rsidR="00E537A8" w:rsidRPr="00422E1F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userExt</w:t>
            </w:r>
          </w:p>
        </w:tc>
        <w:tc>
          <w:tcPr>
            <w:tcW w:w="1619" w:type="dxa"/>
            <w:shd w:val="clear" w:color="auto" w:fill="auto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UserExt</w:t>
            </w:r>
          </w:p>
        </w:tc>
        <w:tc>
          <w:tcPr>
            <w:tcW w:w="1198" w:type="dxa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4105" w:type="dxa"/>
          </w:tcPr>
          <w:p w:rsidR="00E537A8" w:rsidRDefault="00E537A8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用户扩展</w:t>
            </w:r>
          </w:p>
        </w:tc>
      </w:tr>
    </w:tbl>
    <w:p w:rsidR="00E537A8" w:rsidRPr="00213924" w:rsidRDefault="00E537A8" w:rsidP="00E537A8">
      <w:pPr>
        <w:pStyle w:val="af4"/>
      </w:pPr>
      <w:bookmarkStart w:id="57" w:name="_Toc50217708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57"/>
    </w:p>
    <w:p w:rsidR="00E537A8" w:rsidRDefault="002D4199" w:rsidP="00E537A8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 w:rsidR="00E537A8">
        <w:rPr>
          <w:rFonts w:hint="eastAsia"/>
        </w:rPr>
        <w:t>对象。</w:t>
      </w:r>
    </w:p>
    <w:p w:rsidR="00E537A8" w:rsidRDefault="00D0332E" w:rsidP="00E537A8">
      <w:pPr>
        <w:pStyle w:val="20"/>
        <w:ind w:firstLine="480"/>
      </w:pPr>
      <w:r w:rsidRPr="00D0332E">
        <w:rPr>
          <w:rFonts w:hint="eastAsia"/>
        </w:rPr>
        <w:t>操作成功时，</w:t>
      </w:r>
      <w:r w:rsidRPr="00D0332E">
        <w:rPr>
          <w:rFonts w:hint="eastAsia"/>
        </w:rPr>
        <w:t>desc</w:t>
      </w:r>
      <w:r w:rsidRPr="00D0332E">
        <w:rPr>
          <w:rFonts w:hint="eastAsia"/>
        </w:rPr>
        <w:t>字段为头像文件</w:t>
      </w:r>
      <w:r w:rsidRPr="00D0332E">
        <w:rPr>
          <w:rFonts w:hint="eastAsia"/>
        </w:rPr>
        <w:t>URL</w:t>
      </w:r>
      <w:r w:rsidRPr="00D0332E">
        <w:rPr>
          <w:rFonts w:hint="eastAsia"/>
        </w:rPr>
        <w:t>。</w:t>
      </w:r>
    </w:p>
    <w:p w:rsidR="002D4199" w:rsidRDefault="002D4199" w:rsidP="00E537A8">
      <w:pPr>
        <w:pStyle w:val="20"/>
        <w:ind w:firstLine="480"/>
      </w:pPr>
    </w:p>
    <w:p w:rsidR="002D4199" w:rsidRDefault="007D15A0" w:rsidP="002D4199">
      <w:pPr>
        <w:pStyle w:val="af3"/>
      </w:pPr>
      <w:bookmarkStart w:id="58" w:name="_Toc502177088"/>
      <w:r>
        <w:rPr>
          <w:rFonts w:hint="eastAsia"/>
        </w:rPr>
        <w:t>修</w:t>
      </w:r>
      <w:r w:rsidR="002D4199">
        <w:rPr>
          <w:rFonts w:hint="eastAsia"/>
        </w:rPr>
        <w:t>改用</w:t>
      </w:r>
      <w:r w:rsidR="002D4199" w:rsidRPr="00213924">
        <w:rPr>
          <w:rFonts w:hint="eastAsia"/>
        </w:rPr>
        <w:t>户</w:t>
      </w:r>
      <w:r w:rsidR="002D4199">
        <w:rPr>
          <w:rFonts w:hint="eastAsia"/>
        </w:rPr>
        <w:t>头像</w:t>
      </w:r>
      <w:bookmarkEnd w:id="5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D4199" w:rsidTr="000B764D">
        <w:tc>
          <w:tcPr>
            <w:tcW w:w="846" w:type="dxa"/>
            <w:shd w:val="clear" w:color="auto" w:fill="F3F3F3"/>
          </w:tcPr>
          <w:p w:rsidR="002D4199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D4199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t>/user/avatar!edit</w:t>
            </w:r>
          </w:p>
        </w:tc>
      </w:tr>
    </w:tbl>
    <w:p w:rsidR="002D4199" w:rsidRPr="00213924" w:rsidRDefault="002D4199" w:rsidP="002D4199">
      <w:pPr>
        <w:pStyle w:val="af4"/>
      </w:pPr>
      <w:bookmarkStart w:id="59" w:name="_Toc502177089"/>
      <w:r>
        <w:rPr>
          <w:rFonts w:hint="eastAsia"/>
        </w:rPr>
        <w:t>请求参数</w:t>
      </w:r>
      <w:bookmarkEnd w:id="5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2D4199" w:rsidTr="000B764D">
        <w:tc>
          <w:tcPr>
            <w:tcW w:w="1502" w:type="dxa"/>
            <w:shd w:val="clear" w:color="auto" w:fill="F3F3F3"/>
          </w:tcPr>
          <w:p w:rsidR="002D4199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2D4199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2D4199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D4199" w:rsidTr="000B764D">
        <w:tc>
          <w:tcPr>
            <w:tcW w:w="1502" w:type="dxa"/>
            <w:shd w:val="clear" w:color="auto" w:fill="auto"/>
          </w:tcPr>
          <w:p w:rsidR="002D4199" w:rsidRPr="00422E1F" w:rsidRDefault="002D4199" w:rsidP="000B764D">
            <w:pPr>
              <w:pStyle w:val="afffff0"/>
              <w:spacing w:after="0" w:line="240" w:lineRule="auto"/>
              <w:ind w:firstLineChars="0" w:firstLine="0"/>
            </w:pPr>
            <w:r w:rsidRPr="00E43386">
              <w:t>userId</w:t>
            </w:r>
          </w:p>
        </w:tc>
        <w:tc>
          <w:tcPr>
            <w:tcW w:w="1470" w:type="dxa"/>
          </w:tcPr>
          <w:p w:rsidR="002D4199" w:rsidRPr="00422E1F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2D4199" w:rsidRPr="00422E1F" w:rsidRDefault="002D4199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D4199" w:rsidTr="000B764D">
        <w:tc>
          <w:tcPr>
            <w:tcW w:w="1502" w:type="dxa"/>
            <w:shd w:val="clear" w:color="auto" w:fill="auto"/>
          </w:tcPr>
          <w:p w:rsidR="002D4199" w:rsidRPr="00E43386" w:rsidRDefault="005F30B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1470" w:type="dxa"/>
          </w:tcPr>
          <w:p w:rsidR="002D4199" w:rsidRDefault="00631061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File</w:t>
            </w:r>
          </w:p>
        </w:tc>
        <w:tc>
          <w:tcPr>
            <w:tcW w:w="5324" w:type="dxa"/>
          </w:tcPr>
          <w:p w:rsidR="002D4199" w:rsidRDefault="00631061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头像文件。客户端应当限制文件大小在</w:t>
            </w:r>
            <w:r>
              <w:rPr>
                <w:rFonts w:hint="eastAsia"/>
              </w:rPr>
              <w:t>200KB</w:t>
            </w:r>
            <w:r>
              <w:rPr>
                <w:rFonts w:hint="eastAsia"/>
              </w:rPr>
              <w:t>以内。</w:t>
            </w:r>
          </w:p>
        </w:tc>
      </w:tr>
    </w:tbl>
    <w:p w:rsidR="002D4199" w:rsidRDefault="002D4199" w:rsidP="002D4199">
      <w:pPr>
        <w:pStyle w:val="af4"/>
      </w:pPr>
      <w:bookmarkStart w:id="60" w:name="_Toc502177090"/>
      <w:r w:rsidRPr="00213924">
        <w:rPr>
          <w:rFonts w:hint="eastAsia"/>
        </w:rPr>
        <w:t>环境变量</w:t>
      </w:r>
      <w:bookmarkEnd w:id="60"/>
    </w:p>
    <w:p w:rsidR="004319C0" w:rsidRPr="004319C0" w:rsidRDefault="004319C0" w:rsidP="004319C0">
      <w:pPr>
        <w:pStyle w:val="20"/>
        <w:ind w:firstLine="480"/>
      </w:pPr>
      <w:r>
        <w:rPr>
          <w:rFonts w:hint="eastAsia"/>
        </w:rPr>
        <w:t>暂无。</w:t>
      </w:r>
    </w:p>
    <w:p w:rsidR="002D4199" w:rsidRPr="00213924" w:rsidRDefault="002D4199" w:rsidP="002D4199">
      <w:pPr>
        <w:pStyle w:val="af4"/>
      </w:pPr>
      <w:bookmarkStart w:id="61" w:name="_Toc50217709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61"/>
    </w:p>
    <w:p w:rsidR="002D4199" w:rsidRDefault="002D4199" w:rsidP="002D4199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2D4199" w:rsidRDefault="00D0332E" w:rsidP="00E537A8">
      <w:pPr>
        <w:pStyle w:val="20"/>
        <w:ind w:firstLine="480"/>
      </w:pPr>
      <w:r>
        <w:rPr>
          <w:rFonts w:hint="eastAsia"/>
        </w:rPr>
        <w:t>操作成功时，</w:t>
      </w:r>
      <w:r>
        <w:rPr>
          <w:rFonts w:hint="eastAsia"/>
        </w:rPr>
        <w:t>desc</w:t>
      </w:r>
      <w:r>
        <w:rPr>
          <w:rFonts w:hint="eastAsia"/>
        </w:rPr>
        <w:t>字段为头像文件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0332E" w:rsidRDefault="00D0332E" w:rsidP="00E537A8">
      <w:pPr>
        <w:pStyle w:val="20"/>
        <w:ind w:firstLine="480"/>
      </w:pPr>
    </w:p>
    <w:p w:rsidR="00042FA4" w:rsidRDefault="00042FA4" w:rsidP="00042FA4">
      <w:pPr>
        <w:pStyle w:val="0505"/>
        <w:ind w:left="420" w:hanging="420"/>
      </w:pPr>
      <w:bookmarkStart w:id="62" w:name="_Toc502177092"/>
      <w:r>
        <w:rPr>
          <w:rFonts w:hint="eastAsia"/>
        </w:rPr>
        <w:t>供给方业务管理</w:t>
      </w:r>
      <w:bookmarkEnd w:id="62"/>
    </w:p>
    <w:p w:rsidR="00AB5165" w:rsidRDefault="00AB5165" w:rsidP="00AB5165">
      <w:pPr>
        <w:pStyle w:val="af3"/>
      </w:pPr>
      <w:bookmarkStart w:id="63" w:name="_Toc502177093"/>
      <w:r>
        <w:rPr>
          <w:rFonts w:hint="eastAsia"/>
        </w:rPr>
        <w:t>需求管理</w:t>
      </w:r>
      <w:bookmarkEnd w:id="63"/>
    </w:p>
    <w:p w:rsidR="00042FA4" w:rsidRDefault="00402020" w:rsidP="00AB5165">
      <w:pPr>
        <w:pStyle w:val="af4"/>
      </w:pPr>
      <w:bookmarkStart w:id="64" w:name="_Ref497378047"/>
      <w:bookmarkStart w:id="65" w:name="_Ref497378050"/>
      <w:bookmarkStart w:id="66" w:name="_Toc502177094"/>
      <w:r>
        <w:rPr>
          <w:rFonts w:hint="eastAsia"/>
        </w:rPr>
        <w:t>查找附近需求</w:t>
      </w:r>
      <w:bookmarkEnd w:id="64"/>
      <w:bookmarkEnd w:id="65"/>
      <w:bookmarkEnd w:id="6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90D23" w:rsidTr="00F02859">
        <w:tc>
          <w:tcPr>
            <w:tcW w:w="846" w:type="dxa"/>
            <w:shd w:val="clear" w:color="auto" w:fill="F3F3F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/lease/lessor/demand!find</w:t>
            </w:r>
          </w:p>
        </w:tc>
      </w:tr>
    </w:tbl>
    <w:p w:rsidR="0020318C" w:rsidRDefault="0020318C" w:rsidP="00042FA4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042FA4" w:rsidRPr="00213924" w:rsidRDefault="00042FA4" w:rsidP="00AB5165">
      <w:pPr>
        <w:pStyle w:val="af5"/>
      </w:pPr>
      <w:bookmarkStart w:id="67" w:name="_Toc502177095"/>
      <w:r>
        <w:rPr>
          <w:rFonts w:hint="eastAsia"/>
        </w:rPr>
        <w:t>请求参数</w:t>
      </w:r>
      <w:bookmarkEnd w:id="67"/>
    </w:p>
    <w:p w:rsidR="00042FA4" w:rsidRPr="00042FA4" w:rsidRDefault="00D20F46" w:rsidP="00042FA4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_Ref497378480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1.5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_Ref497378480 \h </w:instrText>
      </w:r>
      <w:r>
        <w:fldChar w:fldCharType="separate"/>
      </w:r>
      <w:r w:rsidR="00930899">
        <w:rPr>
          <w:rFonts w:hint="eastAsia"/>
        </w:rPr>
        <w:t>POI</w:t>
      </w:r>
      <w:r w:rsidR="00930899">
        <w:rPr>
          <w:rFonts w:hint="eastAsia"/>
        </w:rPr>
        <w:t>（兴趣点）列表请求参数说明</w:t>
      </w:r>
      <w:r>
        <w:fldChar w:fldCharType="end"/>
      </w:r>
      <w:r>
        <w:rPr>
          <w:rFonts w:hint="eastAsia"/>
        </w:rPr>
        <w:t>。</w:t>
      </w:r>
    </w:p>
    <w:p w:rsidR="00042FA4" w:rsidRDefault="00042FA4" w:rsidP="00AB5165">
      <w:pPr>
        <w:pStyle w:val="af5"/>
      </w:pPr>
      <w:bookmarkStart w:id="68" w:name="_Toc502177096"/>
      <w:r w:rsidRPr="00213924">
        <w:rPr>
          <w:rFonts w:hint="eastAsia"/>
        </w:rPr>
        <w:t>环境变量</w:t>
      </w:r>
      <w:bookmarkEnd w:id="6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981"/>
        <w:gridCol w:w="1174"/>
        <w:gridCol w:w="3818"/>
      </w:tblGrid>
      <w:tr w:rsidR="00EA4239" w:rsidTr="00F74391">
        <w:trPr>
          <w:jc w:val="center"/>
        </w:trPr>
        <w:tc>
          <w:tcPr>
            <w:tcW w:w="1353" w:type="dxa"/>
            <w:shd w:val="clear" w:color="auto" w:fill="FFF2CC" w:themeFill="accent4" w:themeFillTint="33"/>
          </w:tcPr>
          <w:p w:rsidR="00EA4239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619" w:type="dxa"/>
            <w:shd w:val="clear" w:color="auto" w:fill="FFF2CC" w:themeFill="accent4" w:themeFillTint="33"/>
          </w:tcPr>
          <w:p w:rsidR="00EA4239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EA4239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4105" w:type="dxa"/>
            <w:shd w:val="clear" w:color="auto" w:fill="FFF2CC" w:themeFill="accent4" w:themeFillTint="33"/>
          </w:tcPr>
          <w:p w:rsidR="00EA4239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4239" w:rsidTr="00F74391">
        <w:trPr>
          <w:jc w:val="center"/>
        </w:trPr>
        <w:tc>
          <w:tcPr>
            <w:tcW w:w="1353" w:type="dxa"/>
            <w:shd w:val="clear" w:color="auto" w:fill="auto"/>
          </w:tcPr>
          <w:p w:rsidR="00EA4239" w:rsidRPr="00422E1F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t>demand</w:t>
            </w:r>
            <w:r>
              <w:rPr>
                <w:rFonts w:hint="eastAsia"/>
              </w:rPr>
              <w:t>s</w:t>
            </w:r>
          </w:p>
        </w:tc>
        <w:tc>
          <w:tcPr>
            <w:tcW w:w="1619" w:type="dxa"/>
            <w:shd w:val="clear" w:color="auto" w:fill="auto"/>
          </w:tcPr>
          <w:p w:rsidR="00EA4239" w:rsidRDefault="00EA4239" w:rsidP="00EA423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</w:t>
            </w:r>
            <w:r w:rsidRPr="00EA4239">
              <w:t>LeaseDemand</w:t>
            </w:r>
            <w:r>
              <w:rPr>
                <w:rFonts w:hint="eastAsia"/>
              </w:rPr>
              <w:t>&gt;</w:t>
            </w:r>
          </w:p>
        </w:tc>
        <w:tc>
          <w:tcPr>
            <w:tcW w:w="1198" w:type="dxa"/>
          </w:tcPr>
          <w:p w:rsidR="00EA4239" w:rsidRDefault="00F66C8A" w:rsidP="00F74391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4105" w:type="dxa"/>
          </w:tcPr>
          <w:p w:rsidR="00EA4239" w:rsidRDefault="00EA4239" w:rsidP="00F7439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需求列表</w:t>
            </w:r>
          </w:p>
        </w:tc>
      </w:tr>
    </w:tbl>
    <w:p w:rsidR="00872AD6" w:rsidRDefault="00CB2D57" w:rsidP="008646DC">
      <w:pPr>
        <w:pStyle w:val="20"/>
        <w:ind w:firstLine="480"/>
      </w:pPr>
      <w:r>
        <w:rPr>
          <w:rFonts w:hint="eastAsia"/>
        </w:rPr>
        <w:t>说明：</w:t>
      </w:r>
    </w:p>
    <w:p w:rsidR="00042FA4" w:rsidRDefault="00CB2D57" w:rsidP="008646DC">
      <w:pPr>
        <w:pStyle w:val="20"/>
        <w:ind w:firstLine="480"/>
      </w:pPr>
      <w:r>
        <w:rPr>
          <w:rFonts w:hint="eastAsia"/>
        </w:rPr>
        <w:t>重写</w:t>
      </w:r>
      <w:r>
        <w:rPr>
          <w:rFonts w:hint="eastAsia"/>
        </w:rPr>
        <w:t>BaseAction.</w:t>
      </w:r>
      <w:r w:rsidRPr="00CB2D57">
        <w:t xml:space="preserve"> postList</w:t>
      </w:r>
      <w:r>
        <w:t>()</w:t>
      </w:r>
      <w:r>
        <w:rPr>
          <w:rFonts w:hint="eastAsia"/>
        </w:rPr>
        <w:t>即可获得结果列表。</w:t>
      </w:r>
    </w:p>
    <w:p w:rsidR="00783511" w:rsidRPr="00213924" w:rsidRDefault="00783511" w:rsidP="00AB5165">
      <w:pPr>
        <w:pStyle w:val="af5"/>
      </w:pPr>
      <w:bookmarkStart w:id="69" w:name="_Toc50217709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69"/>
    </w:p>
    <w:p w:rsidR="00783511" w:rsidRDefault="00783511" w:rsidP="008646DC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_Ref496619025 \h</w:instrText>
      </w:r>
      <w:r>
        <w:instrText xml:space="preserve"> </w:instrText>
      </w:r>
      <w:r>
        <w:fldChar w:fldCharType="separate"/>
      </w:r>
      <w:r w:rsidR="00930899">
        <w:t>ListLeaseDemandsResult</w:t>
      </w:r>
      <w:r>
        <w:fldChar w:fldCharType="end"/>
      </w:r>
      <w:r>
        <w:rPr>
          <w:rFonts w:hint="eastAsia"/>
        </w:rPr>
        <w:t>对象。</w:t>
      </w:r>
    </w:p>
    <w:p w:rsidR="00D97B86" w:rsidRDefault="00D97B86" w:rsidP="008646DC">
      <w:pPr>
        <w:pStyle w:val="20"/>
        <w:ind w:firstLine="480"/>
      </w:pPr>
    </w:p>
    <w:p w:rsidR="00AB5165" w:rsidRDefault="00AB5165" w:rsidP="00D97B86">
      <w:pPr>
        <w:pStyle w:val="af4"/>
      </w:pPr>
      <w:bookmarkStart w:id="70" w:name="_Toc502177098"/>
      <w:r>
        <w:rPr>
          <w:rFonts w:hint="eastAsia"/>
        </w:rPr>
        <w:lastRenderedPageBreak/>
        <w:t>列出已投标的需求</w:t>
      </w:r>
      <w:bookmarkEnd w:id="7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90D23" w:rsidTr="00F02859">
        <w:tc>
          <w:tcPr>
            <w:tcW w:w="846" w:type="dxa"/>
            <w:shd w:val="clear" w:color="auto" w:fill="F3F3F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/lease/lessor/demand</w:t>
            </w:r>
          </w:p>
        </w:tc>
      </w:tr>
    </w:tbl>
    <w:p w:rsidR="00095F28" w:rsidRDefault="00095F28" w:rsidP="00AB5165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095F28" w:rsidRPr="00213924" w:rsidRDefault="00095F28" w:rsidP="00095F28">
      <w:pPr>
        <w:pStyle w:val="af5"/>
      </w:pPr>
      <w:bookmarkStart w:id="71" w:name="_Toc502177099"/>
      <w:r>
        <w:rPr>
          <w:rFonts w:hint="eastAsia"/>
        </w:rPr>
        <w:t>请求参数</w:t>
      </w:r>
      <w:bookmarkEnd w:id="71"/>
    </w:p>
    <w:p w:rsidR="00095F28" w:rsidRDefault="00095F28" w:rsidP="00AB5165">
      <w:pPr>
        <w:pStyle w:val="20"/>
        <w:ind w:firstLine="480"/>
      </w:pPr>
      <w:r>
        <w:rPr>
          <w:rFonts w:hint="eastAsia"/>
        </w:rPr>
        <w:t>暂无其他请求参数。</w:t>
      </w:r>
    </w:p>
    <w:p w:rsidR="00095F28" w:rsidRDefault="00095F28" w:rsidP="00095F28">
      <w:pPr>
        <w:pStyle w:val="af5"/>
      </w:pPr>
      <w:bookmarkStart w:id="72" w:name="_Toc502177100"/>
      <w:r w:rsidRPr="00213924">
        <w:rPr>
          <w:rFonts w:hint="eastAsia"/>
        </w:rPr>
        <w:t>环境变量</w:t>
      </w:r>
      <w:bookmarkEnd w:id="72"/>
    </w:p>
    <w:p w:rsidR="00D97B86" w:rsidRDefault="00095F28" w:rsidP="00AB5165">
      <w:pPr>
        <w:pStyle w:val="20"/>
        <w:ind w:firstLine="480"/>
      </w:pPr>
      <w:r>
        <w:rPr>
          <w:rFonts w:hint="eastAsia"/>
        </w:rPr>
        <w:t>参见：</w:t>
      </w:r>
      <w:r w:rsidR="00D97B86">
        <w:fldChar w:fldCharType="begin"/>
      </w:r>
      <w:r w:rsidR="00D97B86">
        <w:instrText xml:space="preserve"> </w:instrText>
      </w:r>
      <w:r w:rsidR="00D97B86">
        <w:rPr>
          <w:rFonts w:hint="eastAsia"/>
        </w:rPr>
        <w:instrText>REF _Ref497378047 \r \h</w:instrText>
      </w:r>
      <w:r w:rsidR="00D97B86">
        <w:instrText xml:space="preserve"> </w:instrText>
      </w:r>
      <w:r w:rsidR="00D97B86">
        <w:fldChar w:fldCharType="separate"/>
      </w:r>
      <w:r w:rsidR="00930899">
        <w:rPr>
          <w:rFonts w:hint="eastAsia"/>
        </w:rPr>
        <w:t>3.1.1</w:t>
      </w:r>
      <w:r w:rsidR="00930899">
        <w:rPr>
          <w:rFonts w:hint="eastAsia"/>
        </w:rPr>
        <w:t xml:space="preserve">　</w:t>
      </w:r>
      <w:r w:rsidR="00D97B86">
        <w:fldChar w:fldCharType="end"/>
      </w:r>
      <w:r w:rsidR="00D97B86">
        <w:fldChar w:fldCharType="begin"/>
      </w:r>
      <w:r w:rsidR="00D97B86">
        <w:instrText xml:space="preserve"> REF _Ref497378050 \h </w:instrText>
      </w:r>
      <w:r w:rsidR="00D97B86">
        <w:fldChar w:fldCharType="separate"/>
      </w:r>
      <w:r w:rsidR="00930899">
        <w:rPr>
          <w:rFonts w:hint="eastAsia"/>
        </w:rPr>
        <w:t>查找附近需求</w:t>
      </w:r>
      <w:r w:rsidR="00D97B86">
        <w:fldChar w:fldCharType="end"/>
      </w:r>
      <w:r w:rsidR="00D97B86">
        <w:rPr>
          <w:rFonts w:hint="eastAsia"/>
        </w:rPr>
        <w:t>。</w:t>
      </w:r>
    </w:p>
    <w:p w:rsidR="00095F28" w:rsidRPr="00213924" w:rsidRDefault="00095F28" w:rsidP="00095F28">
      <w:pPr>
        <w:pStyle w:val="af5"/>
      </w:pPr>
      <w:bookmarkStart w:id="73" w:name="_Toc50217710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73"/>
    </w:p>
    <w:p w:rsidR="00095F28" w:rsidRDefault="00095F28" w:rsidP="00095F28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_Ref497378047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3.1.1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_Ref497378050 \h </w:instrText>
      </w:r>
      <w:r>
        <w:fldChar w:fldCharType="separate"/>
      </w:r>
      <w:r w:rsidR="00930899">
        <w:rPr>
          <w:rFonts w:hint="eastAsia"/>
        </w:rPr>
        <w:t>查找附近需求</w:t>
      </w:r>
      <w:r>
        <w:fldChar w:fldCharType="end"/>
      </w:r>
      <w:r>
        <w:rPr>
          <w:rFonts w:hint="eastAsia"/>
        </w:rPr>
        <w:t>。</w:t>
      </w:r>
    </w:p>
    <w:p w:rsidR="00095F28" w:rsidRDefault="00095F28" w:rsidP="00AB5165">
      <w:pPr>
        <w:pStyle w:val="20"/>
        <w:ind w:firstLine="480"/>
      </w:pPr>
    </w:p>
    <w:p w:rsidR="003339FF" w:rsidRDefault="003339FF" w:rsidP="003339FF">
      <w:pPr>
        <w:pStyle w:val="af4"/>
      </w:pPr>
      <w:bookmarkStart w:id="74" w:name="_Toc502177102"/>
      <w:r>
        <w:rPr>
          <w:rFonts w:hint="eastAsia"/>
        </w:rPr>
        <w:t>投标</w:t>
      </w:r>
      <w:r w:rsidR="008B2922">
        <w:rPr>
          <w:rFonts w:hint="eastAsia"/>
        </w:rPr>
        <w:t>/修改投标</w:t>
      </w:r>
      <w:r w:rsidR="00EA0F3A">
        <w:rPr>
          <w:rFonts w:hint="eastAsia"/>
        </w:rPr>
        <w:t>-UI</w:t>
      </w:r>
      <w:bookmarkEnd w:id="74"/>
    </w:p>
    <w:p w:rsidR="003339FF" w:rsidRDefault="00EA0F3A" w:rsidP="00AB5165">
      <w:pPr>
        <w:pStyle w:val="20"/>
        <w:ind w:firstLine="480"/>
      </w:pPr>
      <w:r>
        <w:rPr>
          <w:rFonts w:hint="eastAsia"/>
        </w:rPr>
        <w:t>提供</w:t>
      </w:r>
      <w:r w:rsidR="00AE0EE2">
        <w:rPr>
          <w:rFonts w:hint="eastAsia"/>
        </w:rPr>
        <w:t>编辑</w:t>
      </w:r>
      <w:r>
        <w:rPr>
          <w:rFonts w:hint="eastAsia"/>
        </w:rPr>
        <w:t>投标</w:t>
      </w:r>
      <w:r w:rsidR="00AE0EE2">
        <w:rPr>
          <w:rFonts w:hint="eastAsia"/>
        </w:rPr>
        <w:t>信息</w:t>
      </w:r>
      <w:r>
        <w:rPr>
          <w:rFonts w:hint="eastAsia"/>
        </w:rPr>
        <w:t>的界面</w:t>
      </w:r>
      <w:r w:rsidR="00CE1540">
        <w:rPr>
          <w:rFonts w:hint="eastAsia"/>
        </w:rPr>
        <w:t>。</w:t>
      </w:r>
    </w:p>
    <w:tbl>
      <w:tblPr>
        <w:tblpPr w:leftFromText="180" w:rightFromText="180" w:vertAnchor="text" w:horzAnchor="margin" w:tblpY="6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339FF" w:rsidTr="003339FF">
        <w:tc>
          <w:tcPr>
            <w:tcW w:w="846" w:type="dxa"/>
            <w:shd w:val="clear" w:color="auto" w:fill="F3F3F3"/>
          </w:tcPr>
          <w:p w:rsidR="003339FF" w:rsidRDefault="003339FF" w:rsidP="003339F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3339FF" w:rsidRDefault="003339FF" w:rsidP="003339FF">
            <w:pPr>
              <w:pStyle w:val="afffff0"/>
              <w:spacing w:after="0" w:line="240" w:lineRule="auto"/>
              <w:ind w:firstLineChars="0" w:firstLine="0"/>
            </w:pPr>
            <w:r w:rsidRPr="003339FF">
              <w:t>lease/lessor/provision</w:t>
            </w:r>
            <w:r w:rsidR="00CE1540" w:rsidRPr="00CE1540">
              <w:t>!input</w:t>
            </w:r>
          </w:p>
        </w:tc>
      </w:tr>
    </w:tbl>
    <w:p w:rsidR="00CE1540" w:rsidRPr="00213924" w:rsidRDefault="00CE1540" w:rsidP="00CE1540">
      <w:pPr>
        <w:pStyle w:val="af5"/>
      </w:pPr>
      <w:bookmarkStart w:id="75" w:name="_Toc502177103"/>
      <w:r>
        <w:rPr>
          <w:rFonts w:hint="eastAsia"/>
        </w:rPr>
        <w:t>请求参数</w:t>
      </w:r>
      <w:bookmarkEnd w:id="7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CE1540" w:rsidTr="00E537A8">
        <w:tc>
          <w:tcPr>
            <w:tcW w:w="1502" w:type="dxa"/>
            <w:shd w:val="clear" w:color="auto" w:fill="F3F3F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A1DA4" w:rsidTr="00E537A8">
        <w:tc>
          <w:tcPr>
            <w:tcW w:w="1502" w:type="dxa"/>
            <w:shd w:val="clear" w:color="auto" w:fill="auto"/>
          </w:tcPr>
          <w:p w:rsidR="00FA1DA4" w:rsidRPr="00EA0F3A" w:rsidRDefault="00FA1DA4" w:rsidP="00FA1DA4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EA0F3A">
              <w:rPr>
                <w:rStyle w:val="affffff0"/>
              </w:rPr>
              <w:t>id</w:t>
            </w:r>
          </w:p>
        </w:tc>
        <w:tc>
          <w:tcPr>
            <w:tcW w:w="1470" w:type="dxa"/>
          </w:tcPr>
          <w:p w:rsidR="00FA1DA4" w:rsidRPr="00422E1F" w:rsidRDefault="00FA1DA4" w:rsidP="00FA1DA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FA1DA4" w:rsidRPr="00422E1F" w:rsidRDefault="00FA1DA4" w:rsidP="00FA1DA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供给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。空表示新建，非空表示修改。</w:t>
            </w:r>
          </w:p>
        </w:tc>
      </w:tr>
      <w:tr w:rsidR="00CE1540" w:rsidTr="00E537A8">
        <w:tc>
          <w:tcPr>
            <w:tcW w:w="1502" w:type="dxa"/>
            <w:shd w:val="clear" w:color="auto" w:fill="auto"/>
          </w:tcPr>
          <w:p w:rsidR="00CE1540" w:rsidRPr="00FA1DA4" w:rsidRDefault="00CE1540" w:rsidP="00E537A8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FA1DA4">
              <w:rPr>
                <w:rStyle w:val="affffff0"/>
              </w:rPr>
              <w:t>demandId</w:t>
            </w:r>
          </w:p>
        </w:tc>
        <w:tc>
          <w:tcPr>
            <w:tcW w:w="1470" w:type="dxa"/>
          </w:tcPr>
          <w:p w:rsidR="00CE1540" w:rsidRPr="00422E1F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CE1540" w:rsidRPr="00422E1F" w:rsidRDefault="00CE1540" w:rsidP="00FA1DA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  <w:r w:rsidR="00FA1DA4">
              <w:rPr>
                <w:rFonts w:hint="eastAsia"/>
              </w:rPr>
              <w:t>。仅当</w:t>
            </w:r>
            <w:r w:rsidR="00FA1DA4">
              <w:rPr>
                <w:rFonts w:hint="eastAsia"/>
              </w:rPr>
              <w:t>id</w:t>
            </w:r>
            <w:r w:rsidR="00867855">
              <w:rPr>
                <w:rFonts w:hint="eastAsia"/>
              </w:rPr>
              <w:t>不</w:t>
            </w:r>
            <w:r w:rsidR="00FA1DA4">
              <w:rPr>
                <w:rFonts w:hint="eastAsia"/>
              </w:rPr>
              <w:t>为空时，本参数可以为空。</w:t>
            </w:r>
          </w:p>
        </w:tc>
      </w:tr>
    </w:tbl>
    <w:p w:rsidR="00CE1540" w:rsidRDefault="00CE1540" w:rsidP="00CE1540">
      <w:pPr>
        <w:pStyle w:val="af5"/>
      </w:pPr>
      <w:bookmarkStart w:id="76" w:name="_Toc502177104"/>
      <w:r w:rsidRPr="00213924">
        <w:rPr>
          <w:rFonts w:hint="eastAsia"/>
        </w:rPr>
        <w:t>环境变量</w:t>
      </w:r>
      <w:bookmarkEnd w:id="7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CE1540" w:rsidTr="00E537A8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CE1540" w:rsidRDefault="00CE154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E1540" w:rsidTr="00E537A8">
        <w:trPr>
          <w:jc w:val="center"/>
        </w:trPr>
        <w:tc>
          <w:tcPr>
            <w:tcW w:w="1321" w:type="dxa"/>
            <w:shd w:val="clear" w:color="auto" w:fill="auto"/>
          </w:tcPr>
          <w:p w:rsidR="00CE1540" w:rsidRPr="00422E1F" w:rsidRDefault="00CF44EF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demand</w:t>
            </w:r>
          </w:p>
        </w:tc>
        <w:tc>
          <w:tcPr>
            <w:tcW w:w="2016" w:type="dxa"/>
            <w:shd w:val="clear" w:color="auto" w:fill="auto"/>
          </w:tcPr>
          <w:p w:rsidR="00CE1540" w:rsidRDefault="00CF44EF" w:rsidP="00E537A8">
            <w:pPr>
              <w:pStyle w:val="afffff0"/>
              <w:spacing w:after="0" w:line="240" w:lineRule="auto"/>
              <w:ind w:firstLineChars="0" w:firstLine="0"/>
            </w:pPr>
            <w:r w:rsidRPr="00CF44EF">
              <w:t>LeaseDemand</w:t>
            </w:r>
          </w:p>
        </w:tc>
        <w:tc>
          <w:tcPr>
            <w:tcW w:w="1169" w:type="dxa"/>
          </w:tcPr>
          <w:p w:rsidR="00CE1540" w:rsidRDefault="00CF44EF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790" w:type="dxa"/>
          </w:tcPr>
          <w:p w:rsidR="00CE1540" w:rsidRDefault="00CF44EF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</w:tr>
      <w:tr w:rsidR="00CF44EF" w:rsidTr="00E537A8">
        <w:trPr>
          <w:jc w:val="center"/>
        </w:trPr>
        <w:tc>
          <w:tcPr>
            <w:tcW w:w="1321" w:type="dxa"/>
            <w:shd w:val="clear" w:color="auto" w:fill="auto"/>
          </w:tcPr>
          <w:p w:rsidR="00CF44EF" w:rsidRDefault="00CF44EF" w:rsidP="00E537A8">
            <w:pPr>
              <w:pStyle w:val="afffff0"/>
              <w:spacing w:after="0" w:line="240" w:lineRule="auto"/>
              <w:ind w:firstLineChars="0" w:firstLine="0"/>
            </w:pPr>
            <w:r w:rsidRPr="00CF44EF">
              <w:t>saleItems</w:t>
            </w:r>
          </w:p>
        </w:tc>
        <w:tc>
          <w:tcPr>
            <w:tcW w:w="2016" w:type="dxa"/>
            <w:shd w:val="clear" w:color="auto" w:fill="auto"/>
          </w:tcPr>
          <w:p w:rsidR="00CF44EF" w:rsidRPr="00CF44EF" w:rsidRDefault="00CF44EF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List&lt;LeaseSaleItem&gt;</w:t>
            </w:r>
          </w:p>
        </w:tc>
        <w:tc>
          <w:tcPr>
            <w:tcW w:w="1169" w:type="dxa"/>
          </w:tcPr>
          <w:p w:rsidR="00CF44EF" w:rsidRDefault="00CF44EF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790" w:type="dxa"/>
          </w:tcPr>
          <w:p w:rsidR="00CF44EF" w:rsidRDefault="00CF44EF" w:rsidP="00E537A8">
            <w:pPr>
              <w:pStyle w:val="afffff0"/>
              <w:spacing w:after="0" w:line="240" w:lineRule="auto"/>
              <w:ind w:firstLineChars="0" w:firstLine="0"/>
            </w:pPr>
            <w:r w:rsidRPr="00CF44EF">
              <w:rPr>
                <w:rFonts w:hint="eastAsia"/>
              </w:rPr>
              <w:t>（当前用户作为卖方）上架的销售项</w:t>
            </w:r>
          </w:p>
        </w:tc>
      </w:tr>
    </w:tbl>
    <w:p w:rsidR="00CF44EF" w:rsidRPr="00213924" w:rsidRDefault="00CF44EF" w:rsidP="00CF44EF">
      <w:pPr>
        <w:pStyle w:val="af5"/>
      </w:pPr>
      <w:bookmarkStart w:id="77" w:name="_Toc50217710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77"/>
    </w:p>
    <w:p w:rsidR="00CE1540" w:rsidRDefault="00EA0F3A" w:rsidP="00AB5165">
      <w:pPr>
        <w:pStyle w:val="20"/>
        <w:ind w:firstLine="480"/>
      </w:pPr>
      <w:r>
        <w:fldChar w:fldCharType="begin"/>
      </w:r>
      <w:r>
        <w:instrText xml:space="preserve"> REF _Ref498088809 \h </w:instrText>
      </w:r>
      <w:r>
        <w:fldChar w:fldCharType="separate"/>
      </w:r>
      <w:r w:rsidR="00930899">
        <w:rPr>
          <w:rFonts w:hint="eastAsia"/>
        </w:rPr>
        <w:t>EditProvisionUiResult</w:t>
      </w:r>
      <w:r>
        <w:fldChar w:fldCharType="end"/>
      </w:r>
      <w:r>
        <w:rPr>
          <w:rFonts w:hint="eastAsia"/>
        </w:rPr>
        <w:t>对象。</w:t>
      </w:r>
    </w:p>
    <w:p w:rsidR="00CF44EF" w:rsidRDefault="00CF44EF" w:rsidP="00AB5165">
      <w:pPr>
        <w:pStyle w:val="20"/>
        <w:ind w:firstLine="480"/>
      </w:pPr>
    </w:p>
    <w:p w:rsidR="00EA0F3A" w:rsidRDefault="00EA0F3A" w:rsidP="00EA0F3A">
      <w:pPr>
        <w:pStyle w:val="af4"/>
      </w:pPr>
      <w:bookmarkStart w:id="78" w:name="_Toc502177106"/>
      <w:r>
        <w:rPr>
          <w:rFonts w:hint="eastAsia"/>
        </w:rPr>
        <w:t>投标</w:t>
      </w:r>
      <w:r w:rsidR="008B2922">
        <w:rPr>
          <w:rFonts w:hint="eastAsia"/>
        </w:rPr>
        <w:t>/修改投标</w:t>
      </w:r>
      <w:bookmarkEnd w:id="78"/>
    </w:p>
    <w:p w:rsidR="00EA0F3A" w:rsidRDefault="00EA0F3A" w:rsidP="00EA0F3A">
      <w:pPr>
        <w:pStyle w:val="20"/>
        <w:ind w:firstLine="480"/>
      </w:pPr>
      <w:r>
        <w:rPr>
          <w:rFonts w:hint="eastAsia"/>
        </w:rPr>
        <w:t>供方愿意为指定需求提供相应的服务。</w:t>
      </w:r>
    </w:p>
    <w:tbl>
      <w:tblPr>
        <w:tblpPr w:leftFromText="180" w:rightFromText="180" w:vertAnchor="text" w:horzAnchor="margin" w:tblpY="6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A0F3A" w:rsidTr="00E537A8">
        <w:tc>
          <w:tcPr>
            <w:tcW w:w="846" w:type="dxa"/>
            <w:shd w:val="clear" w:color="auto" w:fill="F3F3F3"/>
          </w:tcPr>
          <w:p w:rsidR="00EA0F3A" w:rsidRDefault="00EA0F3A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A0F3A" w:rsidRDefault="00EA0F3A" w:rsidP="00E537A8">
            <w:pPr>
              <w:pStyle w:val="afffff0"/>
              <w:spacing w:after="0" w:line="240" w:lineRule="auto"/>
              <w:ind w:firstLineChars="0" w:firstLine="0"/>
            </w:pPr>
            <w:r w:rsidRPr="003339FF">
              <w:t>lease/lessor/provision</w:t>
            </w:r>
            <w:r>
              <w:t>!edit</w:t>
            </w:r>
          </w:p>
        </w:tc>
      </w:tr>
    </w:tbl>
    <w:p w:rsidR="00EA0F3A" w:rsidRDefault="00EA0F3A" w:rsidP="00EA0F3A">
      <w:pPr>
        <w:pStyle w:val="af5"/>
      </w:pPr>
      <w:bookmarkStart w:id="79" w:name="_Toc502177107"/>
      <w:r>
        <w:rPr>
          <w:rFonts w:hint="eastAsia"/>
        </w:rPr>
        <w:t>请求参数</w:t>
      </w:r>
      <w:bookmarkEnd w:id="7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417"/>
        <w:gridCol w:w="5324"/>
      </w:tblGrid>
      <w:tr w:rsidR="00C37485" w:rsidTr="00D87206">
        <w:tc>
          <w:tcPr>
            <w:tcW w:w="1555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7485" w:rsidTr="00D87206">
        <w:tc>
          <w:tcPr>
            <w:tcW w:w="1555" w:type="dxa"/>
            <w:shd w:val="clear" w:color="auto" w:fill="auto"/>
          </w:tcPr>
          <w:p w:rsidR="00C37485" w:rsidRPr="00EA0F3A" w:rsidRDefault="00C37485" w:rsidP="00E537A8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EA0F3A">
              <w:rPr>
                <w:rStyle w:val="affffff0"/>
              </w:rPr>
              <w:t>id</w:t>
            </w:r>
          </w:p>
        </w:tc>
        <w:tc>
          <w:tcPr>
            <w:tcW w:w="1417" w:type="dxa"/>
          </w:tcPr>
          <w:p w:rsidR="00C37485" w:rsidRPr="00422E1F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C37485" w:rsidRPr="00422E1F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供给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。空表示新建，非空表示修改。</w:t>
            </w:r>
          </w:p>
        </w:tc>
      </w:tr>
      <w:tr w:rsidR="00C37485" w:rsidTr="00D87206">
        <w:tc>
          <w:tcPr>
            <w:tcW w:w="1555" w:type="dxa"/>
            <w:shd w:val="clear" w:color="auto" w:fill="auto"/>
          </w:tcPr>
          <w:p w:rsidR="00C37485" w:rsidRPr="00422E1F" w:rsidRDefault="00C37485" w:rsidP="00E537A8">
            <w:pPr>
              <w:pStyle w:val="afffff0"/>
              <w:spacing w:after="0" w:line="240" w:lineRule="auto"/>
              <w:ind w:firstLineChars="0" w:firstLine="0"/>
            </w:pPr>
            <w:r w:rsidRPr="00CE1540">
              <w:t>demandId</w:t>
            </w:r>
          </w:p>
        </w:tc>
        <w:tc>
          <w:tcPr>
            <w:tcW w:w="1417" w:type="dxa"/>
          </w:tcPr>
          <w:p w:rsidR="00C37485" w:rsidRPr="00422E1F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B953C9" w:rsidRDefault="00C37485" w:rsidP="00B953C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目标需求</w:t>
            </w:r>
            <w:r>
              <w:rPr>
                <w:rFonts w:hint="eastAsia"/>
              </w:rPr>
              <w:t>ID</w:t>
            </w:r>
            <w:r w:rsidR="00D87206">
              <w:rPr>
                <w:rFonts w:hint="eastAsia"/>
              </w:rPr>
              <w:t>。</w:t>
            </w:r>
          </w:p>
          <w:p w:rsidR="00D87206" w:rsidRPr="00D87206" w:rsidRDefault="00D87206" w:rsidP="00B953C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注：当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不为空时，目前本参数的取值将被忽略。</w:t>
            </w:r>
          </w:p>
        </w:tc>
      </w:tr>
    </w:tbl>
    <w:p w:rsidR="00C37485" w:rsidRDefault="00C37485" w:rsidP="00C37485">
      <w:pPr>
        <w:pStyle w:val="20"/>
        <w:ind w:firstLine="480"/>
      </w:pPr>
      <w:r>
        <w:rPr>
          <w:rFonts w:hint="eastAsia"/>
        </w:rPr>
        <w:t>以下两组参数二选一，互相排斥：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417"/>
        <w:gridCol w:w="5324"/>
      </w:tblGrid>
      <w:tr w:rsidR="00C37485" w:rsidTr="00D87206">
        <w:tc>
          <w:tcPr>
            <w:tcW w:w="1555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组参数名</w:t>
            </w:r>
          </w:p>
        </w:tc>
        <w:tc>
          <w:tcPr>
            <w:tcW w:w="1417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7485" w:rsidTr="00D87206">
        <w:tc>
          <w:tcPr>
            <w:tcW w:w="1555" w:type="dxa"/>
            <w:shd w:val="clear" w:color="auto" w:fill="auto"/>
          </w:tcPr>
          <w:p w:rsidR="00C37485" w:rsidRP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 w:rsidRPr="00C37485">
              <w:t>saleItemId</w:t>
            </w:r>
          </w:p>
        </w:tc>
        <w:tc>
          <w:tcPr>
            <w:tcW w:w="1417" w:type="dxa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C37485" w:rsidRDefault="00C37485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。表示某个已上架的销售项。</w:t>
            </w:r>
          </w:p>
        </w:tc>
      </w:tr>
    </w:tbl>
    <w:p w:rsidR="00C37485" w:rsidRDefault="00C37485" w:rsidP="00C37485">
      <w:pPr>
        <w:pStyle w:val="20"/>
        <w:ind w:firstLine="480"/>
      </w:pPr>
      <w:r>
        <w:rPr>
          <w:rFonts w:hint="eastAsia"/>
        </w:rPr>
        <w:t>或</w:t>
      </w:r>
    </w:p>
    <w:p w:rsidR="00B953C9" w:rsidRDefault="00B953C9" w:rsidP="00C37485">
      <w:pPr>
        <w:pStyle w:val="20"/>
        <w:ind w:firstLine="480"/>
      </w:pPr>
      <w:r>
        <w:rPr>
          <w:rFonts w:hint="eastAsia"/>
        </w:rPr>
        <w:t>B</w:t>
      </w:r>
      <w:r>
        <w:rPr>
          <w:rFonts w:hint="eastAsia"/>
        </w:rPr>
        <w:t>组参数：参见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_Ref498674536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3.2.2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_Ref498674538 \h </w:instrText>
      </w:r>
      <w:r>
        <w:fldChar w:fldCharType="separate"/>
      </w:r>
      <w:r w:rsidR="00930899">
        <w:rPr>
          <w:rFonts w:hint="eastAsia"/>
        </w:rPr>
        <w:t>发布</w:t>
      </w:r>
      <w:r w:rsidR="00930899">
        <w:rPr>
          <w:rFonts w:hint="eastAsia"/>
        </w:rPr>
        <w:t>/</w:t>
      </w:r>
      <w:r w:rsidR="00930899">
        <w:rPr>
          <w:rFonts w:hint="eastAsia"/>
        </w:rPr>
        <w:t>修改销售项</w:t>
      </w:r>
      <w:r>
        <w:fldChar w:fldCharType="end"/>
      </w:r>
      <w:r>
        <w:rPr>
          <w:rFonts w:hint="eastAsia"/>
        </w:rPr>
        <w:t xml:space="preserve"> &gt;</w:t>
      </w:r>
      <w:r w:rsidR="00201347">
        <w:t xml:space="preserve"> </w:t>
      </w:r>
      <w:r>
        <w:t xml:space="preserve"> </w:t>
      </w:r>
      <w:r>
        <w:fldChar w:fldCharType="begin"/>
      </w:r>
      <w:r>
        <w:instrText xml:space="preserve"> REF _Ref498674550 \r \h </w:instrText>
      </w:r>
      <w:r>
        <w:fldChar w:fldCharType="separate"/>
      </w:r>
      <w:r w:rsidR="00930899">
        <w:rPr>
          <w:rFonts w:hint="eastAsia"/>
        </w:rPr>
        <w:t>3.2.2.1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_Ref498674555 \h </w:instrText>
      </w:r>
      <w:r>
        <w:fldChar w:fldCharType="separate"/>
      </w:r>
      <w:r w:rsidR="00930899">
        <w:rPr>
          <w:rFonts w:hint="eastAsia"/>
        </w:rPr>
        <w:t>请求参数</w:t>
      </w:r>
      <w:r>
        <w:fldChar w:fldCharType="end"/>
      </w:r>
      <w:r w:rsidR="00DA15D0">
        <w:rPr>
          <w:rFonts w:hint="eastAsia"/>
        </w:rPr>
        <w:t>，</w:t>
      </w:r>
      <w:r>
        <w:rPr>
          <w:rFonts w:hint="eastAsia"/>
        </w:rPr>
        <w:t>所有以</w:t>
      </w:r>
      <w:r>
        <w:rPr>
          <w:rFonts w:hint="eastAsia"/>
        </w:rPr>
        <w:t>saleItem</w:t>
      </w:r>
      <w:r>
        <w:rPr>
          <w:rFonts w:hint="eastAsia"/>
        </w:rPr>
        <w:t>开头的参数。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1E0" w:firstRow="1" w:lastRow="1" w:firstColumn="1" w:lastColumn="1" w:noHBand="0" w:noVBand="0"/>
      </w:tblPr>
      <w:tblGrid>
        <w:gridCol w:w="8296"/>
      </w:tblGrid>
      <w:tr w:rsidR="005E52C7" w:rsidTr="005E52C7">
        <w:tc>
          <w:tcPr>
            <w:tcW w:w="82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</w:tcPr>
          <w:p w:rsidR="005E52C7" w:rsidRDefault="005E52C7" w:rsidP="005E52C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提示：</w:t>
            </w:r>
          </w:p>
          <w:p w:rsidR="005E52C7" w:rsidRDefault="005E52C7" w:rsidP="004B29CE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demandId</w:t>
            </w:r>
            <w:r>
              <w:rPr>
                <w:rFonts w:hint="eastAsia"/>
              </w:rPr>
              <w:t>为空，必须选用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组参数，此时等同于</w:t>
            </w:r>
            <w:r w:rsidR="004B29CE">
              <w:fldChar w:fldCharType="begin"/>
            </w:r>
            <w:r w:rsidR="004B29CE">
              <w:instrText xml:space="preserve"> </w:instrText>
            </w:r>
            <w:r w:rsidR="004B29CE">
              <w:rPr>
                <w:rFonts w:hint="eastAsia"/>
              </w:rPr>
              <w:instrText>REF _Ref498676485 \r \h</w:instrText>
            </w:r>
            <w:r w:rsidR="004B29CE">
              <w:instrText xml:space="preserve"> </w:instrText>
            </w:r>
            <w:r w:rsidR="004B29CE">
              <w:fldChar w:fldCharType="separate"/>
            </w:r>
            <w:r w:rsidR="00930899">
              <w:rPr>
                <w:rFonts w:hint="eastAsia"/>
              </w:rPr>
              <w:t>3.2.2</w:t>
            </w:r>
            <w:r w:rsidR="00930899">
              <w:rPr>
                <w:rFonts w:hint="eastAsia"/>
              </w:rPr>
              <w:t xml:space="preserve">　</w:t>
            </w:r>
            <w:r w:rsidR="004B29CE">
              <w:fldChar w:fldCharType="end"/>
            </w:r>
            <w:r w:rsidR="004B29CE">
              <w:fldChar w:fldCharType="begin"/>
            </w:r>
            <w:r w:rsidR="004B29CE">
              <w:instrText xml:space="preserve"> REF _Ref498676488 \h </w:instrText>
            </w:r>
            <w:r w:rsidR="004B29CE">
              <w:fldChar w:fldCharType="separate"/>
            </w:r>
            <w:r w:rsidR="00930899">
              <w:rPr>
                <w:rFonts w:hint="eastAsia"/>
              </w:rPr>
              <w:t>发布</w:t>
            </w:r>
            <w:r w:rsidR="00930899">
              <w:rPr>
                <w:rFonts w:hint="eastAsia"/>
              </w:rPr>
              <w:t>/</w:t>
            </w:r>
            <w:r w:rsidR="00930899">
              <w:rPr>
                <w:rFonts w:hint="eastAsia"/>
              </w:rPr>
              <w:t>修改销售项</w:t>
            </w:r>
            <w:r w:rsidR="004B29CE">
              <w:fldChar w:fldCharType="end"/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表示待修改的销售项的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:rsidR="00EA0F3A" w:rsidRDefault="00EA0F3A" w:rsidP="00EA0F3A">
      <w:pPr>
        <w:pStyle w:val="af5"/>
      </w:pPr>
      <w:bookmarkStart w:id="80" w:name="_Toc502177108"/>
      <w:r w:rsidRPr="00213924">
        <w:rPr>
          <w:rFonts w:hint="eastAsia"/>
        </w:rPr>
        <w:t>环境变量</w:t>
      </w:r>
      <w:bookmarkEnd w:id="80"/>
    </w:p>
    <w:p w:rsidR="008B2922" w:rsidRPr="008B2922" w:rsidRDefault="008B2922" w:rsidP="008B2922">
      <w:pPr>
        <w:pStyle w:val="20"/>
        <w:ind w:firstLine="480"/>
      </w:pPr>
      <w:r>
        <w:rPr>
          <w:rFonts w:hint="eastAsia"/>
        </w:rPr>
        <w:t>暂无。</w:t>
      </w:r>
    </w:p>
    <w:p w:rsidR="00EA0F3A" w:rsidRPr="00213924" w:rsidRDefault="00EA0F3A" w:rsidP="00EA0F3A">
      <w:pPr>
        <w:pStyle w:val="af5"/>
      </w:pPr>
      <w:bookmarkStart w:id="81" w:name="_Toc50217710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81"/>
    </w:p>
    <w:p w:rsidR="00EA0F3A" w:rsidRDefault="00A23111" w:rsidP="00EA0F3A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_Ref499020796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ProvisionResult</w:t>
      </w:r>
      <w:r>
        <w:fldChar w:fldCharType="end"/>
      </w:r>
      <w:r w:rsidR="00EA0F3A">
        <w:rPr>
          <w:rFonts w:hint="eastAsia"/>
        </w:rPr>
        <w:t>对象。</w:t>
      </w:r>
    </w:p>
    <w:p w:rsidR="00EA0F3A" w:rsidRDefault="00EA0F3A" w:rsidP="00EA0F3A">
      <w:pPr>
        <w:pStyle w:val="20"/>
        <w:ind w:firstLine="480"/>
      </w:pPr>
    </w:p>
    <w:p w:rsidR="005B2A6F" w:rsidRDefault="005B2A6F" w:rsidP="005B2A6F">
      <w:pPr>
        <w:pStyle w:val="af4"/>
      </w:pPr>
      <w:bookmarkStart w:id="82" w:name="_Toc502177110"/>
      <w:r>
        <w:rPr>
          <w:rFonts w:hint="eastAsia"/>
        </w:rPr>
        <w:t>撤标</w:t>
      </w:r>
      <w:bookmarkEnd w:id="82"/>
    </w:p>
    <w:p w:rsidR="005B2A6F" w:rsidRDefault="005B2A6F" w:rsidP="005B2A6F">
      <w:pPr>
        <w:pStyle w:val="20"/>
        <w:ind w:firstLine="480"/>
      </w:pPr>
      <w:r>
        <w:rPr>
          <w:rFonts w:hint="eastAsia"/>
        </w:rPr>
        <w:t>撤销已有的投标。</w:t>
      </w:r>
    </w:p>
    <w:tbl>
      <w:tblPr>
        <w:tblpPr w:leftFromText="180" w:rightFromText="180" w:vertAnchor="text" w:horzAnchor="margin" w:tblpY="6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B2A6F" w:rsidTr="00E406CB">
        <w:tc>
          <w:tcPr>
            <w:tcW w:w="846" w:type="dxa"/>
            <w:shd w:val="clear" w:color="auto" w:fill="F3F3F3"/>
          </w:tcPr>
          <w:p w:rsid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 w:rsidRPr="003339FF">
              <w:t>lease/lessor/provision</w:t>
            </w:r>
            <w:r>
              <w:t>!</w:t>
            </w:r>
            <w:r>
              <w:rPr>
                <w:rFonts w:hint="eastAsia"/>
              </w:rPr>
              <w:t>d</w:t>
            </w:r>
            <w:r>
              <w:t>elete</w:t>
            </w:r>
          </w:p>
        </w:tc>
      </w:tr>
    </w:tbl>
    <w:p w:rsidR="005B2A6F" w:rsidRDefault="005B2A6F" w:rsidP="005B2A6F">
      <w:pPr>
        <w:pStyle w:val="af5"/>
      </w:pPr>
      <w:bookmarkStart w:id="83" w:name="_Toc502177111"/>
      <w:r>
        <w:rPr>
          <w:rFonts w:hint="eastAsia"/>
        </w:rPr>
        <w:t>请求参数</w:t>
      </w:r>
      <w:bookmarkEnd w:id="8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417"/>
        <w:gridCol w:w="5324"/>
      </w:tblGrid>
      <w:tr w:rsidR="005B2A6F" w:rsidTr="00E406CB">
        <w:tc>
          <w:tcPr>
            <w:tcW w:w="1555" w:type="dxa"/>
            <w:shd w:val="clear" w:color="auto" w:fill="F3F3F3"/>
          </w:tcPr>
          <w:p w:rsid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F3F3F3"/>
          </w:tcPr>
          <w:p w:rsid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B2A6F" w:rsidTr="00E406CB">
        <w:tc>
          <w:tcPr>
            <w:tcW w:w="1555" w:type="dxa"/>
            <w:shd w:val="clear" w:color="auto" w:fill="auto"/>
          </w:tcPr>
          <w:p w:rsidR="005B2A6F" w:rsidRPr="005B2A6F" w:rsidRDefault="005B2A6F" w:rsidP="00E406CB">
            <w:pPr>
              <w:pStyle w:val="afffff0"/>
              <w:spacing w:after="0" w:line="240" w:lineRule="auto"/>
              <w:ind w:firstLineChars="0" w:firstLine="0"/>
            </w:pPr>
            <w:r w:rsidRPr="005B2A6F">
              <w:t>id</w:t>
            </w:r>
          </w:p>
        </w:tc>
        <w:tc>
          <w:tcPr>
            <w:tcW w:w="1417" w:type="dxa"/>
          </w:tcPr>
          <w:p w:rsidR="005B2A6F" w:rsidRPr="00422E1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5B2A6F" w:rsidRPr="00422E1F" w:rsidRDefault="005B2A6F" w:rsidP="00E406C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供给</w:t>
            </w:r>
            <w:r>
              <w:rPr>
                <w:rFonts w:hint="eastAsia"/>
              </w:rPr>
              <w:t>ID</w:t>
            </w:r>
          </w:p>
        </w:tc>
      </w:tr>
    </w:tbl>
    <w:p w:rsidR="005B2A6F" w:rsidRDefault="005B2A6F" w:rsidP="005B2A6F">
      <w:pPr>
        <w:pStyle w:val="af5"/>
      </w:pPr>
      <w:bookmarkStart w:id="84" w:name="_Toc502177112"/>
      <w:r w:rsidRPr="00213924">
        <w:rPr>
          <w:rFonts w:hint="eastAsia"/>
        </w:rPr>
        <w:t>环境变量</w:t>
      </w:r>
      <w:bookmarkEnd w:id="84"/>
    </w:p>
    <w:p w:rsidR="005B2A6F" w:rsidRPr="008B2922" w:rsidRDefault="005B2A6F" w:rsidP="005B2A6F">
      <w:pPr>
        <w:pStyle w:val="20"/>
        <w:ind w:firstLine="480"/>
      </w:pPr>
      <w:r>
        <w:rPr>
          <w:rFonts w:hint="eastAsia"/>
        </w:rPr>
        <w:t>暂无。</w:t>
      </w:r>
    </w:p>
    <w:p w:rsidR="005B2A6F" w:rsidRPr="00213924" w:rsidRDefault="005B2A6F" w:rsidP="005B2A6F">
      <w:pPr>
        <w:pStyle w:val="af5"/>
      </w:pPr>
      <w:bookmarkStart w:id="85" w:name="_Toc50217711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85"/>
    </w:p>
    <w:p w:rsidR="005B2A6F" w:rsidRPr="005B2A6F" w:rsidRDefault="005B2A6F" w:rsidP="00EA0F3A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5B2A6F" w:rsidRDefault="005B2A6F" w:rsidP="00EA0F3A">
      <w:pPr>
        <w:pStyle w:val="20"/>
        <w:ind w:firstLine="480"/>
      </w:pPr>
    </w:p>
    <w:p w:rsidR="00D97B86" w:rsidRDefault="00D97B86" w:rsidP="00D97B86">
      <w:pPr>
        <w:pStyle w:val="af3"/>
      </w:pPr>
      <w:bookmarkStart w:id="86" w:name="_Ref498674387"/>
      <w:bookmarkStart w:id="87" w:name="_Ref498674396"/>
      <w:bookmarkStart w:id="88" w:name="_Toc502177114"/>
      <w:r>
        <w:rPr>
          <w:rFonts w:hint="eastAsia"/>
        </w:rPr>
        <w:t>销售项管理</w:t>
      </w:r>
      <w:bookmarkEnd w:id="86"/>
      <w:bookmarkEnd w:id="87"/>
      <w:bookmarkEnd w:id="88"/>
    </w:p>
    <w:p w:rsidR="00D20F46" w:rsidRDefault="00D20F46" w:rsidP="00D20F46">
      <w:pPr>
        <w:pStyle w:val="af4"/>
      </w:pPr>
      <w:bookmarkStart w:id="89" w:name="_Ref501483485"/>
      <w:bookmarkStart w:id="90" w:name="_Ref501483488"/>
      <w:bookmarkStart w:id="91" w:name="_Toc502177115"/>
      <w:r>
        <w:rPr>
          <w:rFonts w:hint="eastAsia"/>
        </w:rPr>
        <w:t>列出销售项</w:t>
      </w:r>
      <w:bookmarkEnd w:id="89"/>
      <w:bookmarkEnd w:id="90"/>
      <w:bookmarkEnd w:id="9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90D23" w:rsidTr="00F02859">
        <w:tc>
          <w:tcPr>
            <w:tcW w:w="846" w:type="dxa"/>
            <w:shd w:val="clear" w:color="auto" w:fill="F3F3F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/lease/lessor/sale</w:t>
            </w:r>
          </w:p>
        </w:tc>
      </w:tr>
    </w:tbl>
    <w:p w:rsidR="00D20F46" w:rsidRDefault="00D20F46" w:rsidP="00D20F46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D20F46" w:rsidRPr="00213924" w:rsidRDefault="00D20F46" w:rsidP="00D20F46">
      <w:pPr>
        <w:pStyle w:val="af5"/>
      </w:pPr>
      <w:bookmarkStart w:id="92" w:name="_Ref498674404"/>
      <w:bookmarkStart w:id="93" w:name="_Ref498674406"/>
      <w:bookmarkStart w:id="94" w:name="_Ref498674422"/>
      <w:bookmarkStart w:id="95" w:name="_Toc502177116"/>
      <w:r>
        <w:rPr>
          <w:rFonts w:hint="eastAsia"/>
        </w:rPr>
        <w:t>请求参数</w:t>
      </w:r>
      <w:bookmarkEnd w:id="92"/>
      <w:bookmarkEnd w:id="93"/>
      <w:bookmarkEnd w:id="94"/>
      <w:bookmarkEnd w:id="9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8A5C80" w:rsidTr="004312A0">
        <w:tc>
          <w:tcPr>
            <w:tcW w:w="2456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A5C80" w:rsidTr="004312A0">
        <w:tc>
          <w:tcPr>
            <w:tcW w:w="2456" w:type="dxa"/>
            <w:shd w:val="clear" w:color="auto" w:fill="auto"/>
          </w:tcPr>
          <w:p w:rsidR="008A5C80" w:rsidRPr="001B0BB2" w:rsidRDefault="008A5C80" w:rsidP="004312A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1B0BB2">
              <w:rPr>
                <w:rStyle w:val="affffff0"/>
              </w:rPr>
              <w:t>userId</w:t>
            </w:r>
          </w:p>
        </w:tc>
        <w:tc>
          <w:tcPr>
            <w:tcW w:w="1296" w:type="dxa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t>String</w:t>
            </w:r>
          </w:p>
        </w:tc>
        <w:tc>
          <w:tcPr>
            <w:tcW w:w="4544" w:type="dxa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用户的用户名。</w:t>
            </w:r>
          </w:p>
          <w:p w:rsidR="008A5C80" w:rsidRPr="001B0BB2" w:rsidRDefault="008A5C80" w:rsidP="008A5C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空表示获取当前用户的销售项列表，非空表示获取该指定用户发布的销售项列表。</w:t>
            </w:r>
          </w:p>
        </w:tc>
      </w:tr>
      <w:tr w:rsidR="00827789" w:rsidTr="004312A0">
        <w:tc>
          <w:tcPr>
            <w:tcW w:w="2456" w:type="dxa"/>
            <w:shd w:val="clear" w:color="auto" w:fill="auto"/>
          </w:tcPr>
          <w:p w:rsidR="00827789" w:rsidRPr="001B0BB2" w:rsidRDefault="00827789" w:rsidP="0082778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  <w:rFonts w:hint="eastAsia"/>
              </w:rPr>
              <w:t>extra</w:t>
            </w:r>
          </w:p>
        </w:tc>
        <w:tc>
          <w:tcPr>
            <w:tcW w:w="1296" w:type="dxa"/>
          </w:tcPr>
          <w:p w:rsidR="00827789" w:rsidRDefault="00827789" w:rsidP="0082778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544" w:type="dxa"/>
          </w:tcPr>
          <w:p w:rsidR="00827789" w:rsidRDefault="00827789" w:rsidP="0082778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：获取当前用户关注用户的销售项列表。</w:t>
            </w:r>
          </w:p>
          <w:p w:rsidR="00827789" w:rsidRDefault="00827789" w:rsidP="0082778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：获取</w:t>
            </w:r>
            <w:r w:rsidRPr="00A33FAC">
              <w:rPr>
                <w:rFonts w:hint="eastAsia"/>
              </w:rPr>
              <w:t>当前用户</w:t>
            </w:r>
            <w:r>
              <w:rPr>
                <w:rFonts w:hint="eastAsia"/>
              </w:rPr>
              <w:t>好友</w:t>
            </w:r>
            <w:r w:rsidRPr="00A33FAC">
              <w:rPr>
                <w:rFonts w:hint="eastAsia"/>
              </w:rPr>
              <w:t>的</w:t>
            </w:r>
            <w:r>
              <w:rPr>
                <w:rFonts w:hint="eastAsia"/>
              </w:rPr>
              <w:t>销售项</w:t>
            </w:r>
            <w:r w:rsidRPr="00A33FAC">
              <w:rPr>
                <w:rFonts w:hint="eastAsia"/>
              </w:rPr>
              <w:t>列表。</w:t>
            </w:r>
          </w:p>
          <w:p w:rsidR="00827789" w:rsidRDefault="00827789" w:rsidP="0082778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：获取所有相关用户的销售项列表。</w:t>
            </w:r>
          </w:p>
        </w:tc>
      </w:tr>
    </w:tbl>
    <w:p w:rsidR="00D20F46" w:rsidRPr="00042FA4" w:rsidRDefault="008A5C80" w:rsidP="00D20F46">
      <w:pPr>
        <w:pStyle w:val="20"/>
        <w:ind w:firstLine="480"/>
      </w:pPr>
      <w:r>
        <w:rPr>
          <w:rFonts w:hint="eastAsia"/>
        </w:rPr>
        <w:lastRenderedPageBreak/>
        <w:t>其余</w:t>
      </w:r>
      <w:r w:rsidR="00D20F46">
        <w:rPr>
          <w:rFonts w:hint="eastAsia"/>
        </w:rPr>
        <w:t>参见：</w:t>
      </w:r>
      <w:r w:rsidR="00D20F46">
        <w:fldChar w:fldCharType="begin"/>
      </w:r>
      <w:r w:rsidR="00D20F46">
        <w:instrText xml:space="preserve"> </w:instrText>
      </w:r>
      <w:r w:rsidR="00D20F46">
        <w:rPr>
          <w:rFonts w:hint="eastAsia"/>
        </w:rPr>
        <w:instrText>REF _Ref497378480 \r \h</w:instrText>
      </w:r>
      <w:r w:rsidR="00D20F46">
        <w:instrText xml:space="preserve"> </w:instrText>
      </w:r>
      <w:r w:rsidR="00D20F46">
        <w:fldChar w:fldCharType="separate"/>
      </w:r>
      <w:r w:rsidR="00930899">
        <w:rPr>
          <w:rFonts w:hint="eastAsia"/>
        </w:rPr>
        <w:t>1.5</w:t>
      </w:r>
      <w:r w:rsidR="00930899">
        <w:rPr>
          <w:rFonts w:hint="eastAsia"/>
        </w:rPr>
        <w:t xml:space="preserve">　</w:t>
      </w:r>
      <w:r w:rsidR="00D20F46">
        <w:fldChar w:fldCharType="end"/>
      </w:r>
      <w:r w:rsidR="00D20F46">
        <w:fldChar w:fldCharType="begin"/>
      </w:r>
      <w:r w:rsidR="00D20F46">
        <w:instrText xml:space="preserve"> REF _Ref497378480 \h </w:instrText>
      </w:r>
      <w:r w:rsidR="00D20F46">
        <w:fldChar w:fldCharType="separate"/>
      </w:r>
      <w:r w:rsidR="00930899">
        <w:rPr>
          <w:rFonts w:hint="eastAsia"/>
        </w:rPr>
        <w:t>POI</w:t>
      </w:r>
      <w:r w:rsidR="00930899">
        <w:rPr>
          <w:rFonts w:hint="eastAsia"/>
        </w:rPr>
        <w:t>（兴趣点）列表请求参数说明</w:t>
      </w:r>
      <w:r w:rsidR="00D20F46">
        <w:fldChar w:fldCharType="end"/>
      </w:r>
      <w:r w:rsidR="00D20F46">
        <w:rPr>
          <w:rFonts w:hint="eastAsia"/>
        </w:rPr>
        <w:t>。</w:t>
      </w:r>
    </w:p>
    <w:p w:rsidR="00D20F46" w:rsidRDefault="00D20F46" w:rsidP="00D20F46">
      <w:pPr>
        <w:pStyle w:val="af5"/>
      </w:pPr>
      <w:bookmarkStart w:id="96" w:name="_Toc502177117"/>
      <w:r w:rsidRPr="00213924">
        <w:rPr>
          <w:rFonts w:hint="eastAsia"/>
        </w:rPr>
        <w:t>环境变量</w:t>
      </w:r>
      <w:bookmarkEnd w:id="9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D20F46" w:rsidTr="006E2B34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0F46" w:rsidTr="006E2B34">
        <w:trPr>
          <w:jc w:val="center"/>
        </w:trPr>
        <w:tc>
          <w:tcPr>
            <w:tcW w:w="1321" w:type="dxa"/>
            <w:shd w:val="clear" w:color="auto" w:fill="auto"/>
          </w:tcPr>
          <w:p w:rsidR="00D20F46" w:rsidRPr="00422E1F" w:rsidRDefault="00D20F46" w:rsidP="00F02859">
            <w:pPr>
              <w:pStyle w:val="afffff0"/>
              <w:spacing w:after="0" w:line="240" w:lineRule="auto"/>
              <w:ind w:firstLineChars="0" w:firstLine="0"/>
            </w:pPr>
            <w:r w:rsidRPr="00D20F46">
              <w:t>saleItems</w:t>
            </w:r>
          </w:p>
        </w:tc>
        <w:tc>
          <w:tcPr>
            <w:tcW w:w="2016" w:type="dxa"/>
            <w:shd w:val="clear" w:color="auto" w:fill="auto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</w:t>
            </w:r>
            <w:r w:rsidRPr="00D20F46">
              <w:t>LeaseSaleItem</w:t>
            </w:r>
            <w:r>
              <w:rPr>
                <w:rFonts w:hint="eastAsia"/>
              </w:rPr>
              <w:t>&gt;</w:t>
            </w:r>
          </w:p>
        </w:tc>
        <w:tc>
          <w:tcPr>
            <w:tcW w:w="1169" w:type="dxa"/>
          </w:tcPr>
          <w:p w:rsidR="00D20F46" w:rsidRDefault="00F66C8A" w:rsidP="00F02859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D20F46" w:rsidRDefault="00D20F46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销售项列表</w:t>
            </w:r>
          </w:p>
        </w:tc>
      </w:tr>
    </w:tbl>
    <w:p w:rsidR="006E2B34" w:rsidRPr="00213924" w:rsidRDefault="006E2B34" w:rsidP="006E2B34">
      <w:pPr>
        <w:pStyle w:val="af5"/>
      </w:pPr>
      <w:bookmarkStart w:id="97" w:name="_Toc50217711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97"/>
    </w:p>
    <w:p w:rsidR="00AB5165" w:rsidRDefault="003D6C3D" w:rsidP="008646DC">
      <w:pPr>
        <w:pStyle w:val="20"/>
        <w:ind w:firstLine="480"/>
      </w:pPr>
      <w:r>
        <w:fldChar w:fldCharType="begin"/>
      </w:r>
      <w:r>
        <w:instrText xml:space="preserve"> REF _Ref497983722 \h </w:instrText>
      </w:r>
      <w:r>
        <w:fldChar w:fldCharType="separate"/>
      </w:r>
      <w:r w:rsidR="00930899" w:rsidRPr="003D6C3D">
        <w:t>ListLeaseSaleItemsResult</w:t>
      </w:r>
      <w:r>
        <w:fldChar w:fldCharType="end"/>
      </w:r>
      <w:r w:rsidR="006E2B34">
        <w:rPr>
          <w:rFonts w:hint="eastAsia"/>
        </w:rPr>
        <w:t>对象。</w:t>
      </w:r>
    </w:p>
    <w:p w:rsidR="00D20F46" w:rsidRDefault="00D20F46" w:rsidP="008646DC">
      <w:pPr>
        <w:pStyle w:val="20"/>
        <w:ind w:firstLine="480"/>
      </w:pPr>
    </w:p>
    <w:p w:rsidR="00E9562E" w:rsidRDefault="00E9562E" w:rsidP="00E9562E">
      <w:pPr>
        <w:pStyle w:val="af4"/>
      </w:pPr>
      <w:bookmarkStart w:id="98" w:name="_Ref498674536"/>
      <w:bookmarkStart w:id="99" w:name="_Ref498674538"/>
      <w:bookmarkStart w:id="100" w:name="_Ref498676485"/>
      <w:bookmarkStart w:id="101" w:name="_Ref498676488"/>
      <w:bookmarkStart w:id="102" w:name="_Toc502177119"/>
      <w:r>
        <w:rPr>
          <w:rFonts w:hint="eastAsia"/>
        </w:rPr>
        <w:t>发布</w:t>
      </w:r>
      <w:r w:rsidR="00922BB0">
        <w:rPr>
          <w:rFonts w:hint="eastAsia"/>
        </w:rPr>
        <w:t>/修改</w:t>
      </w:r>
      <w:r>
        <w:rPr>
          <w:rFonts w:hint="eastAsia"/>
        </w:rPr>
        <w:t>销售项</w:t>
      </w:r>
      <w:bookmarkEnd w:id="98"/>
      <w:bookmarkEnd w:id="99"/>
      <w:bookmarkEnd w:id="100"/>
      <w:bookmarkEnd w:id="101"/>
      <w:bookmarkEnd w:id="10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90D23" w:rsidTr="00F02859">
        <w:tc>
          <w:tcPr>
            <w:tcW w:w="846" w:type="dxa"/>
            <w:shd w:val="clear" w:color="auto" w:fill="F3F3F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90D23" w:rsidRDefault="00E90D23" w:rsidP="000E70C6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/lease/lessor/sale!</w:t>
            </w:r>
            <w:r w:rsidR="000E70C6">
              <w:t>edit</w:t>
            </w:r>
          </w:p>
        </w:tc>
      </w:tr>
    </w:tbl>
    <w:p w:rsidR="00E9562E" w:rsidRPr="00213924" w:rsidRDefault="00E9562E" w:rsidP="00E9562E">
      <w:pPr>
        <w:pStyle w:val="af5"/>
      </w:pPr>
      <w:bookmarkStart w:id="103" w:name="_Ref498674550"/>
      <w:bookmarkStart w:id="104" w:name="_Ref498674555"/>
      <w:bookmarkStart w:id="105" w:name="_Toc502177120"/>
      <w:r>
        <w:rPr>
          <w:rFonts w:hint="eastAsia"/>
        </w:rPr>
        <w:t>请求参数</w:t>
      </w:r>
      <w:bookmarkEnd w:id="103"/>
      <w:bookmarkEnd w:id="104"/>
      <w:bookmarkEnd w:id="10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292"/>
        <w:gridCol w:w="4501"/>
      </w:tblGrid>
      <w:tr w:rsidR="00E9562E" w:rsidTr="0015419D">
        <w:tc>
          <w:tcPr>
            <w:tcW w:w="2503" w:type="dxa"/>
            <w:shd w:val="clear" w:color="auto" w:fill="F3F3F3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2" w:type="dxa"/>
            <w:shd w:val="clear" w:color="auto" w:fill="F3F3F3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01" w:type="dxa"/>
            <w:shd w:val="clear" w:color="auto" w:fill="F3F3F3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2BB0" w:rsidTr="0015419D">
        <w:tc>
          <w:tcPr>
            <w:tcW w:w="2503" w:type="dxa"/>
            <w:shd w:val="clear" w:color="auto" w:fill="auto"/>
          </w:tcPr>
          <w:p w:rsidR="00922BB0" w:rsidRPr="00922BB0" w:rsidRDefault="00922BB0" w:rsidP="00F02859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22BB0">
              <w:rPr>
                <w:rStyle w:val="affffff0"/>
                <w:rFonts w:hint="eastAsia"/>
              </w:rPr>
              <w:t>id</w:t>
            </w:r>
          </w:p>
        </w:tc>
        <w:tc>
          <w:tcPr>
            <w:tcW w:w="1292" w:type="dxa"/>
          </w:tcPr>
          <w:p w:rsidR="00922BB0" w:rsidRDefault="00922BB0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01" w:type="dxa"/>
          </w:tcPr>
          <w:p w:rsidR="00922BB0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22BB0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表示发布新的销售项；正数表示修改销售项。</w:t>
            </w:r>
          </w:p>
        </w:tc>
      </w:tr>
      <w:tr w:rsidR="00E9562E" w:rsidTr="0015419D">
        <w:tc>
          <w:tcPr>
            <w:tcW w:w="2503" w:type="dxa"/>
            <w:shd w:val="clear" w:color="auto" w:fill="auto"/>
          </w:tcPr>
          <w:p w:rsidR="00E9562E" w:rsidRPr="00422E1F" w:rsidRDefault="00E9562E" w:rsidP="00F02859">
            <w:pPr>
              <w:pStyle w:val="afffff0"/>
              <w:spacing w:after="0" w:line="240" w:lineRule="auto"/>
              <w:ind w:firstLineChars="0" w:firstLine="0"/>
            </w:pPr>
            <w:r w:rsidRPr="00E9562E">
              <w:t>saleItem.name</w:t>
            </w:r>
          </w:p>
        </w:tc>
        <w:tc>
          <w:tcPr>
            <w:tcW w:w="1292" w:type="dxa"/>
          </w:tcPr>
          <w:p w:rsidR="00E9562E" w:rsidRPr="00422E1F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01" w:type="dxa"/>
          </w:tcPr>
          <w:p w:rsidR="00E9562E" w:rsidRPr="00422E1F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E9562E" w:rsidTr="0015419D">
        <w:tc>
          <w:tcPr>
            <w:tcW w:w="2503" w:type="dxa"/>
            <w:shd w:val="clear" w:color="auto" w:fill="auto"/>
          </w:tcPr>
          <w:p w:rsidR="00E9562E" w:rsidRPr="00422E1F" w:rsidRDefault="00E9562E" w:rsidP="00F02859">
            <w:pPr>
              <w:pStyle w:val="afffff0"/>
              <w:spacing w:after="0" w:line="240" w:lineRule="auto"/>
              <w:ind w:firstLineChars="0" w:firstLine="0"/>
            </w:pPr>
            <w:r w:rsidRPr="00E9562E">
              <w:t>saleItem.content</w:t>
            </w:r>
          </w:p>
        </w:tc>
        <w:tc>
          <w:tcPr>
            <w:tcW w:w="1292" w:type="dxa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01" w:type="dxa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562E" w:rsidTr="0015419D">
        <w:tc>
          <w:tcPr>
            <w:tcW w:w="2503" w:type="dxa"/>
            <w:shd w:val="clear" w:color="auto" w:fill="auto"/>
          </w:tcPr>
          <w:p w:rsidR="00E9562E" w:rsidRP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 w:rsidRPr="00E9562E">
              <w:t>saleItem.price</w:t>
            </w:r>
          </w:p>
        </w:tc>
        <w:tc>
          <w:tcPr>
            <w:tcW w:w="1292" w:type="dxa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4501" w:type="dxa"/>
          </w:tcPr>
          <w:p w:rsidR="00E9562E" w:rsidRDefault="00E9562E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  <w:tr w:rsidR="00E9562E" w:rsidTr="0015419D">
        <w:tc>
          <w:tcPr>
            <w:tcW w:w="2503" w:type="dxa"/>
            <w:shd w:val="clear" w:color="auto" w:fill="auto"/>
          </w:tcPr>
          <w:p w:rsidR="00E9562E" w:rsidRPr="00E9562E" w:rsidRDefault="00E9562E" w:rsidP="00290B10">
            <w:pPr>
              <w:pStyle w:val="afffff0"/>
              <w:spacing w:after="0" w:line="240" w:lineRule="auto"/>
              <w:ind w:firstLineChars="0" w:firstLine="0"/>
            </w:pPr>
            <w:r w:rsidRPr="00E9562E">
              <w:rPr>
                <w:rFonts w:hint="eastAsia"/>
              </w:rPr>
              <w:t>saleItem.</w:t>
            </w:r>
            <w:r w:rsidR="00290B10">
              <w:t>d</w:t>
            </w:r>
            <w:r w:rsidR="00290B10" w:rsidRPr="00290B10">
              <w:t>eposit</w:t>
            </w:r>
          </w:p>
        </w:tc>
        <w:tc>
          <w:tcPr>
            <w:tcW w:w="1292" w:type="dxa"/>
          </w:tcPr>
          <w:p w:rsidR="00E9562E" w:rsidRDefault="00290B10" w:rsidP="00F02859">
            <w:pPr>
              <w:pStyle w:val="afffff0"/>
              <w:spacing w:after="0" w:line="240" w:lineRule="auto"/>
              <w:ind w:firstLineChars="0" w:firstLine="0"/>
            </w:pPr>
            <w:r w:rsidRPr="00290B10">
              <w:t>Decimal</w:t>
            </w:r>
          </w:p>
        </w:tc>
        <w:tc>
          <w:tcPr>
            <w:tcW w:w="4501" w:type="dxa"/>
          </w:tcPr>
          <w:p w:rsidR="00E9562E" w:rsidRDefault="00290B10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押金</w:t>
            </w:r>
          </w:p>
        </w:tc>
      </w:tr>
      <w:tr w:rsidR="00922BB0" w:rsidTr="0015419D">
        <w:tc>
          <w:tcPr>
            <w:tcW w:w="2503" w:type="dxa"/>
            <w:shd w:val="clear" w:color="auto" w:fill="auto"/>
          </w:tcPr>
          <w:p w:rsidR="00922BB0" w:rsidRPr="00E9562E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t>saleItem</w:t>
            </w:r>
            <w:r w:rsidRPr="00344C55">
              <w:t>.location.longitude</w:t>
            </w:r>
          </w:p>
        </w:tc>
        <w:tc>
          <w:tcPr>
            <w:tcW w:w="1292" w:type="dxa"/>
          </w:tcPr>
          <w:p w:rsidR="00922BB0" w:rsidRDefault="006040E4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01" w:type="dxa"/>
          </w:tcPr>
          <w:p w:rsidR="00922BB0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位置的经度</w:t>
            </w:r>
          </w:p>
        </w:tc>
      </w:tr>
      <w:tr w:rsidR="00922BB0" w:rsidTr="0015419D">
        <w:tc>
          <w:tcPr>
            <w:tcW w:w="2503" w:type="dxa"/>
            <w:shd w:val="clear" w:color="auto" w:fill="auto"/>
          </w:tcPr>
          <w:p w:rsidR="00922BB0" w:rsidRPr="00E9562E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t>saleItem</w:t>
            </w:r>
            <w:r w:rsidRPr="00922BB0">
              <w:t>.location.latitude</w:t>
            </w:r>
          </w:p>
        </w:tc>
        <w:tc>
          <w:tcPr>
            <w:tcW w:w="1292" w:type="dxa"/>
          </w:tcPr>
          <w:p w:rsidR="00922BB0" w:rsidRDefault="006040E4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01" w:type="dxa"/>
          </w:tcPr>
          <w:p w:rsidR="00922BB0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位置的纬度</w:t>
            </w:r>
          </w:p>
        </w:tc>
      </w:tr>
      <w:tr w:rsidR="00F46A22" w:rsidTr="0015419D">
        <w:tc>
          <w:tcPr>
            <w:tcW w:w="2503" w:type="dxa"/>
            <w:shd w:val="clear" w:color="auto" w:fill="auto"/>
          </w:tcPr>
          <w:p w:rsidR="00F46A22" w:rsidRDefault="00F46A22" w:rsidP="00922BB0">
            <w:pPr>
              <w:pStyle w:val="afffff0"/>
              <w:spacing w:after="0" w:line="240" w:lineRule="auto"/>
              <w:ind w:firstLineChars="0" w:firstLine="0"/>
            </w:pPr>
            <w:r w:rsidRPr="00F46A22">
              <w:t>saleItem.</w:t>
            </w:r>
            <w:r>
              <w:t>place</w:t>
            </w:r>
          </w:p>
        </w:tc>
        <w:tc>
          <w:tcPr>
            <w:tcW w:w="1292" w:type="dxa"/>
          </w:tcPr>
          <w:p w:rsidR="00F46A22" w:rsidRDefault="00F46A22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01" w:type="dxa"/>
          </w:tcPr>
          <w:p w:rsidR="00F46A22" w:rsidRDefault="00F46A22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地点名称</w:t>
            </w:r>
          </w:p>
        </w:tc>
      </w:tr>
      <w:tr w:rsidR="00F44977" w:rsidTr="0015419D">
        <w:tc>
          <w:tcPr>
            <w:tcW w:w="2503" w:type="dxa"/>
            <w:shd w:val="clear" w:color="auto" w:fill="auto"/>
          </w:tcPr>
          <w:p w:rsidR="00F44977" w:rsidRPr="000700AF" w:rsidRDefault="00F44977" w:rsidP="00F44977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</w:t>
            </w:r>
          </w:p>
        </w:tc>
        <w:tc>
          <w:tcPr>
            <w:tcW w:w="1292" w:type="dxa"/>
          </w:tcPr>
          <w:p w:rsidR="00F44977" w:rsidRDefault="00F44977" w:rsidP="00F4497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4501" w:type="dxa"/>
          </w:tcPr>
          <w:p w:rsidR="00F44977" w:rsidRDefault="00F44977" w:rsidP="00F4497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上传的图片文件。可以有多个。</w:t>
            </w:r>
          </w:p>
        </w:tc>
      </w:tr>
      <w:tr w:rsidR="00F44977" w:rsidTr="0015419D">
        <w:tc>
          <w:tcPr>
            <w:tcW w:w="2503" w:type="dxa"/>
            <w:shd w:val="clear" w:color="auto" w:fill="auto"/>
          </w:tcPr>
          <w:p w:rsidR="00F44977" w:rsidRPr="000700AF" w:rsidRDefault="00F44977" w:rsidP="00F44977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imageIdToRemove</w:t>
            </w:r>
          </w:p>
        </w:tc>
        <w:tc>
          <w:tcPr>
            <w:tcW w:w="1292" w:type="dxa"/>
          </w:tcPr>
          <w:p w:rsidR="00F44977" w:rsidRDefault="00F44977" w:rsidP="00F4497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01" w:type="dxa"/>
          </w:tcPr>
          <w:p w:rsidR="00F44977" w:rsidRDefault="00F44977" w:rsidP="00F4497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待删除的图片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。可以有多个。</w:t>
            </w:r>
          </w:p>
        </w:tc>
      </w:tr>
    </w:tbl>
    <w:p w:rsidR="0015419D" w:rsidRDefault="0015419D" w:rsidP="0015419D">
      <w:pPr>
        <w:pStyle w:val="af5"/>
      </w:pPr>
      <w:bookmarkStart w:id="106" w:name="_Toc502177121"/>
      <w:r w:rsidRPr="00213924">
        <w:rPr>
          <w:rFonts w:hint="eastAsia"/>
        </w:rPr>
        <w:t>环境变量</w:t>
      </w:r>
      <w:bookmarkEnd w:id="106"/>
    </w:p>
    <w:p w:rsidR="0015419D" w:rsidRPr="0015419D" w:rsidRDefault="0015419D" w:rsidP="0015419D">
      <w:pPr>
        <w:pStyle w:val="20"/>
        <w:ind w:firstLine="480"/>
      </w:pPr>
      <w:r>
        <w:rPr>
          <w:rFonts w:hint="eastAsia"/>
        </w:rPr>
        <w:t>仅在修改已有销售项的情况下，具有以下变量：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15419D" w:rsidTr="009F0075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19D" w:rsidTr="009F0075">
        <w:trPr>
          <w:jc w:val="center"/>
        </w:trPr>
        <w:tc>
          <w:tcPr>
            <w:tcW w:w="1321" w:type="dxa"/>
            <w:shd w:val="clear" w:color="auto" w:fill="auto"/>
          </w:tcPr>
          <w:p w:rsidR="0015419D" w:rsidRPr="00422E1F" w:rsidRDefault="0015419D" w:rsidP="009F0075">
            <w:pPr>
              <w:pStyle w:val="afffff0"/>
              <w:spacing w:after="0" w:line="240" w:lineRule="auto"/>
              <w:ind w:firstLineChars="0" w:firstLine="0"/>
            </w:pPr>
            <w:r w:rsidRPr="0015419D">
              <w:t>saleItem</w:t>
            </w:r>
          </w:p>
        </w:tc>
        <w:tc>
          <w:tcPr>
            <w:tcW w:w="2016" w:type="dxa"/>
            <w:shd w:val="clear" w:color="auto" w:fill="auto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 w:rsidRPr="0015419D">
              <w:t>LeaseSaleItem</w:t>
            </w:r>
          </w:p>
        </w:tc>
        <w:tc>
          <w:tcPr>
            <w:tcW w:w="1169" w:type="dxa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待编辑的销售项</w:t>
            </w:r>
          </w:p>
        </w:tc>
      </w:tr>
    </w:tbl>
    <w:p w:rsidR="00290B10" w:rsidRPr="00213924" w:rsidRDefault="00290B10" w:rsidP="00290B10">
      <w:pPr>
        <w:pStyle w:val="af5"/>
      </w:pPr>
      <w:bookmarkStart w:id="107" w:name="_Toc502177122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07"/>
    </w:p>
    <w:p w:rsidR="00E9562E" w:rsidRDefault="00E94788" w:rsidP="008646DC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_Ref499020274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SaleItemDvo</w:t>
      </w:r>
      <w:r>
        <w:fldChar w:fldCharType="end"/>
      </w:r>
      <w:r w:rsidR="00290B10">
        <w:rPr>
          <w:rFonts w:hint="eastAsia"/>
        </w:rPr>
        <w:t>对象。</w:t>
      </w:r>
    </w:p>
    <w:p w:rsidR="00290B10" w:rsidRDefault="00290B10" w:rsidP="008646DC">
      <w:pPr>
        <w:pStyle w:val="20"/>
        <w:ind w:firstLine="480"/>
      </w:pPr>
    </w:p>
    <w:p w:rsidR="00290B10" w:rsidRDefault="00290B10" w:rsidP="00290B10">
      <w:pPr>
        <w:pStyle w:val="af3"/>
      </w:pPr>
      <w:bookmarkStart w:id="108" w:name="_Toc502177123"/>
      <w:r>
        <w:rPr>
          <w:rFonts w:hint="eastAsia"/>
        </w:rPr>
        <w:t>订单管理</w:t>
      </w:r>
      <w:bookmarkEnd w:id="108"/>
    </w:p>
    <w:p w:rsidR="00290B10" w:rsidRDefault="00290B10" w:rsidP="00290B10">
      <w:pPr>
        <w:pStyle w:val="af4"/>
      </w:pPr>
      <w:bookmarkStart w:id="109" w:name="_Ref497384079"/>
      <w:bookmarkStart w:id="110" w:name="_Ref497384087"/>
      <w:bookmarkStart w:id="111" w:name="_Toc502177124"/>
      <w:r>
        <w:rPr>
          <w:rFonts w:hint="eastAsia"/>
        </w:rPr>
        <w:t>列出</w:t>
      </w:r>
      <w:r w:rsidR="00344C55">
        <w:rPr>
          <w:rFonts w:hint="eastAsia"/>
        </w:rPr>
        <w:t>我的</w:t>
      </w:r>
      <w:r>
        <w:rPr>
          <w:rFonts w:hint="eastAsia"/>
        </w:rPr>
        <w:t>订单</w:t>
      </w:r>
      <w:bookmarkEnd w:id="109"/>
      <w:bookmarkEnd w:id="110"/>
      <w:bookmarkEnd w:id="11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90D23" w:rsidTr="00F02859">
        <w:tc>
          <w:tcPr>
            <w:tcW w:w="846" w:type="dxa"/>
            <w:shd w:val="clear" w:color="auto" w:fill="F3F3F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/lease/lessor/order</w:t>
            </w:r>
          </w:p>
        </w:tc>
      </w:tr>
    </w:tbl>
    <w:p w:rsidR="00E90D23" w:rsidRDefault="00E90D23" w:rsidP="00E90D23">
      <w:pPr>
        <w:pStyle w:val="20"/>
        <w:ind w:firstLine="480"/>
      </w:pPr>
      <w:r>
        <w:rPr>
          <w:rFonts w:hint="eastAsia"/>
        </w:rPr>
        <w:lastRenderedPageBreak/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E90D23" w:rsidRPr="00213924" w:rsidRDefault="00E90D23" w:rsidP="00E90D23">
      <w:pPr>
        <w:pStyle w:val="af5"/>
      </w:pPr>
      <w:bookmarkStart w:id="112" w:name="_Toc502177125"/>
      <w:r>
        <w:rPr>
          <w:rFonts w:hint="eastAsia"/>
        </w:rPr>
        <w:t>请求参数</w:t>
      </w:r>
      <w:bookmarkEnd w:id="11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1A5D87" w:rsidTr="006244E4">
        <w:tc>
          <w:tcPr>
            <w:tcW w:w="1502" w:type="dxa"/>
            <w:shd w:val="clear" w:color="auto" w:fill="F3F3F3"/>
          </w:tcPr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A5D87" w:rsidTr="006244E4">
        <w:tc>
          <w:tcPr>
            <w:tcW w:w="1502" w:type="dxa"/>
            <w:shd w:val="clear" w:color="auto" w:fill="auto"/>
          </w:tcPr>
          <w:p w:rsidR="001A5D87" w:rsidRPr="001A5D87" w:rsidRDefault="001A5D87" w:rsidP="006244E4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1A5D87">
              <w:rPr>
                <w:rStyle w:val="affffff0"/>
              </w:rPr>
              <w:t>state</w:t>
            </w:r>
          </w:p>
        </w:tc>
        <w:tc>
          <w:tcPr>
            <w:tcW w:w="1470" w:type="dxa"/>
          </w:tcPr>
          <w:p w:rsidR="001A5D87" w:rsidRPr="00422E1F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订单状态</w:t>
            </w:r>
          </w:p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全部订单（默认）</w:t>
            </w:r>
          </w:p>
          <w:p w:rsidR="001A5D87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活动订单</w:t>
            </w:r>
          </w:p>
          <w:p w:rsidR="001A5D87" w:rsidRPr="00422E1F" w:rsidRDefault="001A5D87" w:rsidP="006244E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历史订单</w:t>
            </w:r>
          </w:p>
        </w:tc>
      </w:tr>
    </w:tbl>
    <w:p w:rsidR="00E90D23" w:rsidRDefault="00E90D23" w:rsidP="00E90D23">
      <w:pPr>
        <w:pStyle w:val="af5"/>
      </w:pPr>
      <w:bookmarkStart w:id="113" w:name="_Toc502177126"/>
      <w:r w:rsidRPr="00213924">
        <w:rPr>
          <w:rFonts w:hint="eastAsia"/>
        </w:rPr>
        <w:t>环境变量</w:t>
      </w:r>
      <w:bookmarkEnd w:id="1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E90D23" w:rsidTr="00F02859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90D23" w:rsidTr="00F02859">
        <w:trPr>
          <w:jc w:val="center"/>
        </w:trPr>
        <w:tc>
          <w:tcPr>
            <w:tcW w:w="1321" w:type="dxa"/>
            <w:shd w:val="clear" w:color="auto" w:fill="auto"/>
          </w:tcPr>
          <w:p w:rsidR="00E90D23" w:rsidRPr="00422E1F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t>order</w:t>
            </w:r>
            <w:r w:rsidRPr="00D20F46">
              <w:t>s</w:t>
            </w:r>
          </w:p>
        </w:tc>
        <w:tc>
          <w:tcPr>
            <w:tcW w:w="2016" w:type="dxa"/>
            <w:shd w:val="clear" w:color="auto" w:fill="auto"/>
          </w:tcPr>
          <w:p w:rsidR="00E90D23" w:rsidRDefault="00E90D23" w:rsidP="00E90D2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</w:t>
            </w:r>
            <w:r>
              <w:t xml:space="preserve"> </w:t>
            </w:r>
            <w:r w:rsidRPr="00E90D23">
              <w:t>SimpleOrder</w:t>
            </w:r>
            <w:r>
              <w:rPr>
                <w:rFonts w:hint="eastAsia"/>
              </w:rPr>
              <w:t>&gt;</w:t>
            </w:r>
          </w:p>
        </w:tc>
        <w:tc>
          <w:tcPr>
            <w:tcW w:w="1169" w:type="dxa"/>
          </w:tcPr>
          <w:p w:rsidR="00E90D23" w:rsidRDefault="00F66C8A" w:rsidP="00F02859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E90D23" w:rsidRDefault="00E90D23" w:rsidP="00F028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订单列表</w:t>
            </w:r>
          </w:p>
        </w:tc>
      </w:tr>
    </w:tbl>
    <w:p w:rsidR="00E90D23" w:rsidRPr="00213924" w:rsidRDefault="00E90D23" w:rsidP="00E90D23">
      <w:pPr>
        <w:pStyle w:val="af5"/>
      </w:pPr>
      <w:bookmarkStart w:id="114" w:name="_Toc50217712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14"/>
    </w:p>
    <w:p w:rsidR="00E90D23" w:rsidRDefault="003D6C3D" w:rsidP="00E90D23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_Ref496619009 \h</w:instrText>
      </w:r>
      <w:r>
        <w:instrText xml:space="preserve"> </w:instrText>
      </w:r>
      <w:r>
        <w:fldChar w:fldCharType="separate"/>
      </w:r>
      <w:r w:rsidR="00930899">
        <w:t>ListLeaseOrdersResult</w:t>
      </w:r>
      <w:r>
        <w:fldChar w:fldCharType="end"/>
      </w:r>
      <w:r w:rsidR="00E90D23">
        <w:rPr>
          <w:rFonts w:hint="eastAsia"/>
        </w:rPr>
        <w:t>对象。</w:t>
      </w:r>
    </w:p>
    <w:p w:rsidR="00E90D23" w:rsidRDefault="00E90D23" w:rsidP="008646DC">
      <w:pPr>
        <w:pStyle w:val="20"/>
        <w:ind w:firstLine="480"/>
      </w:pPr>
    </w:p>
    <w:p w:rsidR="001546B4" w:rsidRDefault="001546B4" w:rsidP="001546B4">
      <w:pPr>
        <w:pStyle w:val="af4"/>
      </w:pPr>
      <w:bookmarkStart w:id="115" w:name="_Toc502177128"/>
      <w:r>
        <w:rPr>
          <w:rFonts w:hint="eastAsia"/>
        </w:rPr>
        <w:t>更改订单款-UI</w:t>
      </w:r>
      <w:bookmarkEnd w:id="115"/>
    </w:p>
    <w:p w:rsidR="001546B4" w:rsidRDefault="001546B4" w:rsidP="001546B4">
      <w:pPr>
        <w:pStyle w:val="20"/>
        <w:ind w:firstLine="480"/>
      </w:pPr>
      <w:r>
        <w:rPr>
          <w:rFonts w:hint="eastAsia"/>
        </w:rPr>
        <w:t>为卖家修改订单的当前应付款提供界面。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1546B4" w:rsidTr="00C51EE9">
        <w:tc>
          <w:tcPr>
            <w:tcW w:w="846" w:type="dxa"/>
            <w:shd w:val="clear" w:color="auto" w:fill="F3F3F3"/>
          </w:tcPr>
          <w:p w:rsidR="001546B4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1546B4" w:rsidRDefault="00724EBF" w:rsidP="001546B4">
            <w:pPr>
              <w:pStyle w:val="afffff0"/>
              <w:spacing w:after="0" w:line="240" w:lineRule="auto"/>
              <w:ind w:firstLineChars="0" w:firstLine="0"/>
            </w:pPr>
            <w:r>
              <w:t>/lease/lessor</w:t>
            </w:r>
            <w:r w:rsidR="001546B4" w:rsidRPr="00E90D23">
              <w:t>/order</w:t>
            </w:r>
            <w:r w:rsidR="001546B4">
              <w:t>!</w:t>
            </w:r>
            <w:r w:rsidR="001546B4" w:rsidRPr="001546B4">
              <w:t>uiChangePayment</w:t>
            </w:r>
          </w:p>
        </w:tc>
      </w:tr>
    </w:tbl>
    <w:p w:rsidR="001546B4" w:rsidRPr="00213924" w:rsidRDefault="001546B4" w:rsidP="001546B4">
      <w:pPr>
        <w:pStyle w:val="af5"/>
      </w:pPr>
      <w:bookmarkStart w:id="116" w:name="_Toc502177129"/>
      <w:r>
        <w:rPr>
          <w:rFonts w:hint="eastAsia"/>
        </w:rPr>
        <w:t>请求参数</w:t>
      </w:r>
      <w:bookmarkEnd w:id="11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1546B4" w:rsidTr="00C51EE9">
        <w:tc>
          <w:tcPr>
            <w:tcW w:w="1502" w:type="dxa"/>
            <w:shd w:val="clear" w:color="auto" w:fill="F3F3F3"/>
          </w:tcPr>
          <w:p w:rsidR="001546B4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1546B4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1546B4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6B4" w:rsidTr="00C51EE9">
        <w:tc>
          <w:tcPr>
            <w:tcW w:w="1502" w:type="dxa"/>
            <w:shd w:val="clear" w:color="auto" w:fill="auto"/>
          </w:tcPr>
          <w:p w:rsidR="001546B4" w:rsidRPr="00422E1F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546B4" w:rsidRPr="00422E1F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1546B4" w:rsidRPr="00422E1F" w:rsidRDefault="001546B4" w:rsidP="00C51EE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1546B4" w:rsidRPr="00213924" w:rsidRDefault="001546B4" w:rsidP="001546B4">
      <w:pPr>
        <w:pStyle w:val="af5"/>
      </w:pPr>
      <w:bookmarkStart w:id="117" w:name="_Toc502177130"/>
      <w:r>
        <w:rPr>
          <w:rFonts w:hint="eastAsia"/>
        </w:rPr>
        <w:t>环境变量</w:t>
      </w:r>
      <w:bookmarkEnd w:id="1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713E86" w:rsidTr="0036563F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3E86" w:rsidTr="0036563F">
        <w:trPr>
          <w:jc w:val="center"/>
        </w:trPr>
        <w:tc>
          <w:tcPr>
            <w:tcW w:w="1321" w:type="dxa"/>
            <w:shd w:val="clear" w:color="auto" w:fill="auto"/>
          </w:tcPr>
          <w:p w:rsidR="00713E86" w:rsidRPr="00422E1F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t>order</w:t>
            </w:r>
          </w:p>
        </w:tc>
        <w:tc>
          <w:tcPr>
            <w:tcW w:w="2016" w:type="dxa"/>
            <w:shd w:val="clear" w:color="auto" w:fill="auto"/>
          </w:tcPr>
          <w:p w:rsidR="00713E86" w:rsidRDefault="00713E86" w:rsidP="00713E86">
            <w:pPr>
              <w:pStyle w:val="afffff0"/>
              <w:spacing w:after="0" w:line="240" w:lineRule="auto"/>
              <w:ind w:firstLineChars="0" w:firstLine="0"/>
            </w:pPr>
            <w:r w:rsidRPr="00E90D23">
              <w:t>SimpleOrder</w:t>
            </w:r>
          </w:p>
        </w:tc>
        <w:tc>
          <w:tcPr>
            <w:tcW w:w="1169" w:type="dxa"/>
          </w:tcPr>
          <w:p w:rsidR="00713E86" w:rsidRDefault="00713E86" w:rsidP="00713E86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</w:p>
        </w:tc>
      </w:tr>
    </w:tbl>
    <w:p w:rsidR="001546B4" w:rsidRPr="00213924" w:rsidRDefault="001546B4" w:rsidP="001546B4">
      <w:pPr>
        <w:pStyle w:val="af5"/>
      </w:pPr>
      <w:bookmarkStart w:id="118" w:name="_Toc50217713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18"/>
    </w:p>
    <w:p w:rsidR="001546B4" w:rsidRDefault="00C51EE9" w:rsidP="001546B4">
      <w:pPr>
        <w:pStyle w:val="20"/>
        <w:ind w:firstLine="480"/>
      </w:pPr>
      <w:r>
        <w:fldChar w:fldCharType="begin"/>
      </w:r>
      <w:r>
        <w:instrText xml:space="preserve"> REF _Ref498064855 \h </w:instrText>
      </w:r>
      <w:r>
        <w:fldChar w:fldCharType="separate"/>
      </w:r>
      <w:r w:rsidR="00930899" w:rsidRPr="00D84664">
        <w:t>ChangePayment</w:t>
      </w:r>
      <w:r w:rsidR="00930899">
        <w:t>UiResult</w:t>
      </w:r>
      <w:r>
        <w:fldChar w:fldCharType="end"/>
      </w:r>
      <w:r w:rsidR="001546B4">
        <w:rPr>
          <w:rFonts w:hint="eastAsia"/>
        </w:rPr>
        <w:t>对象。</w:t>
      </w:r>
    </w:p>
    <w:p w:rsidR="001546B4" w:rsidRDefault="001546B4" w:rsidP="001546B4">
      <w:pPr>
        <w:pStyle w:val="20"/>
        <w:ind w:firstLine="480"/>
      </w:pPr>
    </w:p>
    <w:p w:rsidR="00B54A7E" w:rsidRDefault="00B54A7E" w:rsidP="00B54A7E">
      <w:pPr>
        <w:pStyle w:val="af4"/>
      </w:pPr>
      <w:bookmarkStart w:id="119" w:name="_Toc502177132"/>
      <w:r>
        <w:rPr>
          <w:rFonts w:hint="eastAsia"/>
        </w:rPr>
        <w:t>更改订单款</w:t>
      </w:r>
      <w:bookmarkEnd w:id="119"/>
    </w:p>
    <w:p w:rsidR="00B54A7E" w:rsidRDefault="00B54A7E" w:rsidP="00B54A7E">
      <w:pPr>
        <w:pStyle w:val="20"/>
        <w:ind w:firstLine="480"/>
      </w:pPr>
      <w:r>
        <w:rPr>
          <w:rFonts w:hint="eastAsia"/>
        </w:rPr>
        <w:t>修改订单的当前应付款。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B54A7E" w:rsidTr="0036563F">
        <w:tc>
          <w:tcPr>
            <w:tcW w:w="846" w:type="dxa"/>
            <w:shd w:val="clear" w:color="auto" w:fill="F3F3F3"/>
          </w:tcPr>
          <w:p w:rsidR="00B54A7E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B54A7E" w:rsidRDefault="00724EBF" w:rsidP="0036563F">
            <w:pPr>
              <w:pStyle w:val="afffff0"/>
              <w:spacing w:after="0" w:line="240" w:lineRule="auto"/>
              <w:ind w:firstLineChars="0" w:firstLine="0"/>
            </w:pPr>
            <w:r>
              <w:t>/lease/lessor</w:t>
            </w:r>
            <w:r w:rsidR="00B54A7E" w:rsidRPr="00E90D23">
              <w:t>/order</w:t>
            </w:r>
            <w:r w:rsidR="00B54A7E">
              <w:t>!</w:t>
            </w:r>
            <w:r w:rsidR="00713E86">
              <w:t>c</w:t>
            </w:r>
            <w:r w:rsidR="00B54A7E" w:rsidRPr="001546B4">
              <w:t>hangePayment</w:t>
            </w:r>
          </w:p>
        </w:tc>
      </w:tr>
    </w:tbl>
    <w:p w:rsidR="00B54A7E" w:rsidRPr="00213924" w:rsidRDefault="00B54A7E" w:rsidP="00B54A7E">
      <w:pPr>
        <w:pStyle w:val="af5"/>
      </w:pPr>
      <w:bookmarkStart w:id="120" w:name="_Toc502177133"/>
      <w:r>
        <w:rPr>
          <w:rFonts w:hint="eastAsia"/>
        </w:rPr>
        <w:t>请求参数</w:t>
      </w:r>
      <w:bookmarkEnd w:id="12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B54A7E" w:rsidTr="0036563F">
        <w:tc>
          <w:tcPr>
            <w:tcW w:w="1502" w:type="dxa"/>
            <w:shd w:val="clear" w:color="auto" w:fill="F3F3F3"/>
          </w:tcPr>
          <w:p w:rsidR="00B54A7E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B54A7E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B54A7E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4A7E" w:rsidTr="0036563F">
        <w:tc>
          <w:tcPr>
            <w:tcW w:w="1502" w:type="dxa"/>
            <w:shd w:val="clear" w:color="auto" w:fill="auto"/>
          </w:tcPr>
          <w:p w:rsidR="00B54A7E" w:rsidRPr="00422E1F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B54A7E" w:rsidRPr="00422E1F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B54A7E" w:rsidRPr="00422E1F" w:rsidRDefault="00B54A7E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13E86" w:rsidTr="0036563F">
        <w:tc>
          <w:tcPr>
            <w:tcW w:w="1502" w:type="dxa"/>
            <w:shd w:val="clear" w:color="auto" w:fill="auto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 w:rsidRPr="00713E86">
              <w:t>orderItem.due</w:t>
            </w:r>
          </w:p>
        </w:tc>
        <w:tc>
          <w:tcPr>
            <w:tcW w:w="1470" w:type="dxa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5324" w:type="dxa"/>
          </w:tcPr>
          <w:p w:rsidR="00713E86" w:rsidRDefault="00713E86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修改后的应付款</w:t>
            </w:r>
          </w:p>
        </w:tc>
      </w:tr>
    </w:tbl>
    <w:p w:rsidR="00B54A7E" w:rsidRPr="00213924" w:rsidRDefault="00B54A7E" w:rsidP="00B54A7E">
      <w:pPr>
        <w:pStyle w:val="af5"/>
      </w:pPr>
      <w:bookmarkStart w:id="121" w:name="_Toc502177134"/>
      <w:r>
        <w:rPr>
          <w:rFonts w:hint="eastAsia"/>
        </w:rPr>
        <w:t>环境变量</w:t>
      </w:r>
      <w:bookmarkEnd w:id="121"/>
    </w:p>
    <w:p w:rsidR="00B54A7E" w:rsidRDefault="00B54A7E" w:rsidP="00B54A7E">
      <w:pPr>
        <w:pStyle w:val="20"/>
        <w:ind w:firstLine="480"/>
      </w:pPr>
      <w:r>
        <w:rPr>
          <w:rFonts w:hint="eastAsia"/>
        </w:rPr>
        <w:lastRenderedPageBreak/>
        <w:t>暂无。</w:t>
      </w:r>
    </w:p>
    <w:p w:rsidR="00B54A7E" w:rsidRPr="00213924" w:rsidRDefault="00B54A7E" w:rsidP="00B54A7E">
      <w:pPr>
        <w:pStyle w:val="af5"/>
      </w:pPr>
      <w:bookmarkStart w:id="122" w:name="_Toc50217713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22"/>
    </w:p>
    <w:p w:rsidR="00B54A7E" w:rsidRDefault="009F4661" w:rsidP="00B54A7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_Ref498763236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OrderResult</w:t>
      </w:r>
      <w:r>
        <w:fldChar w:fldCharType="end"/>
      </w:r>
      <w:r w:rsidR="00B54A7E">
        <w:rPr>
          <w:rFonts w:hint="eastAsia"/>
        </w:rPr>
        <w:t>对象。</w:t>
      </w:r>
    </w:p>
    <w:p w:rsidR="00B54A7E" w:rsidRDefault="00B54A7E" w:rsidP="00B54A7E">
      <w:pPr>
        <w:pStyle w:val="20"/>
        <w:ind w:firstLine="480"/>
      </w:pPr>
    </w:p>
    <w:p w:rsidR="00700E83" w:rsidRDefault="00700E83" w:rsidP="00700E83">
      <w:pPr>
        <w:pStyle w:val="af4"/>
      </w:pPr>
      <w:bookmarkStart w:id="123" w:name="_Toc502177136"/>
      <w:r>
        <w:rPr>
          <w:rFonts w:hint="eastAsia"/>
        </w:rPr>
        <w:t>结束处理-UI</w:t>
      </w:r>
      <w:bookmarkEnd w:id="123"/>
    </w:p>
    <w:p w:rsidR="00700E83" w:rsidRDefault="00700E83" w:rsidP="00700E83">
      <w:pPr>
        <w:pStyle w:val="20"/>
        <w:ind w:firstLine="480"/>
      </w:pPr>
      <w:r>
        <w:rPr>
          <w:rFonts w:hint="eastAsia"/>
        </w:rPr>
        <w:t>为卖家结束订单</w:t>
      </w:r>
      <w:r w:rsidR="000E7D2B">
        <w:rPr>
          <w:rFonts w:hint="eastAsia"/>
        </w:rPr>
        <w:t>处理</w:t>
      </w:r>
      <w:r>
        <w:rPr>
          <w:rFonts w:hint="eastAsia"/>
        </w:rPr>
        <w:t>提供界面。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00E83" w:rsidTr="0036563F">
        <w:tc>
          <w:tcPr>
            <w:tcW w:w="846" w:type="dxa"/>
            <w:shd w:val="clear" w:color="auto" w:fill="F3F3F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00E83" w:rsidRDefault="00700E83" w:rsidP="00724EBF">
            <w:pPr>
              <w:pStyle w:val="afffff0"/>
              <w:spacing w:after="0" w:line="240" w:lineRule="auto"/>
              <w:ind w:firstLineChars="0" w:firstLine="0"/>
            </w:pPr>
            <w:r>
              <w:t>/lease/less</w:t>
            </w:r>
            <w:r w:rsidR="00724EBF">
              <w:t>or</w:t>
            </w:r>
            <w:r w:rsidRPr="00E90D23">
              <w:t>/order</w:t>
            </w:r>
            <w:r>
              <w:t>!</w:t>
            </w:r>
            <w:r w:rsidR="000E7D2B" w:rsidRPr="000E7D2B">
              <w:t>uiFinish</w:t>
            </w:r>
          </w:p>
        </w:tc>
      </w:tr>
    </w:tbl>
    <w:p w:rsidR="00700E83" w:rsidRPr="00213924" w:rsidRDefault="00700E83" w:rsidP="00700E83">
      <w:pPr>
        <w:pStyle w:val="af5"/>
      </w:pPr>
      <w:bookmarkStart w:id="124" w:name="_Toc502177137"/>
      <w:r>
        <w:rPr>
          <w:rFonts w:hint="eastAsia"/>
        </w:rPr>
        <w:t>请求参数</w:t>
      </w:r>
      <w:bookmarkEnd w:id="12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700E83" w:rsidTr="0036563F">
        <w:tc>
          <w:tcPr>
            <w:tcW w:w="1502" w:type="dxa"/>
            <w:shd w:val="clear" w:color="auto" w:fill="F3F3F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00E83" w:rsidTr="0036563F">
        <w:tc>
          <w:tcPr>
            <w:tcW w:w="1502" w:type="dxa"/>
            <w:shd w:val="clear" w:color="auto" w:fill="auto"/>
          </w:tcPr>
          <w:p w:rsidR="00700E83" w:rsidRPr="00422E1F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700E83" w:rsidRPr="00422E1F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700E83" w:rsidRPr="00422E1F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700E83" w:rsidRPr="00213924" w:rsidRDefault="00700E83" w:rsidP="00700E83">
      <w:pPr>
        <w:pStyle w:val="af5"/>
      </w:pPr>
      <w:bookmarkStart w:id="125" w:name="_Toc502177138"/>
      <w:r>
        <w:rPr>
          <w:rFonts w:hint="eastAsia"/>
        </w:rPr>
        <w:t>环境变量</w:t>
      </w:r>
      <w:bookmarkEnd w:id="1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700E83" w:rsidTr="0036563F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00E83" w:rsidTr="0036563F">
        <w:trPr>
          <w:jc w:val="center"/>
        </w:trPr>
        <w:tc>
          <w:tcPr>
            <w:tcW w:w="1321" w:type="dxa"/>
            <w:shd w:val="clear" w:color="auto" w:fill="auto"/>
          </w:tcPr>
          <w:p w:rsidR="00700E83" w:rsidRPr="00422E1F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t>order</w:t>
            </w:r>
          </w:p>
        </w:tc>
        <w:tc>
          <w:tcPr>
            <w:tcW w:w="2016" w:type="dxa"/>
            <w:shd w:val="clear" w:color="auto" w:fill="auto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 w:rsidRPr="00E90D23">
              <w:t>SimpleOrder</w:t>
            </w:r>
          </w:p>
        </w:tc>
        <w:tc>
          <w:tcPr>
            <w:tcW w:w="1169" w:type="dxa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700E83" w:rsidRDefault="00700E83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</w:p>
        </w:tc>
      </w:tr>
    </w:tbl>
    <w:p w:rsidR="00700E83" w:rsidRPr="00213924" w:rsidRDefault="00700E83" w:rsidP="00700E83">
      <w:pPr>
        <w:pStyle w:val="af5"/>
      </w:pPr>
      <w:bookmarkStart w:id="126" w:name="_Toc50217713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26"/>
    </w:p>
    <w:p w:rsidR="00700E83" w:rsidRDefault="000E7D2B" w:rsidP="00700E83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_Ref498068793 \h</w:instrText>
      </w:r>
      <w:r>
        <w:instrText xml:space="preserve"> </w:instrText>
      </w:r>
      <w:r>
        <w:fldChar w:fldCharType="separate"/>
      </w:r>
      <w:r w:rsidR="00930899" w:rsidRPr="000E7D2B">
        <w:t>Finish</w:t>
      </w:r>
      <w:r w:rsidR="00930899">
        <w:t>UiResult</w:t>
      </w:r>
      <w:r>
        <w:fldChar w:fldCharType="end"/>
      </w:r>
      <w:r w:rsidR="00700E83">
        <w:rPr>
          <w:rFonts w:hint="eastAsia"/>
        </w:rPr>
        <w:t>对象。</w:t>
      </w:r>
    </w:p>
    <w:p w:rsidR="00700E83" w:rsidRDefault="00700E83" w:rsidP="00700E83">
      <w:pPr>
        <w:pStyle w:val="20"/>
        <w:ind w:firstLine="480"/>
      </w:pPr>
    </w:p>
    <w:p w:rsidR="000E7D2B" w:rsidRDefault="000E7D2B" w:rsidP="000E7D2B">
      <w:pPr>
        <w:pStyle w:val="af4"/>
      </w:pPr>
      <w:bookmarkStart w:id="127" w:name="_Toc502177140"/>
      <w:r>
        <w:rPr>
          <w:rFonts w:hint="eastAsia"/>
        </w:rPr>
        <w:t>结束处理</w:t>
      </w:r>
      <w:bookmarkEnd w:id="127"/>
    </w:p>
    <w:p w:rsidR="000E7D2B" w:rsidRDefault="000E7D2B" w:rsidP="000E7D2B">
      <w:pPr>
        <w:pStyle w:val="20"/>
        <w:ind w:firstLine="480"/>
      </w:pPr>
      <w:r>
        <w:rPr>
          <w:rFonts w:hint="eastAsia"/>
        </w:rPr>
        <w:t>修改订单的当前应付款。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E7D2B" w:rsidTr="0036563F">
        <w:tc>
          <w:tcPr>
            <w:tcW w:w="846" w:type="dxa"/>
            <w:shd w:val="clear" w:color="auto" w:fill="F3F3F3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E7D2B" w:rsidRDefault="000E7D2B" w:rsidP="00724EBF">
            <w:pPr>
              <w:pStyle w:val="afffff0"/>
              <w:spacing w:after="0" w:line="240" w:lineRule="auto"/>
              <w:ind w:firstLineChars="0" w:firstLine="0"/>
            </w:pPr>
            <w:r>
              <w:t>/lease/less</w:t>
            </w:r>
            <w:r w:rsidR="00724EBF">
              <w:t>or</w:t>
            </w:r>
            <w:r w:rsidRPr="00E90D23">
              <w:t>/order</w:t>
            </w:r>
            <w:r>
              <w:t>!finish</w:t>
            </w:r>
          </w:p>
        </w:tc>
      </w:tr>
    </w:tbl>
    <w:p w:rsidR="000E7D2B" w:rsidRPr="00213924" w:rsidRDefault="000E7D2B" w:rsidP="000E7D2B">
      <w:pPr>
        <w:pStyle w:val="af5"/>
      </w:pPr>
      <w:bookmarkStart w:id="128" w:name="_Toc502177141"/>
      <w:r>
        <w:rPr>
          <w:rFonts w:hint="eastAsia"/>
        </w:rPr>
        <w:t>请求参数</w:t>
      </w:r>
      <w:bookmarkEnd w:id="12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0E7D2B" w:rsidTr="0036563F">
        <w:tc>
          <w:tcPr>
            <w:tcW w:w="1502" w:type="dxa"/>
            <w:shd w:val="clear" w:color="auto" w:fill="F3F3F3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E7D2B" w:rsidTr="0036563F">
        <w:tc>
          <w:tcPr>
            <w:tcW w:w="1502" w:type="dxa"/>
            <w:shd w:val="clear" w:color="auto" w:fill="auto"/>
          </w:tcPr>
          <w:p w:rsidR="000E7D2B" w:rsidRPr="00422E1F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0E7D2B" w:rsidRPr="00422E1F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0E7D2B" w:rsidRPr="00422E1F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0E7D2B" w:rsidTr="0036563F">
        <w:tc>
          <w:tcPr>
            <w:tcW w:w="1502" w:type="dxa"/>
            <w:shd w:val="clear" w:color="auto" w:fill="auto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 w:rsidRPr="00713E86">
              <w:t>orderItem.due</w:t>
            </w:r>
          </w:p>
        </w:tc>
        <w:tc>
          <w:tcPr>
            <w:tcW w:w="1470" w:type="dxa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5324" w:type="dxa"/>
          </w:tcPr>
          <w:p w:rsidR="000E7D2B" w:rsidRDefault="000E7D2B" w:rsidP="0036563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修改后的应付款</w:t>
            </w:r>
          </w:p>
        </w:tc>
      </w:tr>
    </w:tbl>
    <w:p w:rsidR="000E7D2B" w:rsidRPr="00213924" w:rsidRDefault="000E7D2B" w:rsidP="000E7D2B">
      <w:pPr>
        <w:pStyle w:val="af5"/>
      </w:pPr>
      <w:bookmarkStart w:id="129" w:name="_Toc502177142"/>
      <w:r>
        <w:rPr>
          <w:rFonts w:hint="eastAsia"/>
        </w:rPr>
        <w:t>环境变量</w:t>
      </w:r>
      <w:bookmarkEnd w:id="129"/>
    </w:p>
    <w:p w:rsidR="000E7D2B" w:rsidRDefault="000E7D2B" w:rsidP="000E7D2B">
      <w:pPr>
        <w:pStyle w:val="20"/>
        <w:ind w:firstLine="480"/>
      </w:pPr>
      <w:r>
        <w:rPr>
          <w:rFonts w:hint="eastAsia"/>
        </w:rPr>
        <w:t>暂无。</w:t>
      </w:r>
    </w:p>
    <w:p w:rsidR="000E7D2B" w:rsidRPr="00213924" w:rsidRDefault="000E7D2B" w:rsidP="000E7D2B">
      <w:pPr>
        <w:pStyle w:val="af5"/>
      </w:pPr>
      <w:bookmarkStart w:id="130" w:name="_Toc50217714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30"/>
    </w:p>
    <w:p w:rsidR="000E7D2B" w:rsidRDefault="009F4661" w:rsidP="000E7D2B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_Ref498763236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OrderResult</w:t>
      </w:r>
      <w:r>
        <w:fldChar w:fldCharType="end"/>
      </w:r>
      <w:r>
        <w:rPr>
          <w:rFonts w:hint="eastAsia"/>
        </w:rPr>
        <w:t>对象。</w:t>
      </w:r>
    </w:p>
    <w:p w:rsidR="000E7D2B" w:rsidRDefault="000E7D2B" w:rsidP="000E7D2B">
      <w:pPr>
        <w:pStyle w:val="20"/>
        <w:ind w:firstLine="480"/>
      </w:pPr>
    </w:p>
    <w:p w:rsidR="00042FA4" w:rsidRDefault="00042FA4" w:rsidP="00042FA4">
      <w:pPr>
        <w:pStyle w:val="0505"/>
        <w:ind w:left="420" w:hanging="420"/>
      </w:pPr>
      <w:bookmarkStart w:id="131" w:name="_Toc502177144"/>
      <w:r>
        <w:rPr>
          <w:rFonts w:hint="eastAsia"/>
        </w:rPr>
        <w:t>需求方业务管理</w:t>
      </w:r>
      <w:bookmarkEnd w:id="131"/>
    </w:p>
    <w:p w:rsidR="00F02859" w:rsidRDefault="00F02859" w:rsidP="00F02859">
      <w:pPr>
        <w:pStyle w:val="af3"/>
      </w:pPr>
      <w:bookmarkStart w:id="132" w:name="_Toc502177145"/>
      <w:r>
        <w:rPr>
          <w:rFonts w:hint="eastAsia"/>
        </w:rPr>
        <w:t>需求管理</w:t>
      </w:r>
      <w:bookmarkEnd w:id="132"/>
    </w:p>
    <w:p w:rsidR="00F02859" w:rsidRDefault="008A5C80" w:rsidP="00F02859">
      <w:pPr>
        <w:pStyle w:val="af4"/>
      </w:pPr>
      <w:bookmarkStart w:id="133" w:name="_Ref501483407"/>
      <w:bookmarkStart w:id="134" w:name="_Ref501483409"/>
      <w:bookmarkStart w:id="135" w:name="_Toc502177146"/>
      <w:r>
        <w:rPr>
          <w:rFonts w:hint="eastAsia"/>
        </w:rPr>
        <w:t>列出</w:t>
      </w:r>
      <w:r w:rsidR="00F02859">
        <w:rPr>
          <w:rFonts w:hint="eastAsia"/>
        </w:rPr>
        <w:t>需求</w:t>
      </w:r>
      <w:bookmarkEnd w:id="133"/>
      <w:bookmarkEnd w:id="134"/>
      <w:bookmarkEnd w:id="13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44C55" w:rsidTr="009F0075">
        <w:tc>
          <w:tcPr>
            <w:tcW w:w="846" w:type="dxa"/>
            <w:shd w:val="clear" w:color="auto" w:fill="F3F3F3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路径</w:t>
            </w:r>
          </w:p>
        </w:tc>
        <w:tc>
          <w:tcPr>
            <w:tcW w:w="7450" w:type="dxa"/>
            <w:shd w:val="clear" w:color="auto" w:fill="auto"/>
          </w:tcPr>
          <w:p w:rsidR="00344C55" w:rsidRDefault="00344C55" w:rsidP="00344C55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</w:t>
            </w:r>
            <w:r w:rsidRPr="00E90D23">
              <w:t>/demand</w:t>
            </w:r>
          </w:p>
        </w:tc>
      </w:tr>
    </w:tbl>
    <w:p w:rsidR="00344C55" w:rsidRDefault="008A5C80" w:rsidP="00344C55">
      <w:pPr>
        <w:pStyle w:val="20"/>
        <w:ind w:firstLine="480"/>
      </w:pPr>
      <w:r>
        <w:rPr>
          <w:rFonts w:hint="eastAsia"/>
        </w:rPr>
        <w:t>未加以特别说明的部分</w:t>
      </w:r>
      <w:r w:rsidR="00344C55">
        <w:rPr>
          <w:rFonts w:hint="eastAsia"/>
        </w:rPr>
        <w:t>均与</w:t>
      </w:r>
      <w:r w:rsidR="00344C55">
        <w:fldChar w:fldCharType="begin"/>
      </w:r>
      <w:r w:rsidR="00344C55">
        <w:instrText xml:space="preserve"> </w:instrText>
      </w:r>
      <w:r w:rsidR="00344C55">
        <w:rPr>
          <w:rFonts w:hint="eastAsia"/>
        </w:rPr>
        <w:instrText>REF _Ref497378047 \r \h</w:instrText>
      </w:r>
      <w:r w:rsidR="00344C55">
        <w:instrText xml:space="preserve"> </w:instrText>
      </w:r>
      <w:r w:rsidR="00344C55">
        <w:fldChar w:fldCharType="separate"/>
      </w:r>
      <w:r w:rsidR="00930899">
        <w:rPr>
          <w:rFonts w:hint="eastAsia"/>
        </w:rPr>
        <w:t>3.1.1</w:t>
      </w:r>
      <w:r w:rsidR="00930899">
        <w:rPr>
          <w:rFonts w:hint="eastAsia"/>
        </w:rPr>
        <w:t xml:space="preserve">　</w:t>
      </w:r>
      <w:r w:rsidR="00344C55">
        <w:fldChar w:fldCharType="end"/>
      </w:r>
      <w:r w:rsidR="00344C55">
        <w:fldChar w:fldCharType="begin"/>
      </w:r>
      <w:r w:rsidR="00344C55">
        <w:instrText xml:space="preserve"> REF _Ref497378050 \h </w:instrText>
      </w:r>
      <w:r w:rsidR="00344C55">
        <w:fldChar w:fldCharType="separate"/>
      </w:r>
      <w:r w:rsidR="00930899">
        <w:rPr>
          <w:rFonts w:hint="eastAsia"/>
        </w:rPr>
        <w:t>查找附近需求</w:t>
      </w:r>
      <w:r w:rsidR="00344C55">
        <w:fldChar w:fldCharType="end"/>
      </w:r>
      <w:r w:rsidR="00344C55">
        <w:rPr>
          <w:rFonts w:hint="eastAsia"/>
        </w:rPr>
        <w:t>相同。</w:t>
      </w:r>
    </w:p>
    <w:p w:rsidR="008A5C80" w:rsidRPr="00213924" w:rsidRDefault="008A5C80" w:rsidP="008A5C80">
      <w:pPr>
        <w:pStyle w:val="af5"/>
      </w:pPr>
      <w:bookmarkStart w:id="136" w:name="_Toc502177147"/>
      <w:r>
        <w:rPr>
          <w:rFonts w:hint="eastAsia"/>
        </w:rPr>
        <w:t>请求参数</w:t>
      </w:r>
      <w:bookmarkEnd w:id="13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8A5C80" w:rsidTr="004312A0">
        <w:tc>
          <w:tcPr>
            <w:tcW w:w="2456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A5C80" w:rsidTr="004312A0">
        <w:tc>
          <w:tcPr>
            <w:tcW w:w="2456" w:type="dxa"/>
            <w:shd w:val="clear" w:color="auto" w:fill="auto"/>
          </w:tcPr>
          <w:p w:rsidR="008A5C80" w:rsidRPr="001B0BB2" w:rsidRDefault="008A5C80" w:rsidP="004312A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1B0BB2">
              <w:rPr>
                <w:rStyle w:val="affffff0"/>
              </w:rPr>
              <w:t>userId</w:t>
            </w:r>
          </w:p>
        </w:tc>
        <w:tc>
          <w:tcPr>
            <w:tcW w:w="1296" w:type="dxa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t>String</w:t>
            </w:r>
          </w:p>
        </w:tc>
        <w:tc>
          <w:tcPr>
            <w:tcW w:w="4544" w:type="dxa"/>
          </w:tcPr>
          <w:p w:rsidR="008A5C80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用户的用户名。</w:t>
            </w:r>
          </w:p>
          <w:p w:rsidR="008A5C80" w:rsidRPr="001B0BB2" w:rsidRDefault="008A5C80" w:rsidP="004312A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空表示获取当前用户的需求列表，非空表示获取该指定用户发布的需求列表。</w:t>
            </w:r>
          </w:p>
        </w:tc>
      </w:tr>
      <w:tr w:rsidR="00D27956" w:rsidTr="004312A0">
        <w:tc>
          <w:tcPr>
            <w:tcW w:w="2456" w:type="dxa"/>
            <w:shd w:val="clear" w:color="auto" w:fill="auto"/>
          </w:tcPr>
          <w:p w:rsidR="00D27956" w:rsidRPr="001B0BB2" w:rsidRDefault="00D27956" w:rsidP="00D27956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  <w:rFonts w:hint="eastAsia"/>
              </w:rPr>
              <w:t>extra</w:t>
            </w:r>
          </w:p>
        </w:tc>
        <w:tc>
          <w:tcPr>
            <w:tcW w:w="1296" w:type="dxa"/>
          </w:tcPr>
          <w:p w:rsidR="00D27956" w:rsidRDefault="00D27956" w:rsidP="00D2795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544" w:type="dxa"/>
          </w:tcPr>
          <w:p w:rsidR="00D27956" w:rsidRDefault="00D27956" w:rsidP="00D2795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：获取当前用户关注用户的需求列表。</w:t>
            </w:r>
          </w:p>
          <w:p w:rsidR="00D27956" w:rsidRDefault="00D27956" w:rsidP="00D2795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：获取</w:t>
            </w:r>
            <w:r w:rsidRPr="00A33FAC">
              <w:rPr>
                <w:rFonts w:hint="eastAsia"/>
              </w:rPr>
              <w:t>当前用户</w:t>
            </w:r>
            <w:r>
              <w:rPr>
                <w:rFonts w:hint="eastAsia"/>
              </w:rPr>
              <w:t>好友</w:t>
            </w:r>
            <w:r w:rsidRPr="00A33FAC">
              <w:rPr>
                <w:rFonts w:hint="eastAsia"/>
              </w:rPr>
              <w:t>的</w:t>
            </w:r>
            <w:r>
              <w:rPr>
                <w:rFonts w:hint="eastAsia"/>
              </w:rPr>
              <w:t>需求</w:t>
            </w:r>
            <w:r w:rsidRPr="00A33FAC">
              <w:rPr>
                <w:rFonts w:hint="eastAsia"/>
              </w:rPr>
              <w:t>列表。</w:t>
            </w:r>
          </w:p>
          <w:p w:rsidR="00827789" w:rsidRDefault="00827789" w:rsidP="00D2795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：获取所有相关用户的需求列表</w:t>
            </w:r>
          </w:p>
        </w:tc>
      </w:tr>
    </w:tbl>
    <w:p w:rsidR="00D27956" w:rsidRDefault="00D27956" w:rsidP="008646DC">
      <w:pPr>
        <w:pStyle w:val="20"/>
        <w:ind w:firstLine="480"/>
      </w:pPr>
    </w:p>
    <w:p w:rsidR="00344C55" w:rsidRDefault="00344C55" w:rsidP="00344C55">
      <w:pPr>
        <w:pStyle w:val="af4"/>
      </w:pPr>
      <w:bookmarkStart w:id="137" w:name="_Toc502177148"/>
      <w:r>
        <w:rPr>
          <w:rFonts w:hint="eastAsia"/>
        </w:rPr>
        <w:t>发布</w:t>
      </w:r>
      <w:r w:rsidR="00922BB0">
        <w:rPr>
          <w:rFonts w:hint="eastAsia"/>
        </w:rPr>
        <w:t>/修改</w:t>
      </w:r>
      <w:r>
        <w:rPr>
          <w:rFonts w:hint="eastAsia"/>
        </w:rPr>
        <w:t>需求</w:t>
      </w:r>
      <w:bookmarkEnd w:id="13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44C55" w:rsidTr="009F0075">
        <w:tc>
          <w:tcPr>
            <w:tcW w:w="846" w:type="dxa"/>
            <w:shd w:val="clear" w:color="auto" w:fill="F3F3F3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344C55" w:rsidRDefault="00344C55" w:rsidP="00344C55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</w:t>
            </w:r>
            <w:r w:rsidRPr="00E90D23">
              <w:t>/</w:t>
            </w:r>
            <w:r>
              <w:t>demand</w:t>
            </w:r>
            <w:r w:rsidR="00A471B6">
              <w:t>!edit</w:t>
            </w:r>
          </w:p>
        </w:tc>
      </w:tr>
    </w:tbl>
    <w:p w:rsidR="00344C55" w:rsidRPr="00213924" w:rsidRDefault="00344C55" w:rsidP="00344C55">
      <w:pPr>
        <w:pStyle w:val="af5"/>
      </w:pPr>
      <w:bookmarkStart w:id="138" w:name="_Toc502177149"/>
      <w:r>
        <w:rPr>
          <w:rFonts w:hint="eastAsia"/>
        </w:rPr>
        <w:t>请求参数</w:t>
      </w:r>
      <w:bookmarkEnd w:id="13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344C55" w:rsidTr="00F46A22">
        <w:tc>
          <w:tcPr>
            <w:tcW w:w="2456" w:type="dxa"/>
            <w:shd w:val="clear" w:color="auto" w:fill="F3F3F3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2BB0" w:rsidTr="00F46A22">
        <w:tc>
          <w:tcPr>
            <w:tcW w:w="2456" w:type="dxa"/>
            <w:shd w:val="clear" w:color="auto" w:fill="auto"/>
          </w:tcPr>
          <w:p w:rsidR="00922BB0" w:rsidRPr="00922BB0" w:rsidRDefault="00922BB0" w:rsidP="009F0075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22BB0">
              <w:rPr>
                <w:rStyle w:val="affffff0"/>
                <w:rFonts w:hint="eastAsia"/>
              </w:rPr>
              <w:t>id</w:t>
            </w:r>
          </w:p>
        </w:tc>
        <w:tc>
          <w:tcPr>
            <w:tcW w:w="1296" w:type="dxa"/>
          </w:tcPr>
          <w:p w:rsidR="00922BB0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922BB0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922BB0" w:rsidRDefault="00922BB0" w:rsidP="00922BB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表示发布新需求；正数表示修改需求。</w:t>
            </w:r>
          </w:p>
        </w:tc>
      </w:tr>
      <w:tr w:rsidR="00344C55" w:rsidTr="00F46A22">
        <w:tc>
          <w:tcPr>
            <w:tcW w:w="2456" w:type="dxa"/>
            <w:shd w:val="clear" w:color="auto" w:fill="auto"/>
          </w:tcPr>
          <w:p w:rsidR="00344C55" w:rsidRPr="00422E1F" w:rsidRDefault="00344C55" w:rsidP="009F0075">
            <w:pPr>
              <w:pStyle w:val="afffff0"/>
              <w:spacing w:after="0" w:line="240" w:lineRule="auto"/>
              <w:ind w:firstLineChars="0" w:firstLine="0"/>
            </w:pPr>
            <w:r w:rsidRPr="00344C55">
              <w:t>demand.name</w:t>
            </w:r>
          </w:p>
        </w:tc>
        <w:tc>
          <w:tcPr>
            <w:tcW w:w="1296" w:type="dxa"/>
          </w:tcPr>
          <w:p w:rsidR="00344C55" w:rsidRPr="00422E1F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344C55" w:rsidRPr="00422E1F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344C55" w:rsidTr="00F46A22">
        <w:tc>
          <w:tcPr>
            <w:tcW w:w="2456" w:type="dxa"/>
            <w:shd w:val="clear" w:color="auto" w:fill="auto"/>
          </w:tcPr>
          <w:p w:rsidR="00344C55" w:rsidRPr="00422E1F" w:rsidRDefault="00344C55" w:rsidP="009F0075">
            <w:pPr>
              <w:pStyle w:val="afffff0"/>
              <w:spacing w:after="0" w:line="240" w:lineRule="auto"/>
              <w:ind w:firstLineChars="0" w:firstLine="0"/>
            </w:pPr>
            <w:r w:rsidRPr="00344C55">
              <w:t>demand.content</w:t>
            </w:r>
          </w:p>
        </w:tc>
        <w:tc>
          <w:tcPr>
            <w:tcW w:w="1296" w:type="dxa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344C55" w:rsidRDefault="00344C55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44C55" w:rsidTr="00F46A22">
        <w:tc>
          <w:tcPr>
            <w:tcW w:w="2456" w:type="dxa"/>
            <w:shd w:val="clear" w:color="auto" w:fill="auto"/>
          </w:tcPr>
          <w:p w:rsidR="00344C55" w:rsidRPr="00E9562E" w:rsidRDefault="00344C55" w:rsidP="009F0075">
            <w:pPr>
              <w:pStyle w:val="afffff0"/>
              <w:spacing w:after="0" w:line="240" w:lineRule="auto"/>
              <w:ind w:firstLineChars="0" w:firstLine="0"/>
            </w:pPr>
            <w:r w:rsidRPr="00344C55">
              <w:t>demand.location.longitude</w:t>
            </w:r>
          </w:p>
        </w:tc>
        <w:tc>
          <w:tcPr>
            <w:tcW w:w="1296" w:type="dxa"/>
          </w:tcPr>
          <w:p w:rsidR="00344C55" w:rsidRDefault="006040E4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44" w:type="dxa"/>
          </w:tcPr>
          <w:p w:rsidR="00344C55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位置的经度</w:t>
            </w:r>
          </w:p>
        </w:tc>
      </w:tr>
      <w:tr w:rsidR="00344C55" w:rsidTr="00F46A22">
        <w:tc>
          <w:tcPr>
            <w:tcW w:w="2456" w:type="dxa"/>
            <w:shd w:val="clear" w:color="auto" w:fill="auto"/>
          </w:tcPr>
          <w:p w:rsidR="00344C55" w:rsidRPr="00E9562E" w:rsidRDefault="00922BB0" w:rsidP="009F0075">
            <w:pPr>
              <w:pStyle w:val="afffff0"/>
              <w:spacing w:after="0" w:line="240" w:lineRule="auto"/>
              <w:ind w:firstLineChars="0" w:firstLine="0"/>
            </w:pPr>
            <w:r w:rsidRPr="00922BB0">
              <w:t>demand.location.latitude</w:t>
            </w:r>
          </w:p>
        </w:tc>
        <w:tc>
          <w:tcPr>
            <w:tcW w:w="1296" w:type="dxa"/>
          </w:tcPr>
          <w:p w:rsidR="00344C55" w:rsidRDefault="006040E4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44" w:type="dxa"/>
          </w:tcPr>
          <w:p w:rsidR="00344C55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位置的纬度</w:t>
            </w:r>
          </w:p>
        </w:tc>
      </w:tr>
      <w:tr w:rsidR="00F46A22" w:rsidTr="00F46A22">
        <w:tc>
          <w:tcPr>
            <w:tcW w:w="2456" w:type="dxa"/>
            <w:shd w:val="clear" w:color="auto" w:fill="auto"/>
          </w:tcPr>
          <w:p w:rsidR="00F46A22" w:rsidRPr="00FD417D" w:rsidRDefault="00F46A22" w:rsidP="00F46A22">
            <w:r>
              <w:rPr>
                <w:rFonts w:hint="eastAsia"/>
              </w:rPr>
              <w:t>demand</w:t>
            </w:r>
            <w:r w:rsidRPr="00FD417D">
              <w:rPr>
                <w:rFonts w:hint="eastAsia"/>
              </w:rPr>
              <w:t>.place</w:t>
            </w:r>
          </w:p>
        </w:tc>
        <w:tc>
          <w:tcPr>
            <w:tcW w:w="1296" w:type="dxa"/>
          </w:tcPr>
          <w:p w:rsidR="00F46A22" w:rsidRPr="00FD417D" w:rsidRDefault="00F46A22" w:rsidP="00F46A22">
            <w:r w:rsidRPr="00FD417D"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F46A22" w:rsidRDefault="00F46A22" w:rsidP="00F46A22">
            <w:r w:rsidRPr="00FD417D">
              <w:rPr>
                <w:rFonts w:hint="eastAsia"/>
              </w:rPr>
              <w:t>地点名称</w:t>
            </w:r>
          </w:p>
        </w:tc>
      </w:tr>
      <w:tr w:rsidR="00922BB0" w:rsidTr="00F46A22">
        <w:tc>
          <w:tcPr>
            <w:tcW w:w="2456" w:type="dxa"/>
            <w:shd w:val="clear" w:color="auto" w:fill="auto"/>
          </w:tcPr>
          <w:p w:rsidR="00922BB0" w:rsidRPr="00922BB0" w:rsidRDefault="00922BB0" w:rsidP="009F0075">
            <w:pPr>
              <w:pStyle w:val="afffff0"/>
              <w:spacing w:after="0" w:line="240" w:lineRule="auto"/>
              <w:ind w:firstLineChars="0" w:firstLine="0"/>
            </w:pPr>
            <w:r w:rsidRPr="00922BB0">
              <w:t>demand.price</w:t>
            </w:r>
          </w:p>
        </w:tc>
        <w:tc>
          <w:tcPr>
            <w:tcW w:w="1296" w:type="dxa"/>
          </w:tcPr>
          <w:p w:rsidR="00922BB0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4544" w:type="dxa"/>
          </w:tcPr>
          <w:p w:rsidR="00922BB0" w:rsidRPr="00922BB0" w:rsidRDefault="00922BB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出价</w:t>
            </w:r>
          </w:p>
        </w:tc>
      </w:tr>
      <w:tr w:rsidR="00665316" w:rsidTr="00F46A22">
        <w:tc>
          <w:tcPr>
            <w:tcW w:w="2456" w:type="dxa"/>
            <w:shd w:val="clear" w:color="auto" w:fill="auto"/>
          </w:tcPr>
          <w:p w:rsidR="00665316" w:rsidRPr="000700AF" w:rsidRDefault="00665316" w:rsidP="009F0075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</w:t>
            </w:r>
          </w:p>
        </w:tc>
        <w:tc>
          <w:tcPr>
            <w:tcW w:w="1296" w:type="dxa"/>
          </w:tcPr>
          <w:p w:rsidR="00665316" w:rsidRDefault="00665316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4544" w:type="dxa"/>
          </w:tcPr>
          <w:p w:rsidR="00665316" w:rsidRDefault="00665316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上传的图片文件。可以有多个。</w:t>
            </w:r>
          </w:p>
        </w:tc>
      </w:tr>
      <w:tr w:rsidR="00665316" w:rsidTr="00F46A22">
        <w:tc>
          <w:tcPr>
            <w:tcW w:w="2456" w:type="dxa"/>
            <w:shd w:val="clear" w:color="auto" w:fill="auto"/>
          </w:tcPr>
          <w:p w:rsidR="00665316" w:rsidRPr="000700AF" w:rsidRDefault="00665316" w:rsidP="009F0075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imageIdToRemove</w:t>
            </w:r>
          </w:p>
        </w:tc>
        <w:tc>
          <w:tcPr>
            <w:tcW w:w="1296" w:type="dxa"/>
          </w:tcPr>
          <w:p w:rsidR="00665316" w:rsidRDefault="00665316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665316" w:rsidRDefault="00665316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待删除的图片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 w:rsidR="000700AF">
              <w:rPr>
                <w:rFonts w:hint="eastAsia"/>
              </w:rPr>
              <w:t>可以有多个。</w:t>
            </w:r>
          </w:p>
        </w:tc>
      </w:tr>
    </w:tbl>
    <w:p w:rsidR="0015419D" w:rsidRDefault="0015419D" w:rsidP="0015419D">
      <w:pPr>
        <w:pStyle w:val="af5"/>
      </w:pPr>
      <w:bookmarkStart w:id="139" w:name="_Toc502177150"/>
      <w:r w:rsidRPr="00213924">
        <w:rPr>
          <w:rFonts w:hint="eastAsia"/>
        </w:rPr>
        <w:t>环境变量</w:t>
      </w:r>
      <w:bookmarkEnd w:id="139"/>
    </w:p>
    <w:p w:rsidR="0015419D" w:rsidRPr="0015419D" w:rsidRDefault="0015419D" w:rsidP="0015419D">
      <w:pPr>
        <w:pStyle w:val="20"/>
        <w:ind w:firstLine="480"/>
      </w:pPr>
      <w:r>
        <w:rPr>
          <w:rFonts w:hint="eastAsia"/>
        </w:rPr>
        <w:t>仅在修改需求的情况下，具有以下变量：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15419D" w:rsidTr="009F0075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5419D" w:rsidTr="009F0075">
        <w:trPr>
          <w:jc w:val="center"/>
        </w:trPr>
        <w:tc>
          <w:tcPr>
            <w:tcW w:w="1321" w:type="dxa"/>
            <w:shd w:val="clear" w:color="auto" w:fill="auto"/>
          </w:tcPr>
          <w:p w:rsidR="0015419D" w:rsidRPr="00422E1F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t>demand</w:t>
            </w:r>
          </w:p>
        </w:tc>
        <w:tc>
          <w:tcPr>
            <w:tcW w:w="2016" w:type="dxa"/>
            <w:shd w:val="clear" w:color="auto" w:fill="auto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 w:rsidRPr="0015419D">
              <w:t>LeaseDemand</w:t>
            </w:r>
          </w:p>
        </w:tc>
        <w:tc>
          <w:tcPr>
            <w:tcW w:w="1169" w:type="dxa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15419D" w:rsidRDefault="0015419D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待编辑的需求</w:t>
            </w:r>
          </w:p>
        </w:tc>
      </w:tr>
    </w:tbl>
    <w:p w:rsidR="00922BB0" w:rsidRPr="00213924" w:rsidRDefault="00922BB0" w:rsidP="00922BB0">
      <w:pPr>
        <w:pStyle w:val="af5"/>
      </w:pPr>
      <w:bookmarkStart w:id="140" w:name="_Toc50217715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40"/>
    </w:p>
    <w:p w:rsidR="00922BB0" w:rsidRDefault="00A23111" w:rsidP="00922BB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_Ref499020797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DemandResult</w:t>
      </w:r>
      <w:r>
        <w:fldChar w:fldCharType="end"/>
      </w:r>
      <w:r w:rsidR="00922BB0">
        <w:rPr>
          <w:rFonts w:hint="eastAsia"/>
        </w:rPr>
        <w:t>对象。</w:t>
      </w:r>
    </w:p>
    <w:p w:rsidR="00922BB0" w:rsidRDefault="00922BB0" w:rsidP="008646DC">
      <w:pPr>
        <w:pStyle w:val="20"/>
        <w:ind w:firstLine="480"/>
      </w:pPr>
    </w:p>
    <w:p w:rsidR="000B764D" w:rsidRDefault="000B764D" w:rsidP="000B764D">
      <w:pPr>
        <w:pStyle w:val="af4"/>
      </w:pPr>
      <w:bookmarkStart w:id="141" w:name="_Toc502177152"/>
      <w:r>
        <w:rPr>
          <w:rFonts w:hint="eastAsia"/>
        </w:rPr>
        <w:t>列出需求的投标</w:t>
      </w:r>
      <w:bookmarkEnd w:id="141"/>
    </w:p>
    <w:p w:rsidR="000B764D" w:rsidRDefault="000B764D" w:rsidP="008646DC">
      <w:pPr>
        <w:pStyle w:val="20"/>
        <w:ind w:firstLine="480"/>
      </w:pPr>
      <w:r>
        <w:rPr>
          <w:rFonts w:hint="eastAsia"/>
        </w:rPr>
        <w:t>获取需求的投标信息。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B764D" w:rsidTr="000B764D">
        <w:tc>
          <w:tcPr>
            <w:tcW w:w="846" w:type="dxa"/>
            <w:shd w:val="clear" w:color="auto" w:fill="F3F3F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</w:t>
            </w:r>
            <w:r w:rsidRPr="00E90D23">
              <w:t>/</w:t>
            </w:r>
            <w:r>
              <w:t>provision</w:t>
            </w:r>
          </w:p>
        </w:tc>
      </w:tr>
    </w:tbl>
    <w:p w:rsidR="000B764D" w:rsidRPr="00213924" w:rsidRDefault="000B764D" w:rsidP="000B764D">
      <w:pPr>
        <w:pStyle w:val="af5"/>
      </w:pPr>
      <w:bookmarkStart w:id="142" w:name="_Toc502177153"/>
      <w:r>
        <w:rPr>
          <w:rFonts w:hint="eastAsia"/>
        </w:rPr>
        <w:t>请求参数</w:t>
      </w:r>
      <w:bookmarkEnd w:id="14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0B764D" w:rsidTr="000B764D">
        <w:tc>
          <w:tcPr>
            <w:tcW w:w="1502" w:type="dxa"/>
            <w:shd w:val="clear" w:color="auto" w:fill="F3F3F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764D" w:rsidTr="000B764D">
        <w:tc>
          <w:tcPr>
            <w:tcW w:w="1502" w:type="dxa"/>
            <w:shd w:val="clear" w:color="auto" w:fill="auto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t>demand</w:t>
            </w:r>
            <w:r w:rsidRPr="007D18E0">
              <w:t>Id</w:t>
            </w:r>
          </w:p>
        </w:tc>
        <w:tc>
          <w:tcPr>
            <w:tcW w:w="1470" w:type="dxa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</w:t>
            </w:r>
            <w:r w:rsidRPr="007D18E0">
              <w:rPr>
                <w:rFonts w:hint="eastAsia"/>
              </w:rPr>
              <w:t>ID</w:t>
            </w:r>
          </w:p>
        </w:tc>
      </w:tr>
    </w:tbl>
    <w:p w:rsidR="000B764D" w:rsidRDefault="000B764D" w:rsidP="000B764D">
      <w:pPr>
        <w:pStyle w:val="af5"/>
      </w:pPr>
      <w:bookmarkStart w:id="143" w:name="_Toc502177154"/>
      <w:r w:rsidRPr="00213924">
        <w:rPr>
          <w:rFonts w:hint="eastAsia"/>
        </w:rPr>
        <w:t>环境变量</w:t>
      </w:r>
      <w:bookmarkEnd w:id="14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8"/>
        <w:gridCol w:w="2075"/>
        <w:gridCol w:w="1164"/>
        <w:gridCol w:w="3739"/>
      </w:tblGrid>
      <w:tr w:rsidR="000B764D" w:rsidTr="00CD41A5">
        <w:trPr>
          <w:jc w:val="center"/>
        </w:trPr>
        <w:tc>
          <w:tcPr>
            <w:tcW w:w="1318" w:type="dxa"/>
            <w:shd w:val="clear" w:color="auto" w:fill="FFF2CC" w:themeFill="accent4" w:themeFillTint="3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4" w:type="dxa"/>
            <w:shd w:val="clear" w:color="auto" w:fill="FFF2CC" w:themeFill="accent4" w:themeFillTint="3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39" w:type="dxa"/>
            <w:shd w:val="clear" w:color="auto" w:fill="FFF2CC" w:themeFill="accent4" w:themeFillTint="33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B764D" w:rsidTr="00CD41A5">
        <w:trPr>
          <w:jc w:val="center"/>
        </w:trPr>
        <w:tc>
          <w:tcPr>
            <w:tcW w:w="1318" w:type="dxa"/>
            <w:shd w:val="clear" w:color="auto" w:fill="auto"/>
          </w:tcPr>
          <w:p w:rsidR="000B764D" w:rsidRPr="00422E1F" w:rsidRDefault="000B764D" w:rsidP="000B764D">
            <w:pPr>
              <w:pStyle w:val="afffff0"/>
              <w:spacing w:after="0" w:line="240" w:lineRule="auto"/>
              <w:ind w:firstLineChars="0" w:firstLine="0"/>
            </w:pPr>
            <w:r w:rsidRPr="000B764D">
              <w:t>provisions</w:t>
            </w:r>
          </w:p>
        </w:tc>
        <w:tc>
          <w:tcPr>
            <w:tcW w:w="2075" w:type="dxa"/>
            <w:shd w:val="clear" w:color="auto" w:fill="auto"/>
          </w:tcPr>
          <w:p w:rsidR="000B764D" w:rsidRDefault="000B764D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</w:t>
            </w:r>
            <w:r w:rsidRPr="000B764D">
              <w:t>LeaseProvision</w:t>
            </w:r>
            <w:r>
              <w:rPr>
                <w:rFonts w:hint="eastAsia"/>
              </w:rPr>
              <w:t>&gt;</w:t>
            </w:r>
          </w:p>
        </w:tc>
        <w:tc>
          <w:tcPr>
            <w:tcW w:w="1164" w:type="dxa"/>
          </w:tcPr>
          <w:p w:rsidR="000B764D" w:rsidRDefault="00F66C8A" w:rsidP="000B764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39" w:type="dxa"/>
          </w:tcPr>
          <w:p w:rsidR="000B764D" w:rsidRDefault="00CD41A5" w:rsidP="000B764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投标的供应</w:t>
            </w:r>
            <w:r w:rsidR="000B764D">
              <w:rPr>
                <w:rFonts w:hint="eastAsia"/>
              </w:rPr>
              <w:t>列表</w:t>
            </w:r>
          </w:p>
        </w:tc>
      </w:tr>
    </w:tbl>
    <w:p w:rsidR="00CD41A5" w:rsidRPr="00213924" w:rsidRDefault="00CD41A5" w:rsidP="00CD41A5">
      <w:pPr>
        <w:pStyle w:val="af5"/>
      </w:pPr>
      <w:bookmarkStart w:id="144" w:name="_Toc50217715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44"/>
    </w:p>
    <w:p w:rsidR="00CD41A5" w:rsidRDefault="00CD41A5" w:rsidP="00CD41A5">
      <w:pPr>
        <w:pStyle w:val="20"/>
        <w:ind w:firstLine="480"/>
      </w:pPr>
      <w:r>
        <w:fldChar w:fldCharType="begin"/>
      </w:r>
      <w:r>
        <w:instrText xml:space="preserve"> REF _Ref498610179 \h </w:instrText>
      </w:r>
      <w:r>
        <w:fldChar w:fldCharType="separate"/>
      </w:r>
      <w:r w:rsidR="00930899">
        <w:rPr>
          <w:rFonts w:hint="eastAsia"/>
        </w:rPr>
        <w:t>ListLeaseProvisions</w:t>
      </w:r>
      <w:r w:rsidR="00930899">
        <w:t>Result</w:t>
      </w:r>
      <w:r>
        <w:fldChar w:fldCharType="end"/>
      </w:r>
      <w:r>
        <w:rPr>
          <w:rFonts w:hint="eastAsia"/>
        </w:rPr>
        <w:t>对象。</w:t>
      </w:r>
    </w:p>
    <w:p w:rsidR="000B764D" w:rsidRDefault="000B764D" w:rsidP="008646DC">
      <w:pPr>
        <w:pStyle w:val="20"/>
        <w:ind w:firstLine="480"/>
      </w:pPr>
    </w:p>
    <w:p w:rsidR="009F44BD" w:rsidRDefault="009F44BD" w:rsidP="009F44BD">
      <w:pPr>
        <w:pStyle w:val="af4"/>
      </w:pPr>
      <w:bookmarkStart w:id="145" w:name="_Toc502177156"/>
      <w:r>
        <w:rPr>
          <w:rFonts w:hint="eastAsia"/>
        </w:rPr>
        <w:t>选标</w:t>
      </w:r>
      <w:bookmarkEnd w:id="145"/>
    </w:p>
    <w:p w:rsidR="009F44BD" w:rsidRDefault="009F44BD" w:rsidP="008646DC">
      <w:pPr>
        <w:pStyle w:val="20"/>
        <w:ind w:firstLine="480"/>
      </w:pPr>
      <w:r>
        <w:rPr>
          <w:rFonts w:hint="eastAsia"/>
        </w:rPr>
        <w:t>从一组投标的供应中，</w:t>
      </w:r>
      <w:r w:rsidRPr="009F44BD">
        <w:rPr>
          <w:rFonts w:hint="eastAsia"/>
        </w:rPr>
        <w:t>接受某个投标</w:t>
      </w:r>
      <w:r>
        <w:rPr>
          <w:rFonts w:hint="eastAsia"/>
        </w:rPr>
        <w:t>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9F44BD" w:rsidTr="00E537A8">
        <w:tc>
          <w:tcPr>
            <w:tcW w:w="846" w:type="dxa"/>
            <w:shd w:val="clear" w:color="auto" w:fill="F3F3F3"/>
          </w:tcPr>
          <w:p w:rsidR="009F44BD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9F44BD" w:rsidRDefault="009F44BD" w:rsidP="00E537A8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</w:t>
            </w:r>
            <w:r w:rsidRPr="00E90D23">
              <w:t>/</w:t>
            </w:r>
            <w:r>
              <w:t>demand!</w:t>
            </w:r>
            <w:r w:rsidRPr="009F44BD">
              <w:t>acceptBid</w:t>
            </w:r>
          </w:p>
        </w:tc>
      </w:tr>
    </w:tbl>
    <w:p w:rsidR="009F44BD" w:rsidRPr="00213924" w:rsidRDefault="009F44BD" w:rsidP="009F44BD">
      <w:pPr>
        <w:pStyle w:val="af5"/>
      </w:pPr>
      <w:bookmarkStart w:id="146" w:name="_Toc502177157"/>
      <w:r>
        <w:rPr>
          <w:rFonts w:hint="eastAsia"/>
        </w:rPr>
        <w:t>请求参数</w:t>
      </w:r>
      <w:bookmarkEnd w:id="14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9F44BD" w:rsidTr="00E537A8">
        <w:tc>
          <w:tcPr>
            <w:tcW w:w="1502" w:type="dxa"/>
            <w:shd w:val="clear" w:color="auto" w:fill="F3F3F3"/>
          </w:tcPr>
          <w:p w:rsidR="009F44BD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9F44BD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9F44BD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F44BD" w:rsidTr="00E537A8">
        <w:tc>
          <w:tcPr>
            <w:tcW w:w="1502" w:type="dxa"/>
            <w:shd w:val="clear" w:color="auto" w:fill="auto"/>
          </w:tcPr>
          <w:p w:rsidR="009F44BD" w:rsidRPr="00422E1F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9F44BD" w:rsidRPr="00422E1F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9F44BD" w:rsidRPr="00422E1F" w:rsidRDefault="009F44B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</w:tr>
      <w:tr w:rsidR="009F44BD" w:rsidTr="00E537A8">
        <w:tc>
          <w:tcPr>
            <w:tcW w:w="1502" w:type="dxa"/>
            <w:shd w:val="clear" w:color="auto" w:fill="auto"/>
          </w:tcPr>
          <w:p w:rsidR="009F44BD" w:rsidRDefault="007D18E0" w:rsidP="00E537A8">
            <w:pPr>
              <w:pStyle w:val="afffff0"/>
              <w:spacing w:after="0" w:line="240" w:lineRule="auto"/>
              <w:ind w:firstLineChars="0" w:firstLine="0"/>
            </w:pPr>
            <w:r w:rsidRPr="007D18E0">
              <w:t>provisionId</w:t>
            </w:r>
          </w:p>
        </w:tc>
        <w:tc>
          <w:tcPr>
            <w:tcW w:w="1470" w:type="dxa"/>
          </w:tcPr>
          <w:p w:rsidR="009F44BD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9F44BD" w:rsidRDefault="007D18E0" w:rsidP="00E537A8">
            <w:pPr>
              <w:pStyle w:val="afffff0"/>
              <w:spacing w:after="0" w:line="240" w:lineRule="auto"/>
              <w:ind w:firstLineChars="0" w:firstLine="0"/>
            </w:pPr>
            <w:r w:rsidRPr="007D18E0">
              <w:rPr>
                <w:rFonts w:hint="eastAsia"/>
              </w:rPr>
              <w:t>将要接受的投标供应</w:t>
            </w:r>
            <w:r w:rsidRPr="007D18E0">
              <w:rPr>
                <w:rFonts w:hint="eastAsia"/>
              </w:rPr>
              <w:t>ID</w:t>
            </w:r>
          </w:p>
        </w:tc>
      </w:tr>
      <w:tr w:rsidR="00501570" w:rsidTr="00E537A8">
        <w:tc>
          <w:tcPr>
            <w:tcW w:w="1502" w:type="dxa"/>
            <w:shd w:val="clear" w:color="auto" w:fill="auto"/>
          </w:tcPr>
          <w:p w:rsidR="00501570" w:rsidRPr="007D18E0" w:rsidRDefault="00501570" w:rsidP="00E537A8">
            <w:pPr>
              <w:pStyle w:val="afffff0"/>
              <w:spacing w:after="0" w:line="240" w:lineRule="auto"/>
              <w:ind w:firstLineChars="0" w:firstLine="0"/>
            </w:pPr>
            <w:r w:rsidRPr="00501570">
              <w:t>accept</w:t>
            </w:r>
          </w:p>
        </w:tc>
        <w:tc>
          <w:tcPr>
            <w:tcW w:w="1470" w:type="dxa"/>
          </w:tcPr>
          <w:p w:rsidR="00501570" w:rsidRDefault="0012352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324" w:type="dxa"/>
          </w:tcPr>
          <w:p w:rsidR="00501570" w:rsidRPr="007D18E0" w:rsidRDefault="0012352D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是否接受（即选择该投标）？</w:t>
            </w:r>
          </w:p>
        </w:tc>
      </w:tr>
    </w:tbl>
    <w:p w:rsidR="007D18E0" w:rsidRDefault="007D18E0" w:rsidP="007D18E0">
      <w:pPr>
        <w:pStyle w:val="af5"/>
      </w:pPr>
      <w:bookmarkStart w:id="147" w:name="_Toc502177158"/>
      <w:r w:rsidRPr="00213924">
        <w:rPr>
          <w:rFonts w:hint="eastAsia"/>
        </w:rPr>
        <w:t>环境变量</w:t>
      </w:r>
      <w:bookmarkEnd w:id="147"/>
    </w:p>
    <w:p w:rsidR="009F44BD" w:rsidRDefault="007D18E0" w:rsidP="008646DC">
      <w:pPr>
        <w:pStyle w:val="20"/>
        <w:ind w:firstLine="480"/>
      </w:pPr>
      <w:r>
        <w:rPr>
          <w:rFonts w:hint="eastAsia"/>
        </w:rPr>
        <w:t>暂无。</w:t>
      </w:r>
    </w:p>
    <w:p w:rsidR="007D18E0" w:rsidRPr="00213924" w:rsidRDefault="007D18E0" w:rsidP="007D18E0">
      <w:pPr>
        <w:pStyle w:val="af5"/>
      </w:pPr>
      <w:bookmarkStart w:id="148" w:name="_Toc50217715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48"/>
    </w:p>
    <w:p w:rsidR="007D18E0" w:rsidRDefault="00A23111" w:rsidP="007D18E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_Ref499020798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DemandResult</w:t>
      </w:r>
      <w:r>
        <w:fldChar w:fldCharType="end"/>
      </w:r>
      <w:r w:rsidR="007D18E0">
        <w:rPr>
          <w:rFonts w:hint="eastAsia"/>
        </w:rPr>
        <w:t>对象。</w:t>
      </w:r>
    </w:p>
    <w:p w:rsidR="009F44BD" w:rsidRDefault="009F44BD" w:rsidP="008646DC">
      <w:pPr>
        <w:pStyle w:val="20"/>
        <w:ind w:firstLine="480"/>
      </w:pPr>
    </w:p>
    <w:p w:rsidR="007D18E0" w:rsidRDefault="007D18E0" w:rsidP="007D18E0">
      <w:pPr>
        <w:pStyle w:val="af4"/>
      </w:pPr>
      <w:bookmarkStart w:id="149" w:name="_Toc502177160"/>
      <w:r>
        <w:rPr>
          <w:rFonts w:hint="eastAsia"/>
        </w:rPr>
        <w:t>定标</w:t>
      </w:r>
      <w:bookmarkEnd w:id="149"/>
    </w:p>
    <w:p w:rsidR="007D18E0" w:rsidRDefault="007D18E0" w:rsidP="007D18E0">
      <w:pPr>
        <w:pStyle w:val="20"/>
        <w:ind w:firstLine="480"/>
      </w:pPr>
      <w:r>
        <w:rPr>
          <w:rFonts w:hint="eastAsia"/>
        </w:rPr>
        <w:t>确定当前的选</w:t>
      </w:r>
      <w:r w:rsidRPr="009F44BD">
        <w:rPr>
          <w:rFonts w:hint="eastAsia"/>
        </w:rPr>
        <w:t>标</w:t>
      </w:r>
      <w:r>
        <w:rPr>
          <w:rFonts w:hint="eastAsia"/>
        </w:rPr>
        <w:t>结果。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D18E0" w:rsidTr="00E537A8">
        <w:tc>
          <w:tcPr>
            <w:tcW w:w="846" w:type="dxa"/>
            <w:shd w:val="clear" w:color="auto" w:fill="F3F3F3"/>
          </w:tcPr>
          <w:p w:rsidR="007D18E0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D18E0" w:rsidRDefault="007D18E0" w:rsidP="00E537A8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</w:t>
            </w:r>
            <w:r w:rsidRPr="00E90D23">
              <w:t>/</w:t>
            </w:r>
            <w:r>
              <w:t>demand!</w:t>
            </w:r>
            <w:r w:rsidRPr="007D18E0">
              <w:t>confirmBid</w:t>
            </w:r>
          </w:p>
        </w:tc>
      </w:tr>
    </w:tbl>
    <w:p w:rsidR="007D18E0" w:rsidRPr="00213924" w:rsidRDefault="007D18E0" w:rsidP="007D18E0">
      <w:pPr>
        <w:pStyle w:val="af5"/>
      </w:pPr>
      <w:bookmarkStart w:id="150" w:name="_Toc502177161"/>
      <w:r>
        <w:rPr>
          <w:rFonts w:hint="eastAsia"/>
        </w:rPr>
        <w:t>请求参数</w:t>
      </w:r>
      <w:bookmarkEnd w:id="15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7D18E0" w:rsidTr="00E537A8">
        <w:tc>
          <w:tcPr>
            <w:tcW w:w="1502" w:type="dxa"/>
            <w:shd w:val="clear" w:color="auto" w:fill="F3F3F3"/>
          </w:tcPr>
          <w:p w:rsidR="007D18E0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7D18E0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7D18E0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D18E0" w:rsidTr="00E537A8">
        <w:tc>
          <w:tcPr>
            <w:tcW w:w="1502" w:type="dxa"/>
            <w:shd w:val="clear" w:color="auto" w:fill="auto"/>
          </w:tcPr>
          <w:p w:rsidR="007D18E0" w:rsidRPr="00422E1F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7D18E0" w:rsidRPr="00422E1F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7D18E0" w:rsidRPr="00422E1F" w:rsidRDefault="007D18E0" w:rsidP="00E537A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</w:tr>
      <w:tr w:rsidR="007D5C8B" w:rsidTr="00E537A8">
        <w:tc>
          <w:tcPr>
            <w:tcW w:w="1502" w:type="dxa"/>
            <w:shd w:val="clear" w:color="auto" w:fill="auto"/>
          </w:tcPr>
          <w:p w:rsidR="007D5C8B" w:rsidRPr="007D5C8B" w:rsidRDefault="007D5C8B" w:rsidP="007D5C8B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7D5C8B">
              <w:rPr>
                <w:rStyle w:val="affffff0"/>
              </w:rPr>
              <w:t>provisionId</w:t>
            </w:r>
          </w:p>
        </w:tc>
        <w:tc>
          <w:tcPr>
            <w:tcW w:w="1470" w:type="dxa"/>
          </w:tcPr>
          <w:p w:rsidR="007D5C8B" w:rsidRDefault="007D5C8B" w:rsidP="007D5C8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E01C1B" w:rsidRDefault="007D5C8B" w:rsidP="007D5C8B">
            <w:pPr>
              <w:pStyle w:val="afffff0"/>
              <w:spacing w:after="0" w:line="240" w:lineRule="auto"/>
              <w:ind w:firstLineChars="0" w:firstLine="0"/>
            </w:pPr>
            <w:r w:rsidRPr="007D18E0">
              <w:rPr>
                <w:rFonts w:hint="eastAsia"/>
              </w:rPr>
              <w:t>将要</w:t>
            </w:r>
            <w:r>
              <w:rPr>
                <w:rFonts w:hint="eastAsia"/>
              </w:rPr>
              <w:t>最终</w:t>
            </w:r>
            <w:r w:rsidRPr="007D18E0">
              <w:rPr>
                <w:rFonts w:hint="eastAsia"/>
              </w:rPr>
              <w:t>接受的投标供应</w:t>
            </w:r>
            <w:r w:rsidRPr="007D18E0">
              <w:rPr>
                <w:rFonts w:hint="eastAsia"/>
              </w:rPr>
              <w:t>ID</w:t>
            </w:r>
            <w:r w:rsidR="00E01C1B">
              <w:rPr>
                <w:rFonts w:hint="eastAsia"/>
              </w:rPr>
              <w:t>。</w:t>
            </w:r>
          </w:p>
          <w:p w:rsidR="007D5C8B" w:rsidRDefault="00E01C1B" w:rsidP="007D5C8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如果不指定，表示使用之前选标的结果。</w:t>
            </w:r>
          </w:p>
        </w:tc>
      </w:tr>
    </w:tbl>
    <w:p w:rsidR="007D18E0" w:rsidRDefault="007D18E0" w:rsidP="007D18E0">
      <w:pPr>
        <w:pStyle w:val="af5"/>
      </w:pPr>
      <w:bookmarkStart w:id="151" w:name="_Toc502177162"/>
      <w:r w:rsidRPr="00213924">
        <w:rPr>
          <w:rFonts w:hint="eastAsia"/>
        </w:rPr>
        <w:t>环境变量</w:t>
      </w:r>
      <w:bookmarkEnd w:id="151"/>
    </w:p>
    <w:p w:rsidR="007D18E0" w:rsidRDefault="007D18E0" w:rsidP="007D18E0">
      <w:pPr>
        <w:pStyle w:val="20"/>
        <w:ind w:firstLine="480"/>
      </w:pPr>
      <w:r>
        <w:rPr>
          <w:rFonts w:hint="eastAsia"/>
        </w:rPr>
        <w:t>暂无。</w:t>
      </w:r>
    </w:p>
    <w:p w:rsidR="007D18E0" w:rsidRPr="00213924" w:rsidRDefault="007D18E0" w:rsidP="007D18E0">
      <w:pPr>
        <w:pStyle w:val="af5"/>
      </w:pPr>
      <w:bookmarkStart w:id="152" w:name="_Toc50217716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52"/>
    </w:p>
    <w:p w:rsidR="007D18E0" w:rsidRDefault="00A23111" w:rsidP="007D18E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_Ref499020799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DemandResult</w:t>
      </w:r>
      <w:r>
        <w:fldChar w:fldCharType="end"/>
      </w:r>
      <w:r w:rsidR="007D18E0">
        <w:rPr>
          <w:rFonts w:hint="eastAsia"/>
        </w:rPr>
        <w:t>对象。</w:t>
      </w:r>
    </w:p>
    <w:p w:rsidR="007D18E0" w:rsidRDefault="007D18E0" w:rsidP="007D18E0">
      <w:pPr>
        <w:pStyle w:val="20"/>
        <w:ind w:firstLine="480"/>
      </w:pPr>
    </w:p>
    <w:p w:rsidR="0015419D" w:rsidRDefault="0015419D" w:rsidP="0015419D">
      <w:pPr>
        <w:pStyle w:val="af3"/>
      </w:pPr>
      <w:bookmarkStart w:id="153" w:name="_Toc502177164"/>
      <w:r>
        <w:rPr>
          <w:rFonts w:hint="eastAsia"/>
        </w:rPr>
        <w:t>销售项管理</w:t>
      </w:r>
      <w:bookmarkEnd w:id="153"/>
    </w:p>
    <w:p w:rsidR="003175C0" w:rsidRDefault="003175C0" w:rsidP="003175C0">
      <w:pPr>
        <w:pStyle w:val="af4"/>
      </w:pPr>
      <w:bookmarkStart w:id="154" w:name="_Toc502177165"/>
      <w:r>
        <w:rPr>
          <w:rFonts w:hint="eastAsia"/>
        </w:rPr>
        <w:t>查找附近销售项</w:t>
      </w:r>
      <w:bookmarkEnd w:id="15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175C0" w:rsidTr="009F0075">
        <w:tc>
          <w:tcPr>
            <w:tcW w:w="846" w:type="dxa"/>
            <w:shd w:val="clear" w:color="auto" w:fill="F3F3F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 w:rsidRPr="00E90D23">
              <w:t>/lease/less</w:t>
            </w:r>
            <w:r>
              <w:t>ee/sale</w:t>
            </w:r>
          </w:p>
        </w:tc>
      </w:tr>
    </w:tbl>
    <w:p w:rsidR="003175C0" w:rsidRDefault="003175C0" w:rsidP="003175C0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3175C0" w:rsidRPr="00213924" w:rsidRDefault="003175C0" w:rsidP="003175C0">
      <w:pPr>
        <w:pStyle w:val="af5"/>
      </w:pPr>
      <w:bookmarkStart w:id="155" w:name="_Toc502177166"/>
      <w:r>
        <w:rPr>
          <w:rFonts w:hint="eastAsia"/>
        </w:rPr>
        <w:t>请求参数</w:t>
      </w:r>
      <w:bookmarkEnd w:id="155"/>
    </w:p>
    <w:p w:rsidR="003175C0" w:rsidRPr="00042FA4" w:rsidRDefault="003175C0" w:rsidP="003175C0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_Ref497378480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1.5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_Ref497378480 \h </w:instrText>
      </w:r>
      <w:r>
        <w:fldChar w:fldCharType="separate"/>
      </w:r>
      <w:r w:rsidR="00930899">
        <w:rPr>
          <w:rFonts w:hint="eastAsia"/>
        </w:rPr>
        <w:t>POI</w:t>
      </w:r>
      <w:r w:rsidR="00930899">
        <w:rPr>
          <w:rFonts w:hint="eastAsia"/>
        </w:rPr>
        <w:t>（兴趣点）列表请求参数说明</w:t>
      </w:r>
      <w:r>
        <w:fldChar w:fldCharType="end"/>
      </w:r>
      <w:r>
        <w:rPr>
          <w:rFonts w:hint="eastAsia"/>
        </w:rPr>
        <w:t>。</w:t>
      </w:r>
    </w:p>
    <w:p w:rsidR="003175C0" w:rsidRDefault="003175C0" w:rsidP="003175C0">
      <w:pPr>
        <w:pStyle w:val="af5"/>
      </w:pPr>
      <w:bookmarkStart w:id="156" w:name="_Toc502177167"/>
      <w:r w:rsidRPr="00213924">
        <w:rPr>
          <w:rFonts w:hint="eastAsia"/>
        </w:rPr>
        <w:t>环境变量</w:t>
      </w:r>
      <w:bookmarkEnd w:id="15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3175C0" w:rsidTr="009F0075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175C0" w:rsidTr="009F0075">
        <w:trPr>
          <w:jc w:val="center"/>
        </w:trPr>
        <w:tc>
          <w:tcPr>
            <w:tcW w:w="1321" w:type="dxa"/>
            <w:shd w:val="clear" w:color="auto" w:fill="auto"/>
          </w:tcPr>
          <w:p w:rsidR="003175C0" w:rsidRPr="00422E1F" w:rsidRDefault="003175C0" w:rsidP="009F0075">
            <w:pPr>
              <w:pStyle w:val="afffff0"/>
              <w:spacing w:after="0" w:line="240" w:lineRule="auto"/>
              <w:ind w:firstLineChars="0" w:firstLine="0"/>
            </w:pPr>
            <w:r w:rsidRPr="00D20F46">
              <w:t>saleItems</w:t>
            </w:r>
          </w:p>
        </w:tc>
        <w:tc>
          <w:tcPr>
            <w:tcW w:w="2016" w:type="dxa"/>
            <w:shd w:val="clear" w:color="auto" w:fill="auto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List&lt;</w:t>
            </w:r>
            <w:r w:rsidRPr="00D20F46">
              <w:t>LeaseSaleItem</w:t>
            </w:r>
            <w:r>
              <w:rPr>
                <w:rFonts w:hint="eastAsia"/>
              </w:rPr>
              <w:t>&gt;</w:t>
            </w:r>
          </w:p>
        </w:tc>
        <w:tc>
          <w:tcPr>
            <w:tcW w:w="1169" w:type="dxa"/>
          </w:tcPr>
          <w:p w:rsidR="003175C0" w:rsidRDefault="00F66C8A" w:rsidP="009F0075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销售项列表</w:t>
            </w:r>
          </w:p>
        </w:tc>
      </w:tr>
    </w:tbl>
    <w:p w:rsidR="003175C0" w:rsidRPr="00213924" w:rsidRDefault="003175C0" w:rsidP="003175C0">
      <w:pPr>
        <w:pStyle w:val="af5"/>
      </w:pPr>
      <w:bookmarkStart w:id="157" w:name="_Toc50217716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57"/>
    </w:p>
    <w:p w:rsidR="003175C0" w:rsidRDefault="003D6C3D" w:rsidP="003175C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_Ref497983722 \h</w:instrText>
      </w:r>
      <w:r>
        <w:instrText xml:space="preserve"> </w:instrText>
      </w:r>
      <w:r>
        <w:fldChar w:fldCharType="separate"/>
      </w:r>
      <w:r w:rsidR="00930899" w:rsidRPr="003D6C3D">
        <w:t>ListLeaseSaleItemsResult</w:t>
      </w:r>
      <w:r>
        <w:fldChar w:fldCharType="end"/>
      </w:r>
      <w:r w:rsidR="003175C0">
        <w:rPr>
          <w:rFonts w:hint="eastAsia"/>
        </w:rPr>
        <w:t>对象。</w:t>
      </w:r>
    </w:p>
    <w:p w:rsidR="003175C0" w:rsidRDefault="003175C0" w:rsidP="008646DC">
      <w:pPr>
        <w:pStyle w:val="20"/>
        <w:ind w:firstLine="480"/>
      </w:pPr>
    </w:p>
    <w:p w:rsidR="003175C0" w:rsidRDefault="003175C0" w:rsidP="003175C0">
      <w:pPr>
        <w:pStyle w:val="af3"/>
      </w:pPr>
      <w:bookmarkStart w:id="158" w:name="_Toc502177169"/>
      <w:r>
        <w:rPr>
          <w:rFonts w:hint="eastAsia"/>
        </w:rPr>
        <w:t>订单管理</w:t>
      </w:r>
      <w:bookmarkEnd w:id="158"/>
    </w:p>
    <w:p w:rsidR="003175C0" w:rsidRDefault="003175C0" w:rsidP="003175C0">
      <w:pPr>
        <w:pStyle w:val="af4"/>
      </w:pPr>
      <w:bookmarkStart w:id="159" w:name="_Toc502177170"/>
      <w:r>
        <w:rPr>
          <w:rFonts w:hint="eastAsia"/>
        </w:rPr>
        <w:t>列出我的订单</w:t>
      </w:r>
      <w:bookmarkEnd w:id="15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175C0" w:rsidTr="009F0075">
        <w:tc>
          <w:tcPr>
            <w:tcW w:w="846" w:type="dxa"/>
            <w:shd w:val="clear" w:color="auto" w:fill="F3F3F3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3175C0" w:rsidRDefault="003175C0" w:rsidP="009F0075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</w:p>
        </w:tc>
      </w:tr>
    </w:tbl>
    <w:p w:rsidR="003175C0" w:rsidRDefault="003175C0" w:rsidP="008646DC">
      <w:pPr>
        <w:pStyle w:val="20"/>
        <w:ind w:firstLine="480"/>
      </w:pPr>
      <w:r>
        <w:rPr>
          <w:rFonts w:hint="eastAsia"/>
        </w:rPr>
        <w:t>其余同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_Ref497384087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3.3.1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_Ref497384079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列出我的订单</w:t>
      </w:r>
      <w:r>
        <w:fldChar w:fldCharType="end"/>
      </w:r>
      <w:r>
        <w:rPr>
          <w:rFonts w:hint="eastAsia"/>
        </w:rPr>
        <w:t>。</w:t>
      </w:r>
    </w:p>
    <w:p w:rsidR="003175C0" w:rsidRDefault="003175C0" w:rsidP="008646DC">
      <w:pPr>
        <w:pStyle w:val="20"/>
        <w:ind w:firstLine="480"/>
      </w:pPr>
    </w:p>
    <w:p w:rsidR="00DD18FB" w:rsidRDefault="00DD18FB" w:rsidP="00DD18FB">
      <w:pPr>
        <w:pStyle w:val="af4"/>
      </w:pPr>
      <w:bookmarkStart w:id="160" w:name="_Toc502177171"/>
      <w:r>
        <w:rPr>
          <w:rFonts w:hint="eastAsia"/>
        </w:rPr>
        <w:t>提交订单</w:t>
      </w:r>
      <w:r w:rsidR="00DF4A65">
        <w:rPr>
          <w:rFonts w:hint="eastAsia"/>
        </w:rPr>
        <w:t>-</w:t>
      </w:r>
      <w:r w:rsidR="008707DF">
        <w:t>UI</w:t>
      </w:r>
      <w:bookmarkEnd w:id="160"/>
    </w:p>
    <w:p w:rsidR="00DD18FB" w:rsidRDefault="00DD18FB" w:rsidP="008646DC">
      <w:pPr>
        <w:pStyle w:val="20"/>
        <w:ind w:firstLine="480"/>
      </w:pPr>
      <w:r>
        <w:rPr>
          <w:rFonts w:hint="eastAsia"/>
        </w:rPr>
        <w:t>查看商品（销售项）信息后，</w:t>
      </w:r>
      <w:r w:rsidR="00DF4A65">
        <w:rPr>
          <w:rFonts w:hint="eastAsia"/>
        </w:rPr>
        <w:t>准备</w:t>
      </w:r>
      <w:r>
        <w:rPr>
          <w:rFonts w:hint="eastAsia"/>
        </w:rPr>
        <w:t>下单。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DF4A65" w:rsidTr="009442B7">
        <w:tc>
          <w:tcPr>
            <w:tcW w:w="846" w:type="dxa"/>
            <w:shd w:val="clear" w:color="auto" w:fill="F3F3F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  <w:r>
              <w:t>!input</w:t>
            </w:r>
          </w:p>
        </w:tc>
      </w:tr>
    </w:tbl>
    <w:p w:rsidR="00DF4A65" w:rsidRPr="00213924" w:rsidRDefault="00DF4A65" w:rsidP="00DF4A65">
      <w:pPr>
        <w:pStyle w:val="af5"/>
      </w:pPr>
      <w:bookmarkStart w:id="161" w:name="_Toc502177172"/>
      <w:r>
        <w:rPr>
          <w:rFonts w:hint="eastAsia"/>
        </w:rPr>
        <w:t>请求参数</w:t>
      </w:r>
      <w:bookmarkEnd w:id="16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DF4A65" w:rsidTr="009442B7">
        <w:tc>
          <w:tcPr>
            <w:tcW w:w="1502" w:type="dxa"/>
            <w:shd w:val="clear" w:color="auto" w:fill="F3F3F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4A65" w:rsidTr="009442B7">
        <w:tc>
          <w:tcPr>
            <w:tcW w:w="1502" w:type="dxa"/>
            <w:shd w:val="clear" w:color="auto" w:fill="auto"/>
          </w:tcPr>
          <w:p w:rsidR="00DF4A65" w:rsidRPr="00422E1F" w:rsidRDefault="00DF4A65" w:rsidP="009442B7">
            <w:pPr>
              <w:pStyle w:val="afffff0"/>
              <w:spacing w:after="0" w:line="240" w:lineRule="auto"/>
              <w:ind w:firstLineChars="0" w:firstLine="0"/>
            </w:pPr>
            <w:r w:rsidRPr="00DF4A65">
              <w:t>saleItemId</w:t>
            </w:r>
          </w:p>
        </w:tc>
        <w:tc>
          <w:tcPr>
            <w:tcW w:w="1470" w:type="dxa"/>
          </w:tcPr>
          <w:p w:rsidR="00DF4A65" w:rsidRPr="00422E1F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t>long</w:t>
            </w:r>
          </w:p>
        </w:tc>
        <w:tc>
          <w:tcPr>
            <w:tcW w:w="5324" w:type="dxa"/>
          </w:tcPr>
          <w:p w:rsidR="00DF4A65" w:rsidRPr="00422E1F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待订购的销售项</w:t>
            </w:r>
            <w:r>
              <w:rPr>
                <w:rFonts w:hint="eastAsia"/>
              </w:rPr>
              <w:t>ID</w:t>
            </w:r>
          </w:p>
        </w:tc>
      </w:tr>
    </w:tbl>
    <w:p w:rsidR="00DF4A65" w:rsidRDefault="00DF4A65" w:rsidP="00DF4A65">
      <w:pPr>
        <w:pStyle w:val="af5"/>
      </w:pPr>
      <w:bookmarkStart w:id="162" w:name="_Toc502177173"/>
      <w:r w:rsidRPr="00213924">
        <w:rPr>
          <w:rFonts w:hint="eastAsia"/>
        </w:rPr>
        <w:t>环境变量</w:t>
      </w:r>
      <w:bookmarkEnd w:id="1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DF4A65" w:rsidTr="009442B7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4A65" w:rsidTr="009442B7">
        <w:trPr>
          <w:jc w:val="center"/>
        </w:trPr>
        <w:tc>
          <w:tcPr>
            <w:tcW w:w="1321" w:type="dxa"/>
            <w:shd w:val="clear" w:color="auto" w:fill="auto"/>
          </w:tcPr>
          <w:p w:rsidR="00DF4A65" w:rsidRPr="00422E1F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t>order</w:t>
            </w:r>
          </w:p>
        </w:tc>
        <w:tc>
          <w:tcPr>
            <w:tcW w:w="2016" w:type="dxa"/>
            <w:shd w:val="clear" w:color="auto" w:fill="auto"/>
          </w:tcPr>
          <w:p w:rsidR="00DF4A65" w:rsidRDefault="00DF4A65" w:rsidP="00DF4A65">
            <w:pPr>
              <w:pStyle w:val="afffff0"/>
              <w:spacing w:after="0" w:line="240" w:lineRule="auto"/>
              <w:ind w:firstLineChars="0" w:firstLine="0"/>
            </w:pPr>
            <w:r>
              <w:t>SimpleOrder</w:t>
            </w:r>
          </w:p>
        </w:tc>
        <w:tc>
          <w:tcPr>
            <w:tcW w:w="1169" w:type="dxa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DF4A65" w:rsidRDefault="00DF4A65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空白的订单</w:t>
            </w:r>
          </w:p>
        </w:tc>
      </w:tr>
    </w:tbl>
    <w:p w:rsidR="007C25E4" w:rsidRPr="00213924" w:rsidRDefault="007C25E4" w:rsidP="007C25E4">
      <w:pPr>
        <w:pStyle w:val="af5"/>
      </w:pPr>
      <w:bookmarkStart w:id="163" w:name="_Toc502177174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63"/>
    </w:p>
    <w:p w:rsidR="007C25E4" w:rsidRDefault="007C25E4" w:rsidP="007C25E4">
      <w:pPr>
        <w:pStyle w:val="20"/>
        <w:ind w:firstLine="480"/>
      </w:pPr>
      <w:r>
        <w:rPr>
          <w:rFonts w:hint="eastAsia"/>
        </w:rPr>
        <w:t>视图名：</w:t>
      </w:r>
      <w:r>
        <w:rPr>
          <w:rFonts w:hint="eastAsia"/>
        </w:rPr>
        <w:t>input</w:t>
      </w:r>
    </w:p>
    <w:p w:rsidR="007C25E4" w:rsidRDefault="007C25E4" w:rsidP="007C25E4">
      <w:pPr>
        <w:pStyle w:val="20"/>
        <w:ind w:firstLine="480"/>
      </w:pPr>
      <w:r>
        <w:rPr>
          <w:rFonts w:hint="eastAsia"/>
        </w:rPr>
        <w:t>返回：</w:t>
      </w:r>
      <w:r w:rsidR="003D6C3D">
        <w:fldChar w:fldCharType="begin"/>
      </w:r>
      <w:r w:rsidR="003D6C3D">
        <w:instrText xml:space="preserve"> </w:instrText>
      </w:r>
      <w:r w:rsidR="003D6C3D">
        <w:rPr>
          <w:rFonts w:hint="eastAsia"/>
        </w:rPr>
        <w:instrText>REF _Ref497983933 \h</w:instrText>
      </w:r>
      <w:r w:rsidR="003D6C3D">
        <w:instrText xml:space="preserve"> </w:instrText>
      </w:r>
      <w:r w:rsidR="003D6C3D">
        <w:fldChar w:fldCharType="separate"/>
      </w:r>
      <w:r w:rsidR="00930899" w:rsidRPr="003D6C3D">
        <w:t>EditLeaseOrder</w:t>
      </w:r>
      <w:r w:rsidR="00930899">
        <w:t>Ui</w:t>
      </w:r>
      <w:r w:rsidR="00930899" w:rsidRPr="003D6C3D">
        <w:t>Result</w:t>
      </w:r>
      <w:r w:rsidR="003D6C3D">
        <w:fldChar w:fldCharType="end"/>
      </w:r>
      <w:r>
        <w:rPr>
          <w:rFonts w:hint="eastAsia"/>
        </w:rPr>
        <w:t>对象。</w:t>
      </w:r>
    </w:p>
    <w:p w:rsidR="007C25E4" w:rsidRDefault="007C25E4" w:rsidP="007C25E4">
      <w:pPr>
        <w:pStyle w:val="20"/>
        <w:ind w:firstLine="480"/>
      </w:pPr>
    </w:p>
    <w:p w:rsidR="00DF4A65" w:rsidRDefault="00DF4A65" w:rsidP="00DF4A65">
      <w:pPr>
        <w:pStyle w:val="af4"/>
      </w:pPr>
      <w:bookmarkStart w:id="164" w:name="_Toc502177175"/>
      <w:r>
        <w:rPr>
          <w:rFonts w:hint="eastAsia"/>
        </w:rPr>
        <w:t>提交订单</w:t>
      </w:r>
      <w:bookmarkEnd w:id="164"/>
    </w:p>
    <w:p w:rsidR="00DF4A65" w:rsidRDefault="007C25E4" w:rsidP="008646DC">
      <w:pPr>
        <w:pStyle w:val="20"/>
        <w:ind w:firstLine="480"/>
      </w:pPr>
      <w:r>
        <w:rPr>
          <w:rFonts w:hint="eastAsia"/>
        </w:rPr>
        <w:lastRenderedPageBreak/>
        <w:t>用户填写完订单信息后，执行下单操作。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C25E4" w:rsidTr="009442B7">
        <w:tc>
          <w:tcPr>
            <w:tcW w:w="846" w:type="dxa"/>
            <w:shd w:val="clear" w:color="auto" w:fill="F3F3F3"/>
          </w:tcPr>
          <w:p w:rsidR="007C25E4" w:rsidRDefault="007C25E4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C25E4" w:rsidRDefault="007C25E4" w:rsidP="009442B7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  <w:r>
              <w:t>!edit</w:t>
            </w:r>
          </w:p>
        </w:tc>
      </w:tr>
    </w:tbl>
    <w:p w:rsidR="003D6C3D" w:rsidRPr="00213924" w:rsidRDefault="003D6C3D" w:rsidP="003D6C3D">
      <w:pPr>
        <w:pStyle w:val="af5"/>
      </w:pPr>
      <w:bookmarkStart w:id="165" w:name="_Toc502177176"/>
      <w:r>
        <w:rPr>
          <w:rFonts w:hint="eastAsia"/>
        </w:rPr>
        <w:t>请求参数</w:t>
      </w:r>
      <w:bookmarkEnd w:id="16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3D6C3D" w:rsidTr="009442B7">
        <w:tc>
          <w:tcPr>
            <w:tcW w:w="1502" w:type="dxa"/>
            <w:shd w:val="clear" w:color="auto" w:fill="F3F3F3"/>
          </w:tcPr>
          <w:p w:rsidR="003D6C3D" w:rsidRDefault="003D6C3D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3D6C3D" w:rsidRDefault="003D6C3D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3D6C3D" w:rsidRDefault="003D6C3D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6C3D" w:rsidTr="009442B7">
        <w:tc>
          <w:tcPr>
            <w:tcW w:w="1502" w:type="dxa"/>
            <w:shd w:val="clear" w:color="auto" w:fill="auto"/>
          </w:tcPr>
          <w:p w:rsidR="003D6C3D" w:rsidRPr="00422E1F" w:rsidRDefault="003D6C3D" w:rsidP="009442B7">
            <w:pPr>
              <w:pStyle w:val="afffff0"/>
              <w:spacing w:after="0" w:line="240" w:lineRule="auto"/>
              <w:ind w:firstLineChars="0" w:firstLine="0"/>
            </w:pPr>
            <w:r w:rsidRPr="00DF4A65">
              <w:t>saleItemId</w:t>
            </w:r>
          </w:p>
        </w:tc>
        <w:tc>
          <w:tcPr>
            <w:tcW w:w="1470" w:type="dxa"/>
          </w:tcPr>
          <w:p w:rsidR="003D6C3D" w:rsidRPr="00422E1F" w:rsidRDefault="003D6C3D" w:rsidP="009442B7">
            <w:pPr>
              <w:pStyle w:val="afffff0"/>
              <w:spacing w:after="0" w:line="240" w:lineRule="auto"/>
              <w:ind w:firstLineChars="0" w:firstLine="0"/>
            </w:pPr>
            <w:r>
              <w:t>long</w:t>
            </w:r>
          </w:p>
        </w:tc>
        <w:tc>
          <w:tcPr>
            <w:tcW w:w="5324" w:type="dxa"/>
          </w:tcPr>
          <w:p w:rsidR="003D6C3D" w:rsidRPr="00422E1F" w:rsidRDefault="003D6C3D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待订购的销售项</w:t>
            </w:r>
            <w:r>
              <w:rPr>
                <w:rFonts w:hint="eastAsia"/>
              </w:rPr>
              <w:t>ID</w:t>
            </w:r>
          </w:p>
        </w:tc>
      </w:tr>
      <w:tr w:rsidR="003D6C3D" w:rsidTr="009442B7">
        <w:tc>
          <w:tcPr>
            <w:tcW w:w="1502" w:type="dxa"/>
            <w:shd w:val="clear" w:color="auto" w:fill="auto"/>
          </w:tcPr>
          <w:p w:rsidR="003D6C3D" w:rsidRPr="00DF4A65" w:rsidRDefault="00EE686D" w:rsidP="009442B7">
            <w:pPr>
              <w:pStyle w:val="afffff0"/>
              <w:spacing w:after="0" w:line="240" w:lineRule="auto"/>
              <w:ind w:firstLineChars="0" w:firstLine="0"/>
            </w:pPr>
            <w:r w:rsidRPr="00EE686D">
              <w:t>payMode</w:t>
            </w:r>
          </w:p>
        </w:tc>
        <w:tc>
          <w:tcPr>
            <w:tcW w:w="1470" w:type="dxa"/>
          </w:tcPr>
          <w:p w:rsidR="003D6C3D" w:rsidRDefault="00EE686D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EE686D" w:rsidRDefault="00EE686D" w:rsidP="00EE686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付款方式。目前支持：</w:t>
            </w:r>
          </w:p>
          <w:p w:rsidR="00EE686D" w:rsidRDefault="00EE686D" w:rsidP="00EE686D">
            <w:pPr>
              <w:pStyle w:val="afffff0"/>
              <w:spacing w:after="0" w:line="240" w:lineRule="auto"/>
              <w:ind w:firstLineChars="0" w:firstLine="0"/>
            </w:pPr>
            <w:r w:rsidRPr="00EE686D">
              <w:rPr>
                <w:rFonts w:hint="eastAsia"/>
              </w:rPr>
              <w:t>1-</w:t>
            </w:r>
            <w:r w:rsidRPr="00EE686D">
              <w:rPr>
                <w:rFonts w:hint="eastAsia"/>
              </w:rPr>
              <w:t>预付款方式，</w:t>
            </w:r>
            <w:r w:rsidRPr="00EE686D">
              <w:rPr>
                <w:rFonts w:hint="eastAsia"/>
              </w:rPr>
              <w:t>2-</w:t>
            </w:r>
            <w:r w:rsidRPr="00EE686D">
              <w:rPr>
                <w:rFonts w:hint="eastAsia"/>
              </w:rPr>
              <w:t>后付款方式</w:t>
            </w:r>
            <w:r>
              <w:rPr>
                <w:rFonts w:hint="eastAsia"/>
              </w:rPr>
              <w:t>。</w:t>
            </w:r>
          </w:p>
          <w:p w:rsidR="00EE686D" w:rsidRDefault="00EE686D" w:rsidP="00EE686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客户端应当根据销售项允许的付款方式，对用户的选择进行限制。</w:t>
            </w:r>
          </w:p>
        </w:tc>
      </w:tr>
    </w:tbl>
    <w:p w:rsidR="003D6C3D" w:rsidRDefault="003D6C3D" w:rsidP="003D6C3D">
      <w:pPr>
        <w:pStyle w:val="af5"/>
      </w:pPr>
      <w:bookmarkStart w:id="166" w:name="_Toc502177177"/>
      <w:r w:rsidRPr="00213924">
        <w:rPr>
          <w:rFonts w:hint="eastAsia"/>
        </w:rPr>
        <w:t>环境变量</w:t>
      </w:r>
      <w:bookmarkEnd w:id="16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983A4D" w:rsidTr="005211C3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83A4D" w:rsidTr="005211C3">
        <w:trPr>
          <w:jc w:val="center"/>
        </w:trPr>
        <w:tc>
          <w:tcPr>
            <w:tcW w:w="1321" w:type="dxa"/>
            <w:shd w:val="clear" w:color="auto" w:fill="auto"/>
          </w:tcPr>
          <w:p w:rsidR="00983A4D" w:rsidRPr="00422E1F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t>entity</w:t>
            </w:r>
          </w:p>
        </w:tc>
        <w:tc>
          <w:tcPr>
            <w:tcW w:w="2016" w:type="dxa"/>
            <w:shd w:val="clear" w:color="auto" w:fill="auto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t>SimpleOrder</w:t>
            </w:r>
          </w:p>
        </w:tc>
        <w:tc>
          <w:tcPr>
            <w:tcW w:w="1169" w:type="dxa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983A4D" w:rsidRDefault="00983A4D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生成的订单</w:t>
            </w:r>
          </w:p>
        </w:tc>
      </w:tr>
    </w:tbl>
    <w:p w:rsidR="003D6C3D" w:rsidRPr="00213924" w:rsidRDefault="003D6C3D" w:rsidP="003D6C3D">
      <w:pPr>
        <w:pStyle w:val="af5"/>
      </w:pPr>
      <w:bookmarkStart w:id="167" w:name="_Toc50217717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67"/>
    </w:p>
    <w:p w:rsidR="00DD18FB" w:rsidRDefault="00983A4D" w:rsidP="008646DC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_Ref498763236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OrderResult</w:t>
      </w:r>
      <w:r>
        <w:fldChar w:fldCharType="end"/>
      </w:r>
      <w:r w:rsidR="00EE686D">
        <w:rPr>
          <w:rFonts w:hint="eastAsia"/>
        </w:rPr>
        <w:t>对象。</w:t>
      </w:r>
    </w:p>
    <w:p w:rsidR="00EE686D" w:rsidRDefault="00EE686D" w:rsidP="008646DC">
      <w:pPr>
        <w:pStyle w:val="20"/>
        <w:ind w:firstLine="480"/>
      </w:pPr>
    </w:p>
    <w:p w:rsidR="000A352D" w:rsidRDefault="000A352D" w:rsidP="000A352D">
      <w:pPr>
        <w:pStyle w:val="af4"/>
      </w:pPr>
      <w:bookmarkStart w:id="168" w:name="_Toc502177179"/>
      <w:r>
        <w:rPr>
          <w:rFonts w:hint="eastAsia"/>
        </w:rPr>
        <w:t>开始使用</w:t>
      </w:r>
      <w:bookmarkEnd w:id="168"/>
    </w:p>
    <w:p w:rsidR="000A352D" w:rsidRDefault="00A92B7C" w:rsidP="008646DC">
      <w:pPr>
        <w:pStyle w:val="20"/>
        <w:ind w:firstLine="480"/>
      </w:pPr>
      <w:r>
        <w:rPr>
          <w:rFonts w:hint="eastAsia"/>
        </w:rPr>
        <w:t>用户收到物品后，开始使用。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92B7C" w:rsidTr="004F6902">
        <w:tc>
          <w:tcPr>
            <w:tcW w:w="846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  <w:r>
              <w:t>!</w:t>
            </w:r>
            <w:r w:rsidRPr="00A92B7C">
              <w:t>begin</w:t>
            </w:r>
          </w:p>
        </w:tc>
      </w:tr>
    </w:tbl>
    <w:p w:rsidR="00A92B7C" w:rsidRPr="00213924" w:rsidRDefault="00A92B7C" w:rsidP="00A92B7C">
      <w:pPr>
        <w:pStyle w:val="af5"/>
      </w:pPr>
      <w:bookmarkStart w:id="169" w:name="_Toc502177180"/>
      <w:r>
        <w:rPr>
          <w:rFonts w:hint="eastAsia"/>
        </w:rPr>
        <w:t>请求参数</w:t>
      </w:r>
      <w:bookmarkEnd w:id="16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A92B7C" w:rsidTr="004F6902">
        <w:tc>
          <w:tcPr>
            <w:tcW w:w="1502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92B7C" w:rsidTr="004F6902">
        <w:tc>
          <w:tcPr>
            <w:tcW w:w="1502" w:type="dxa"/>
            <w:shd w:val="clear" w:color="auto" w:fill="auto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4F6902" w:rsidRPr="00213924" w:rsidRDefault="004F6902" w:rsidP="004F6902">
      <w:pPr>
        <w:pStyle w:val="af5"/>
      </w:pPr>
      <w:bookmarkStart w:id="170" w:name="_Toc502177181"/>
      <w:r>
        <w:rPr>
          <w:rFonts w:hint="eastAsia"/>
        </w:rPr>
        <w:t>环境变量</w:t>
      </w:r>
      <w:bookmarkEnd w:id="170"/>
    </w:p>
    <w:p w:rsidR="004F6902" w:rsidRDefault="004F6902" w:rsidP="004F6902">
      <w:pPr>
        <w:pStyle w:val="20"/>
        <w:ind w:firstLine="480"/>
      </w:pPr>
      <w:r>
        <w:rPr>
          <w:rFonts w:hint="eastAsia"/>
        </w:rPr>
        <w:t>暂无。</w:t>
      </w:r>
    </w:p>
    <w:p w:rsidR="00A92B7C" w:rsidRPr="00213924" w:rsidRDefault="00A92B7C" w:rsidP="00A92B7C">
      <w:pPr>
        <w:pStyle w:val="af5"/>
      </w:pPr>
      <w:bookmarkStart w:id="171" w:name="_Toc502177182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71"/>
    </w:p>
    <w:p w:rsidR="00A92B7C" w:rsidRDefault="009F4661" w:rsidP="00A92B7C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_Ref498763236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OrderResult</w:t>
      </w:r>
      <w:r>
        <w:fldChar w:fldCharType="end"/>
      </w:r>
      <w:r>
        <w:rPr>
          <w:rFonts w:hint="eastAsia"/>
        </w:rPr>
        <w:t>对象。</w:t>
      </w:r>
    </w:p>
    <w:p w:rsidR="004F6902" w:rsidRDefault="004F6902" w:rsidP="00A92B7C">
      <w:pPr>
        <w:pStyle w:val="20"/>
        <w:ind w:firstLine="480"/>
      </w:pPr>
    </w:p>
    <w:p w:rsidR="00A92B7C" w:rsidRDefault="00A92B7C" w:rsidP="00A92B7C">
      <w:pPr>
        <w:pStyle w:val="af4"/>
      </w:pPr>
      <w:bookmarkStart w:id="172" w:name="_Toc502177183"/>
      <w:r>
        <w:rPr>
          <w:rFonts w:hint="eastAsia"/>
        </w:rPr>
        <w:t>结算确认-UI</w:t>
      </w:r>
      <w:bookmarkEnd w:id="172"/>
    </w:p>
    <w:p w:rsidR="00A92B7C" w:rsidRDefault="00A92B7C" w:rsidP="00A92B7C">
      <w:pPr>
        <w:pStyle w:val="20"/>
        <w:ind w:firstLine="480"/>
      </w:pPr>
      <w:r>
        <w:rPr>
          <w:rFonts w:hint="eastAsia"/>
        </w:rPr>
        <w:t>在结算之前，为需求方确认操作提供界面。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92B7C" w:rsidTr="004F6902">
        <w:tc>
          <w:tcPr>
            <w:tcW w:w="846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  <w:r>
              <w:t>!</w:t>
            </w:r>
            <w:r w:rsidRPr="00A92B7C">
              <w:t>uiConfirmSettle</w:t>
            </w:r>
          </w:p>
        </w:tc>
      </w:tr>
    </w:tbl>
    <w:p w:rsidR="00A92B7C" w:rsidRPr="00213924" w:rsidRDefault="00A92B7C" w:rsidP="00A92B7C">
      <w:pPr>
        <w:pStyle w:val="af5"/>
      </w:pPr>
      <w:bookmarkStart w:id="173" w:name="_Toc502177184"/>
      <w:r>
        <w:rPr>
          <w:rFonts w:hint="eastAsia"/>
        </w:rPr>
        <w:t>请求参数</w:t>
      </w:r>
      <w:bookmarkEnd w:id="17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A92B7C" w:rsidTr="004F6902">
        <w:tc>
          <w:tcPr>
            <w:tcW w:w="1502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A92B7C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92B7C" w:rsidTr="004F6902">
        <w:tc>
          <w:tcPr>
            <w:tcW w:w="1502" w:type="dxa"/>
            <w:shd w:val="clear" w:color="auto" w:fill="auto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A92B7C" w:rsidRPr="00422E1F" w:rsidRDefault="00A92B7C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4F6902" w:rsidRPr="00213924" w:rsidRDefault="004F6902" w:rsidP="004F6902">
      <w:pPr>
        <w:pStyle w:val="af5"/>
      </w:pPr>
      <w:bookmarkStart w:id="174" w:name="_Toc502177185"/>
      <w:r>
        <w:rPr>
          <w:rFonts w:hint="eastAsia"/>
        </w:rPr>
        <w:t>环境变量</w:t>
      </w:r>
      <w:bookmarkEnd w:id="174"/>
    </w:p>
    <w:p w:rsidR="004F6902" w:rsidRDefault="004F6902" w:rsidP="004F6902">
      <w:pPr>
        <w:pStyle w:val="20"/>
        <w:ind w:firstLine="480"/>
      </w:pPr>
      <w:r>
        <w:rPr>
          <w:rFonts w:hint="eastAsia"/>
        </w:rPr>
        <w:lastRenderedPageBreak/>
        <w:t>暂无。</w:t>
      </w:r>
    </w:p>
    <w:p w:rsidR="00A92B7C" w:rsidRPr="00213924" w:rsidRDefault="00A92B7C" w:rsidP="00A92B7C">
      <w:pPr>
        <w:pStyle w:val="af5"/>
      </w:pPr>
      <w:bookmarkStart w:id="175" w:name="_Toc502177186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75"/>
    </w:p>
    <w:p w:rsidR="00A92B7C" w:rsidRDefault="004F6902" w:rsidP="00A92B7C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_Ref498013526 \h</w:instrText>
      </w:r>
      <w:r>
        <w:instrText xml:space="preserve"> </w:instrText>
      </w:r>
      <w:r>
        <w:fldChar w:fldCharType="separate"/>
      </w:r>
      <w:r w:rsidR="00930899" w:rsidRPr="00A92B7C">
        <w:t>ConfirmSettle</w:t>
      </w:r>
      <w:r w:rsidR="00930899">
        <w:t>UiResult</w:t>
      </w:r>
      <w:r>
        <w:fldChar w:fldCharType="end"/>
      </w:r>
      <w:r w:rsidR="00A92B7C">
        <w:rPr>
          <w:rFonts w:hint="eastAsia"/>
        </w:rPr>
        <w:t>对象。</w:t>
      </w:r>
    </w:p>
    <w:p w:rsidR="004F6902" w:rsidRDefault="004F6902" w:rsidP="00A92B7C">
      <w:pPr>
        <w:pStyle w:val="20"/>
        <w:ind w:firstLine="480"/>
      </w:pPr>
    </w:p>
    <w:p w:rsidR="004F6902" w:rsidRDefault="004F6902" w:rsidP="004F6902">
      <w:pPr>
        <w:pStyle w:val="af4"/>
      </w:pPr>
      <w:bookmarkStart w:id="176" w:name="_Toc502177187"/>
      <w:r>
        <w:rPr>
          <w:rFonts w:hint="eastAsia"/>
        </w:rPr>
        <w:t>结算确认</w:t>
      </w:r>
      <w:bookmarkEnd w:id="176"/>
    </w:p>
    <w:p w:rsidR="004F6902" w:rsidRDefault="004F6902" w:rsidP="004F6902">
      <w:pPr>
        <w:pStyle w:val="20"/>
        <w:ind w:firstLine="480"/>
      </w:pPr>
      <w:r>
        <w:rPr>
          <w:rFonts w:hint="eastAsia"/>
        </w:rPr>
        <w:t>在结算之前，</w:t>
      </w:r>
      <w:r w:rsidR="001546B4">
        <w:rPr>
          <w:rFonts w:hint="eastAsia"/>
        </w:rPr>
        <w:t>执行</w:t>
      </w:r>
      <w:r>
        <w:rPr>
          <w:rFonts w:hint="eastAsia"/>
        </w:rPr>
        <w:t>需求方</w:t>
      </w:r>
      <w:r w:rsidR="001546B4">
        <w:rPr>
          <w:rFonts w:hint="eastAsia"/>
        </w:rPr>
        <w:t>的</w:t>
      </w:r>
      <w:r>
        <w:rPr>
          <w:rFonts w:hint="eastAsia"/>
        </w:rPr>
        <w:t>确认操作。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F6902" w:rsidTr="004F6902">
        <w:tc>
          <w:tcPr>
            <w:tcW w:w="846" w:type="dxa"/>
            <w:shd w:val="clear" w:color="auto" w:fill="F3F3F3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t>/lease/lessee</w:t>
            </w:r>
            <w:r w:rsidRPr="00E90D23">
              <w:t>/order</w:t>
            </w:r>
            <w:r>
              <w:t>!c</w:t>
            </w:r>
            <w:r w:rsidRPr="00A92B7C">
              <w:t>onfirmSettle</w:t>
            </w:r>
          </w:p>
        </w:tc>
      </w:tr>
    </w:tbl>
    <w:p w:rsidR="004F6902" w:rsidRPr="00213924" w:rsidRDefault="004F6902" w:rsidP="004F6902">
      <w:pPr>
        <w:pStyle w:val="af5"/>
      </w:pPr>
      <w:bookmarkStart w:id="177" w:name="_Toc502177188"/>
      <w:r>
        <w:rPr>
          <w:rFonts w:hint="eastAsia"/>
        </w:rPr>
        <w:t>请求参数</w:t>
      </w:r>
      <w:bookmarkEnd w:id="17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4F6902" w:rsidTr="004F6902">
        <w:tc>
          <w:tcPr>
            <w:tcW w:w="1502" w:type="dxa"/>
            <w:shd w:val="clear" w:color="auto" w:fill="F3F3F3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6902" w:rsidTr="004F6902">
        <w:tc>
          <w:tcPr>
            <w:tcW w:w="1502" w:type="dxa"/>
            <w:shd w:val="clear" w:color="auto" w:fill="auto"/>
          </w:tcPr>
          <w:p w:rsidR="004F6902" w:rsidRPr="00422E1F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4F6902" w:rsidRPr="00422E1F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4F6902" w:rsidRPr="00422E1F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4F6902" w:rsidTr="004F6902">
        <w:tc>
          <w:tcPr>
            <w:tcW w:w="1502" w:type="dxa"/>
            <w:shd w:val="clear" w:color="auto" w:fill="auto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 w:rsidRPr="004F6902">
              <w:t>success</w:t>
            </w:r>
          </w:p>
        </w:tc>
        <w:tc>
          <w:tcPr>
            <w:tcW w:w="1470" w:type="dxa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324" w:type="dxa"/>
          </w:tcPr>
          <w:p w:rsidR="004F6902" w:rsidRDefault="004F6902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是否同意？</w:t>
            </w:r>
          </w:p>
        </w:tc>
      </w:tr>
    </w:tbl>
    <w:p w:rsidR="001546B4" w:rsidRPr="00213924" w:rsidRDefault="001546B4" w:rsidP="001546B4">
      <w:pPr>
        <w:pStyle w:val="af5"/>
      </w:pPr>
      <w:bookmarkStart w:id="178" w:name="_Toc502177189"/>
      <w:r>
        <w:rPr>
          <w:rFonts w:hint="eastAsia"/>
        </w:rPr>
        <w:t>环境变量</w:t>
      </w:r>
      <w:bookmarkEnd w:id="178"/>
    </w:p>
    <w:p w:rsidR="001546B4" w:rsidRDefault="001546B4" w:rsidP="001546B4">
      <w:pPr>
        <w:pStyle w:val="20"/>
        <w:ind w:firstLine="480"/>
      </w:pPr>
      <w:r>
        <w:rPr>
          <w:rFonts w:hint="eastAsia"/>
        </w:rPr>
        <w:t>暂无。</w:t>
      </w:r>
    </w:p>
    <w:p w:rsidR="004F6902" w:rsidRPr="00213924" w:rsidRDefault="004F6902" w:rsidP="004F6902">
      <w:pPr>
        <w:pStyle w:val="af5"/>
      </w:pPr>
      <w:bookmarkStart w:id="179" w:name="_Toc502177190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79"/>
    </w:p>
    <w:p w:rsidR="001546B4" w:rsidRDefault="009F4661" w:rsidP="001546B4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_Ref498763236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OrderResult</w:t>
      </w:r>
      <w:r>
        <w:fldChar w:fldCharType="end"/>
      </w:r>
      <w:r>
        <w:rPr>
          <w:rFonts w:hint="eastAsia"/>
        </w:rPr>
        <w:t>对象。</w:t>
      </w:r>
    </w:p>
    <w:p w:rsidR="001546B4" w:rsidRDefault="001546B4" w:rsidP="004F6902">
      <w:pPr>
        <w:pStyle w:val="20"/>
        <w:ind w:firstLine="480"/>
      </w:pPr>
    </w:p>
    <w:p w:rsidR="002A3F6A" w:rsidRDefault="002A3F6A" w:rsidP="002A3F6A">
      <w:pPr>
        <w:pStyle w:val="0505"/>
        <w:ind w:left="420" w:hanging="420"/>
      </w:pPr>
      <w:bookmarkStart w:id="180" w:name="_Toc502177191"/>
      <w:r>
        <w:rPr>
          <w:rFonts w:hint="eastAsia"/>
        </w:rPr>
        <w:t>租借业务通用功能</w:t>
      </w:r>
      <w:bookmarkEnd w:id="180"/>
    </w:p>
    <w:p w:rsidR="002A3F6A" w:rsidRDefault="002A3F6A" w:rsidP="002A3F6A">
      <w:pPr>
        <w:pStyle w:val="af3"/>
      </w:pPr>
      <w:bookmarkStart w:id="181" w:name="_Toc502177192"/>
      <w:r>
        <w:rPr>
          <w:rFonts w:hint="eastAsia"/>
        </w:rPr>
        <w:t>订单</w:t>
      </w:r>
      <w:bookmarkEnd w:id="181"/>
    </w:p>
    <w:p w:rsidR="002A3F6A" w:rsidRDefault="002A3F6A" w:rsidP="002A3F6A">
      <w:pPr>
        <w:pStyle w:val="af4"/>
      </w:pPr>
      <w:bookmarkStart w:id="182" w:name="_Toc502177193"/>
      <w:r>
        <w:rPr>
          <w:rFonts w:hint="eastAsia"/>
        </w:rPr>
        <w:t>显示订单详情</w:t>
      </w:r>
      <w:bookmarkEnd w:id="18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A3F6A" w:rsidTr="002A3F6A">
        <w:tc>
          <w:tcPr>
            <w:tcW w:w="846" w:type="dxa"/>
            <w:shd w:val="clear" w:color="auto" w:fill="F3F3F3"/>
          </w:tcPr>
          <w:p w:rsidR="002A3F6A" w:rsidRDefault="002A3F6A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62055" w:rsidRDefault="00062055" w:rsidP="002A3F6A">
            <w:pPr>
              <w:pStyle w:val="afffff0"/>
              <w:spacing w:after="0" w:line="240" w:lineRule="auto"/>
              <w:ind w:firstLineChars="0" w:firstLine="0"/>
            </w:pPr>
            <w:r>
              <w:t>/lease/lessor</w:t>
            </w:r>
            <w:r w:rsidR="002A3F6A" w:rsidRPr="00E90D23">
              <w:t>/order</w:t>
            </w:r>
            <w:r>
              <w:rPr>
                <w:rFonts w:hint="eastAsia"/>
              </w:rPr>
              <w:t>!d</w:t>
            </w:r>
            <w:r>
              <w:t>etails</w:t>
            </w:r>
            <w:r>
              <w:rPr>
                <w:rFonts w:hint="eastAsia"/>
              </w:rPr>
              <w:t>（对于供给方）</w:t>
            </w:r>
          </w:p>
          <w:p w:rsidR="002A3F6A" w:rsidRDefault="00062055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或</w:t>
            </w:r>
          </w:p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 w:rsidRPr="00062055">
              <w:t>/lease/lessee/order!details</w:t>
            </w:r>
            <w:r w:rsidRPr="00062055">
              <w:rPr>
                <w:rFonts w:hint="eastAsia"/>
              </w:rPr>
              <w:t>（对于</w:t>
            </w:r>
            <w:r>
              <w:rPr>
                <w:rFonts w:hint="eastAsia"/>
              </w:rPr>
              <w:t>需求</w:t>
            </w:r>
            <w:r w:rsidRPr="00062055">
              <w:rPr>
                <w:rFonts w:hint="eastAsia"/>
              </w:rPr>
              <w:t>方）</w:t>
            </w:r>
          </w:p>
        </w:tc>
      </w:tr>
    </w:tbl>
    <w:p w:rsidR="00062055" w:rsidRPr="00213924" w:rsidRDefault="00062055" w:rsidP="00062055">
      <w:pPr>
        <w:pStyle w:val="af5"/>
      </w:pPr>
      <w:bookmarkStart w:id="183" w:name="_Toc502177194"/>
      <w:r>
        <w:rPr>
          <w:rFonts w:hint="eastAsia"/>
        </w:rPr>
        <w:t>请求参数</w:t>
      </w:r>
      <w:bookmarkEnd w:id="18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062055" w:rsidTr="00062055">
        <w:tc>
          <w:tcPr>
            <w:tcW w:w="1502" w:type="dxa"/>
            <w:shd w:val="clear" w:color="auto" w:fill="F3F3F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2055" w:rsidTr="00062055">
        <w:tc>
          <w:tcPr>
            <w:tcW w:w="1502" w:type="dxa"/>
            <w:shd w:val="clear" w:color="auto" w:fill="auto"/>
          </w:tcPr>
          <w:p w:rsidR="00062055" w:rsidRPr="00422E1F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062055" w:rsidRPr="00422E1F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062055" w:rsidRPr="00422E1F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062055" w:rsidRDefault="00062055" w:rsidP="00062055">
      <w:pPr>
        <w:pStyle w:val="af5"/>
      </w:pPr>
      <w:bookmarkStart w:id="184" w:name="_Toc502177195"/>
      <w:r w:rsidRPr="00213924">
        <w:rPr>
          <w:rFonts w:hint="eastAsia"/>
        </w:rPr>
        <w:t>环境变量</w:t>
      </w:r>
      <w:bookmarkEnd w:id="18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062055" w:rsidTr="00062055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2055" w:rsidTr="00062055">
        <w:trPr>
          <w:jc w:val="center"/>
        </w:trPr>
        <w:tc>
          <w:tcPr>
            <w:tcW w:w="1321" w:type="dxa"/>
            <w:shd w:val="clear" w:color="auto" w:fill="auto"/>
          </w:tcPr>
          <w:p w:rsidR="00062055" w:rsidRPr="00422E1F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t>order</w:t>
            </w:r>
          </w:p>
        </w:tc>
        <w:tc>
          <w:tcPr>
            <w:tcW w:w="2016" w:type="dxa"/>
            <w:shd w:val="clear" w:color="auto" w:fill="auto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t>SimpleOrder</w:t>
            </w:r>
          </w:p>
        </w:tc>
        <w:tc>
          <w:tcPr>
            <w:tcW w:w="1169" w:type="dxa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062055" w:rsidRDefault="00062055" w:rsidP="00062055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</w:p>
        </w:tc>
      </w:tr>
    </w:tbl>
    <w:p w:rsidR="00062055" w:rsidRPr="00213924" w:rsidRDefault="00062055" w:rsidP="00062055">
      <w:pPr>
        <w:pStyle w:val="af5"/>
      </w:pPr>
      <w:bookmarkStart w:id="185" w:name="_Toc502177196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85"/>
    </w:p>
    <w:p w:rsidR="00062055" w:rsidRDefault="00F850E6" w:rsidP="004F6902">
      <w:pPr>
        <w:pStyle w:val="20"/>
        <w:ind w:firstLine="480"/>
      </w:pPr>
      <w:r>
        <w:fldChar w:fldCharType="begin"/>
      </w:r>
      <w:r>
        <w:instrText xml:space="preserve"> REF _Ref500258643 \h </w:instrText>
      </w:r>
      <w:r>
        <w:fldChar w:fldCharType="separate"/>
      </w:r>
      <w:r w:rsidR="00930899">
        <w:rPr>
          <w:rFonts w:hint="eastAsia"/>
        </w:rPr>
        <w:t>LeaseOrderDetailsResult</w:t>
      </w:r>
      <w:r>
        <w:fldChar w:fldCharType="end"/>
      </w:r>
      <w:r>
        <w:rPr>
          <w:rFonts w:hint="eastAsia"/>
        </w:rPr>
        <w:t>对象。</w:t>
      </w:r>
    </w:p>
    <w:p w:rsidR="006A59D9" w:rsidRDefault="006A59D9" w:rsidP="004F6902">
      <w:pPr>
        <w:pStyle w:val="20"/>
        <w:ind w:firstLine="480"/>
      </w:pPr>
    </w:p>
    <w:p w:rsidR="00E6530E" w:rsidRDefault="00E6530E" w:rsidP="00E6530E">
      <w:pPr>
        <w:pStyle w:val="af4"/>
      </w:pPr>
      <w:bookmarkStart w:id="186" w:name="_Toc502177197"/>
      <w:r>
        <w:rPr>
          <w:rFonts w:hint="eastAsia"/>
        </w:rPr>
        <w:lastRenderedPageBreak/>
        <w:t>评价订单</w:t>
      </w:r>
      <w:r w:rsidR="005F3B21">
        <w:rPr>
          <w:rFonts w:hint="eastAsia"/>
        </w:rPr>
        <w:t>/修改评价</w:t>
      </w:r>
      <w:r>
        <w:rPr>
          <w:rFonts w:hint="eastAsia"/>
        </w:rPr>
        <w:t>-UI</w:t>
      </w:r>
      <w:bookmarkEnd w:id="18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6530E" w:rsidTr="005D7BA3">
        <w:tc>
          <w:tcPr>
            <w:tcW w:w="84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 w:rsidRPr="00EE4E16">
              <w:t>/lease/reviewOrder</w:t>
            </w:r>
            <w:r>
              <w:t>!input</w:t>
            </w:r>
          </w:p>
        </w:tc>
      </w:tr>
    </w:tbl>
    <w:p w:rsidR="00E6530E" w:rsidRPr="00213924" w:rsidRDefault="00E6530E" w:rsidP="00E6530E">
      <w:pPr>
        <w:pStyle w:val="af5"/>
      </w:pPr>
      <w:bookmarkStart w:id="187" w:name="_Toc502177198"/>
      <w:r>
        <w:rPr>
          <w:rFonts w:hint="eastAsia"/>
        </w:rPr>
        <w:t>请求参数</w:t>
      </w:r>
      <w:bookmarkEnd w:id="18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E6530E" w:rsidTr="005D7BA3">
        <w:tc>
          <w:tcPr>
            <w:tcW w:w="1502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530E" w:rsidTr="00806997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E6530E" w:rsidRPr="00422E1F" w:rsidRDefault="00E6530E" w:rsidP="005D7BA3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E6530E" w:rsidRPr="00422E1F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E6530E" w:rsidRPr="00422E1F" w:rsidRDefault="00E6530E" w:rsidP="0080699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被评价的订单项</w:t>
            </w:r>
            <w:r>
              <w:rPr>
                <w:rFonts w:hint="eastAsia"/>
              </w:rPr>
              <w:t>ID</w:t>
            </w:r>
            <w:r w:rsidR="005F3B21">
              <w:rPr>
                <w:rFonts w:hint="eastAsia"/>
              </w:rPr>
              <w:t>（新建时使用</w:t>
            </w:r>
            <w:r w:rsidR="00806997">
              <w:rPr>
                <w:rFonts w:hint="eastAsia"/>
              </w:rPr>
              <w:t>，建议修改时不使用</w:t>
            </w:r>
            <w:r w:rsidR="005F3B21">
              <w:rPr>
                <w:rFonts w:hint="eastAsia"/>
              </w:rPr>
              <w:t>）</w:t>
            </w:r>
          </w:p>
        </w:tc>
      </w:tr>
      <w:tr w:rsidR="005F3B21" w:rsidTr="00806997">
        <w:tc>
          <w:tcPr>
            <w:tcW w:w="1502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5F3B21" w:rsidRPr="005211C3" w:rsidRDefault="005F3B21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  <w:bottom w:val="single" w:sz="4" w:space="0" w:color="auto"/>
            </w:tcBorders>
          </w:tcPr>
          <w:p w:rsidR="005F3B21" w:rsidRDefault="005F3B21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  <w:bottom w:val="single" w:sz="4" w:space="0" w:color="auto"/>
            </w:tcBorders>
          </w:tcPr>
          <w:p w:rsidR="005F3B21" w:rsidRDefault="005F3B21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EF2FF8" w:rsidTr="00EF2FF8"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</w:tcPr>
          <w:p w:rsidR="00EF2FF8" w:rsidRPr="00876C54" w:rsidRDefault="00EF2FF8" w:rsidP="00EF2FF8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876C54">
              <w:rPr>
                <w:rStyle w:val="affffff0"/>
                <w:rFonts w:hint="eastAsia"/>
              </w:rPr>
              <w:t>r</w:t>
            </w:r>
            <w:r w:rsidRPr="00876C54">
              <w:rPr>
                <w:rStyle w:val="affffff0"/>
              </w:rPr>
              <w:t>ole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  <w:tcBorders>
              <w:top w:val="single" w:sz="4" w:space="0" w:color="auto"/>
            </w:tcBorders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评价者以哪种角色进行评价，参见：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_Ref501144868 \r \h</w:instrText>
            </w:r>
            <w:r>
              <w:instrText xml:space="preserve"> </w:instrText>
            </w:r>
            <w:r>
              <w:fldChar w:fldCharType="separate"/>
            </w:r>
            <w:r w:rsidR="00930899">
              <w:rPr>
                <w:rFonts w:hint="eastAsia"/>
              </w:rPr>
              <w:t>1.1.2</w:t>
            </w:r>
            <w:r w:rsidR="00930899">
              <w:rPr>
                <w:rFonts w:hint="eastAsia"/>
              </w:rPr>
              <w:t xml:space="preserve">　</w:t>
            </w:r>
            <w:r>
              <w:fldChar w:fldCharType="end"/>
            </w:r>
            <w:r>
              <w:fldChar w:fldCharType="begin"/>
            </w:r>
            <w:r>
              <w:instrText xml:space="preserve"> REF _Ref501144868 \h </w:instrText>
            </w:r>
            <w:r>
              <w:fldChar w:fldCharType="separate"/>
            </w:r>
            <w:r w:rsidR="00930899">
              <w:rPr>
                <w:rFonts w:hint="eastAsia"/>
              </w:rPr>
              <w:t>用户角色</w:t>
            </w:r>
            <w:r>
              <w:fldChar w:fldCharType="end"/>
            </w:r>
          </w:p>
          <w:p w:rsidR="00806997" w:rsidRDefault="00806997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（仅当新建时使用）</w:t>
            </w:r>
          </w:p>
        </w:tc>
      </w:tr>
    </w:tbl>
    <w:p w:rsidR="00E6530E" w:rsidRPr="00213924" w:rsidRDefault="00E6530E" w:rsidP="00E6530E">
      <w:pPr>
        <w:pStyle w:val="af5"/>
      </w:pPr>
      <w:bookmarkStart w:id="188" w:name="_Toc502177199"/>
      <w:r>
        <w:rPr>
          <w:rFonts w:hint="eastAsia"/>
        </w:rPr>
        <w:t>环境变量</w:t>
      </w:r>
      <w:bookmarkEnd w:id="18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E6530E" w:rsidTr="005D7BA3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530E" w:rsidTr="005D7BA3">
        <w:trPr>
          <w:jc w:val="center"/>
        </w:trPr>
        <w:tc>
          <w:tcPr>
            <w:tcW w:w="1321" w:type="dxa"/>
            <w:shd w:val="clear" w:color="auto" w:fill="auto"/>
          </w:tcPr>
          <w:p w:rsidR="00E6530E" w:rsidRPr="00422E1F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entity</w:t>
            </w:r>
          </w:p>
        </w:tc>
        <w:tc>
          <w:tcPr>
            <w:tcW w:w="2016" w:type="dxa"/>
            <w:shd w:val="clear" w:color="auto" w:fill="auto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ReviewOrderItem</w:t>
            </w:r>
          </w:p>
        </w:tc>
        <w:tc>
          <w:tcPr>
            <w:tcW w:w="1169" w:type="dxa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E6530E" w:rsidRDefault="00E6530E" w:rsidP="00E6530E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订单项的评价</w:t>
            </w:r>
          </w:p>
        </w:tc>
      </w:tr>
    </w:tbl>
    <w:p w:rsidR="00E6530E" w:rsidRPr="00213924" w:rsidRDefault="00E6530E" w:rsidP="00E6530E">
      <w:pPr>
        <w:pStyle w:val="af5"/>
      </w:pPr>
      <w:bookmarkStart w:id="189" w:name="_Toc502177200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89"/>
    </w:p>
    <w:p w:rsidR="00E6530E" w:rsidRDefault="00E6530E" w:rsidP="00E6530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_Ref501098260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ReviewOrderItemResult</w:t>
      </w:r>
      <w:r>
        <w:fldChar w:fldCharType="end"/>
      </w:r>
      <w:r>
        <w:rPr>
          <w:rFonts w:hint="eastAsia"/>
        </w:rPr>
        <w:t>对象。</w:t>
      </w:r>
    </w:p>
    <w:p w:rsidR="00E6530E" w:rsidRDefault="00E6530E" w:rsidP="00E6530E">
      <w:pPr>
        <w:pStyle w:val="20"/>
        <w:ind w:firstLine="480"/>
      </w:pPr>
    </w:p>
    <w:p w:rsidR="000C15EC" w:rsidRDefault="000C15EC" w:rsidP="000C15EC">
      <w:pPr>
        <w:pStyle w:val="af4"/>
      </w:pPr>
      <w:bookmarkStart w:id="190" w:name="_Toc502177201"/>
      <w:r>
        <w:rPr>
          <w:rFonts w:hint="eastAsia"/>
        </w:rPr>
        <w:t>评价订单</w:t>
      </w:r>
      <w:r w:rsidR="005F3B21">
        <w:rPr>
          <w:rFonts w:hint="eastAsia"/>
        </w:rPr>
        <w:t>/修改评价</w:t>
      </w:r>
      <w:bookmarkEnd w:id="190"/>
    </w:p>
    <w:p w:rsidR="000C15EC" w:rsidRDefault="000C15EC" w:rsidP="000C15EC">
      <w:pPr>
        <w:pStyle w:val="20"/>
        <w:ind w:firstLine="480"/>
      </w:pPr>
      <w:r>
        <w:rPr>
          <w:rFonts w:hint="eastAsia"/>
        </w:rPr>
        <w:t>用户对指定订单（项）进行评价。</w:t>
      </w:r>
      <w:r w:rsidR="00E6530E">
        <w:rPr>
          <w:rFonts w:hint="eastAsia"/>
        </w:rPr>
        <w:t>如果原先已对该订单进行过评价，那么将修改评价。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C15EC" w:rsidTr="000C15EC">
        <w:tc>
          <w:tcPr>
            <w:tcW w:w="846" w:type="dxa"/>
            <w:shd w:val="clear" w:color="auto" w:fill="F3F3F3"/>
          </w:tcPr>
          <w:p w:rsidR="000C15EC" w:rsidRDefault="000C15EC" w:rsidP="000C15E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C15EC" w:rsidRDefault="000C15EC" w:rsidP="000C15EC">
            <w:pPr>
              <w:pStyle w:val="afffff0"/>
              <w:spacing w:after="0" w:line="240" w:lineRule="auto"/>
              <w:ind w:firstLineChars="0" w:firstLine="0"/>
            </w:pPr>
            <w:r w:rsidRPr="00EE4E16">
              <w:t>/lease/reviewOrder</w:t>
            </w:r>
          </w:p>
        </w:tc>
      </w:tr>
    </w:tbl>
    <w:p w:rsidR="000C15EC" w:rsidRPr="00213924" w:rsidRDefault="000C15EC" w:rsidP="000C15EC">
      <w:pPr>
        <w:pStyle w:val="af5"/>
      </w:pPr>
      <w:bookmarkStart w:id="191" w:name="_Toc502177202"/>
      <w:r>
        <w:rPr>
          <w:rFonts w:hint="eastAsia"/>
        </w:rPr>
        <w:t>请求参数</w:t>
      </w:r>
      <w:bookmarkEnd w:id="19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0C15EC" w:rsidTr="000C15EC">
        <w:tc>
          <w:tcPr>
            <w:tcW w:w="1502" w:type="dxa"/>
            <w:shd w:val="clear" w:color="auto" w:fill="F3F3F3"/>
          </w:tcPr>
          <w:p w:rsidR="000C15EC" w:rsidRDefault="000C15EC" w:rsidP="000C15E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0C15EC" w:rsidRDefault="000C15EC" w:rsidP="000C15E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0C15EC" w:rsidRDefault="000C15EC" w:rsidP="000C15E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3B21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5F3B21" w:rsidRPr="00422E1F" w:rsidRDefault="005F3B21" w:rsidP="005F3B2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5F3B21" w:rsidRPr="00422E1F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5F3B21" w:rsidRPr="00422E1F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被评价的订单项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806997" w:rsidRPr="00806997">
              <w:rPr>
                <w:rFonts w:hint="eastAsia"/>
              </w:rPr>
              <w:t>新建时使用，</w:t>
            </w:r>
            <w:r w:rsidR="00806997">
              <w:rPr>
                <w:rFonts w:hint="eastAsia"/>
              </w:rPr>
              <w:t>建议</w:t>
            </w:r>
            <w:r w:rsidR="00806997" w:rsidRPr="00806997">
              <w:rPr>
                <w:rFonts w:hint="eastAsia"/>
              </w:rPr>
              <w:t>修改时不使用</w:t>
            </w:r>
            <w:r>
              <w:rPr>
                <w:rFonts w:hint="eastAsia"/>
              </w:rPr>
              <w:t>）</w:t>
            </w:r>
          </w:p>
        </w:tc>
      </w:tr>
      <w:tr w:rsidR="005F3B21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5F3B21" w:rsidRPr="005211C3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5F3B21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5F3B21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EF2FF8" w:rsidTr="000C15EC">
        <w:tc>
          <w:tcPr>
            <w:tcW w:w="1502" w:type="dxa"/>
            <w:shd w:val="clear" w:color="auto" w:fill="auto"/>
          </w:tcPr>
          <w:p w:rsidR="00EF2FF8" w:rsidRPr="00806997" w:rsidRDefault="00EF2FF8" w:rsidP="00EF2FF8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806997">
              <w:rPr>
                <w:rStyle w:val="affffff0"/>
                <w:rFonts w:hint="eastAsia"/>
              </w:rPr>
              <w:t>r</w:t>
            </w:r>
            <w:r w:rsidRPr="00806997">
              <w:rPr>
                <w:rStyle w:val="affffff0"/>
              </w:rPr>
              <w:t>ole</w:t>
            </w:r>
          </w:p>
        </w:tc>
        <w:tc>
          <w:tcPr>
            <w:tcW w:w="1470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324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评价者以哪种角色进行评价，参见：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_Ref501144868 \r \h</w:instrText>
            </w:r>
            <w:r>
              <w:instrText xml:space="preserve"> </w:instrText>
            </w:r>
            <w:r w:rsidR="00806997">
              <w:instrText xml:space="preserve"> \* MERGEFORMAT </w:instrText>
            </w:r>
            <w:r>
              <w:fldChar w:fldCharType="separate"/>
            </w:r>
            <w:r w:rsidR="00930899">
              <w:rPr>
                <w:rFonts w:hint="eastAsia"/>
              </w:rPr>
              <w:t>1.1.2</w:t>
            </w:r>
            <w:r w:rsidR="00930899">
              <w:rPr>
                <w:rFonts w:hint="eastAsia"/>
              </w:rPr>
              <w:t xml:space="preserve">　</w:t>
            </w:r>
            <w:r>
              <w:fldChar w:fldCharType="end"/>
            </w:r>
            <w:r>
              <w:fldChar w:fldCharType="begin"/>
            </w:r>
            <w:r>
              <w:instrText xml:space="preserve"> REF _Ref501144868 \h </w:instrText>
            </w:r>
            <w:r w:rsidR="00806997">
              <w:instrText xml:space="preserve"> \* MERGEFORMAT </w:instrText>
            </w:r>
            <w:r>
              <w:fldChar w:fldCharType="separate"/>
            </w:r>
            <w:r w:rsidR="00930899">
              <w:rPr>
                <w:rFonts w:hint="eastAsia"/>
              </w:rPr>
              <w:t>用户角色</w:t>
            </w:r>
            <w:r>
              <w:fldChar w:fldCharType="end"/>
            </w:r>
          </w:p>
          <w:p w:rsidR="00806997" w:rsidRDefault="00806997" w:rsidP="00EF2FF8">
            <w:pPr>
              <w:pStyle w:val="afffff0"/>
              <w:spacing w:after="0" w:line="240" w:lineRule="auto"/>
              <w:ind w:firstLineChars="0" w:firstLine="0"/>
            </w:pPr>
            <w:r w:rsidRPr="00806997">
              <w:rPr>
                <w:rFonts w:hint="eastAsia"/>
              </w:rPr>
              <w:t>（仅当新建时使用）</w:t>
            </w:r>
          </w:p>
        </w:tc>
      </w:tr>
      <w:tr w:rsidR="00EF2FF8" w:rsidTr="000C15EC">
        <w:tc>
          <w:tcPr>
            <w:tcW w:w="1502" w:type="dxa"/>
            <w:shd w:val="clear" w:color="auto" w:fill="auto"/>
          </w:tcPr>
          <w:p w:rsidR="00EF2FF8" w:rsidRPr="005211C3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score</w:t>
            </w:r>
          </w:p>
        </w:tc>
        <w:tc>
          <w:tcPr>
            <w:tcW w:w="1470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byte</w:t>
            </w:r>
          </w:p>
        </w:tc>
        <w:tc>
          <w:tcPr>
            <w:tcW w:w="5324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评分。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分制。</w:t>
            </w:r>
          </w:p>
        </w:tc>
      </w:tr>
      <w:tr w:rsidR="00EF2FF8" w:rsidTr="000C15EC">
        <w:tc>
          <w:tcPr>
            <w:tcW w:w="1502" w:type="dxa"/>
            <w:shd w:val="clear" w:color="auto" w:fill="auto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EF2FF8" w:rsidRDefault="00EF2FF8" w:rsidP="00EF2FF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评价的内容</w:t>
            </w:r>
          </w:p>
        </w:tc>
      </w:tr>
    </w:tbl>
    <w:p w:rsidR="000C15EC" w:rsidRPr="00213924" w:rsidRDefault="000C15EC" w:rsidP="000C15EC">
      <w:pPr>
        <w:pStyle w:val="af5"/>
      </w:pPr>
      <w:bookmarkStart w:id="192" w:name="_Toc502177203"/>
      <w:r>
        <w:rPr>
          <w:rFonts w:hint="eastAsia"/>
        </w:rPr>
        <w:t>环境变量</w:t>
      </w:r>
      <w:bookmarkEnd w:id="192"/>
    </w:p>
    <w:p w:rsidR="000C15EC" w:rsidRDefault="000C15EC" w:rsidP="000C15EC">
      <w:pPr>
        <w:pStyle w:val="20"/>
        <w:ind w:firstLine="480"/>
      </w:pPr>
      <w:r>
        <w:rPr>
          <w:rFonts w:hint="eastAsia"/>
        </w:rPr>
        <w:t>暂无。</w:t>
      </w:r>
    </w:p>
    <w:p w:rsidR="000C15EC" w:rsidRPr="00213924" w:rsidRDefault="000C15EC" w:rsidP="000C15EC">
      <w:pPr>
        <w:pStyle w:val="af5"/>
      </w:pPr>
      <w:bookmarkStart w:id="193" w:name="_Toc502177204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93"/>
    </w:p>
    <w:p w:rsidR="000C15EC" w:rsidRDefault="000C15EC" w:rsidP="000C15EC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0C15EC" w:rsidRDefault="000C15EC" w:rsidP="000C15EC">
      <w:pPr>
        <w:pStyle w:val="20"/>
        <w:ind w:firstLine="480"/>
      </w:pPr>
    </w:p>
    <w:p w:rsidR="00E6530E" w:rsidRDefault="007C3D5C" w:rsidP="007C3D5C">
      <w:pPr>
        <w:pStyle w:val="af4"/>
      </w:pPr>
      <w:bookmarkStart w:id="194" w:name="_Toc502177205"/>
      <w:r>
        <w:rPr>
          <w:rFonts w:hint="eastAsia"/>
        </w:rPr>
        <w:t>删除评价</w:t>
      </w:r>
      <w:bookmarkEnd w:id="19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6530E" w:rsidTr="005D7BA3">
        <w:tc>
          <w:tcPr>
            <w:tcW w:w="84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6530E" w:rsidRDefault="007C3D5C" w:rsidP="005D7BA3">
            <w:pPr>
              <w:pStyle w:val="afffff0"/>
              <w:spacing w:after="0" w:line="240" w:lineRule="auto"/>
              <w:ind w:firstLineChars="0" w:firstLine="0"/>
            </w:pPr>
            <w:r w:rsidRPr="007C3D5C">
              <w:t>/lease/reviewOrder</w:t>
            </w:r>
            <w:r w:rsidR="00E6530E">
              <w:t>!delete</w:t>
            </w:r>
          </w:p>
        </w:tc>
      </w:tr>
    </w:tbl>
    <w:p w:rsidR="00E6530E" w:rsidRDefault="00E6530E" w:rsidP="007C3D5C">
      <w:pPr>
        <w:pStyle w:val="af5"/>
      </w:pPr>
      <w:bookmarkStart w:id="195" w:name="_Toc502177206"/>
      <w:r>
        <w:rPr>
          <w:rFonts w:hint="eastAsia"/>
        </w:rPr>
        <w:t>请求参数</w:t>
      </w:r>
      <w:bookmarkEnd w:id="19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E6530E" w:rsidTr="005D7BA3">
        <w:tc>
          <w:tcPr>
            <w:tcW w:w="245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530E" w:rsidTr="001462B4">
        <w:tc>
          <w:tcPr>
            <w:tcW w:w="2456" w:type="dxa"/>
            <w:tcBorders>
              <w:bottom w:val="dashed" w:sz="4" w:space="0" w:color="auto"/>
            </w:tcBorders>
            <w:shd w:val="clear" w:color="auto" w:fill="auto"/>
          </w:tcPr>
          <w:p w:rsidR="00E6530E" w:rsidRPr="00344C55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i</w:t>
            </w:r>
            <w:r w:rsidRPr="0042599A">
              <w:t>d</w:t>
            </w:r>
          </w:p>
        </w:tc>
        <w:tc>
          <w:tcPr>
            <w:tcW w:w="1296" w:type="dxa"/>
            <w:tcBorders>
              <w:bottom w:val="dashed" w:sz="4" w:space="0" w:color="auto"/>
            </w:tcBorders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ed" w:sz="4" w:space="0" w:color="auto"/>
            </w:tcBorders>
          </w:tcPr>
          <w:p w:rsidR="00E6530E" w:rsidRPr="001B0BB2" w:rsidRDefault="007C3D5C" w:rsidP="007C3D5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</w:t>
            </w:r>
            <w:r w:rsidR="00E6530E">
              <w:t>ID</w:t>
            </w:r>
          </w:p>
        </w:tc>
      </w:tr>
      <w:tr w:rsidR="005F3B21" w:rsidTr="001462B4">
        <w:tc>
          <w:tcPr>
            <w:tcW w:w="2456" w:type="dxa"/>
            <w:tcBorders>
              <w:top w:val="dashed" w:sz="4" w:space="0" w:color="auto"/>
            </w:tcBorders>
            <w:shd w:val="clear" w:color="auto" w:fill="auto"/>
          </w:tcPr>
          <w:p w:rsidR="005F3B21" w:rsidRPr="00344C55" w:rsidRDefault="005F3B21" w:rsidP="005F3B21">
            <w:pPr>
              <w:pStyle w:val="afffff0"/>
              <w:spacing w:after="0" w:line="240" w:lineRule="auto"/>
              <w:ind w:firstLineChars="0" w:firstLine="0"/>
            </w:pPr>
            <w:r w:rsidRPr="0042599A">
              <w:t>targetId</w:t>
            </w:r>
          </w:p>
        </w:tc>
        <w:tc>
          <w:tcPr>
            <w:tcW w:w="1296" w:type="dxa"/>
            <w:tcBorders>
              <w:top w:val="dashed" w:sz="4" w:space="0" w:color="auto"/>
            </w:tcBorders>
          </w:tcPr>
          <w:p w:rsidR="005F3B21" w:rsidRDefault="005F3B21" w:rsidP="005F3B2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dashed" w:sz="4" w:space="0" w:color="auto"/>
            </w:tcBorders>
          </w:tcPr>
          <w:p w:rsidR="005F3B21" w:rsidRPr="001B0BB2" w:rsidRDefault="005F3B21" w:rsidP="005F3B21">
            <w:pPr>
              <w:pStyle w:val="afffff0"/>
              <w:spacing w:after="0" w:line="240" w:lineRule="auto"/>
              <w:ind w:firstLineChars="0" w:firstLine="0"/>
            </w:pPr>
            <w:r w:rsidRPr="007C3D5C">
              <w:rPr>
                <w:rFonts w:hint="eastAsia"/>
              </w:rPr>
              <w:t>被评价的订单项</w:t>
            </w:r>
            <w:r w:rsidRPr="007C3D5C">
              <w:rPr>
                <w:rFonts w:hint="eastAsia"/>
              </w:rPr>
              <w:t>ID</w:t>
            </w:r>
          </w:p>
        </w:tc>
      </w:tr>
    </w:tbl>
    <w:p w:rsidR="00E6530E" w:rsidRDefault="00E6530E" w:rsidP="007C3D5C">
      <w:pPr>
        <w:pStyle w:val="af5"/>
      </w:pPr>
      <w:bookmarkStart w:id="196" w:name="_Toc502177207"/>
      <w:r w:rsidRPr="00213924">
        <w:rPr>
          <w:rFonts w:hint="eastAsia"/>
        </w:rPr>
        <w:t>环境变量</w:t>
      </w:r>
      <w:bookmarkEnd w:id="196"/>
    </w:p>
    <w:p w:rsidR="00E6530E" w:rsidRPr="0015419D" w:rsidRDefault="00E6530E" w:rsidP="00E6530E">
      <w:pPr>
        <w:pStyle w:val="20"/>
        <w:ind w:firstLine="480"/>
      </w:pPr>
      <w:r>
        <w:rPr>
          <w:rFonts w:hint="eastAsia"/>
        </w:rPr>
        <w:t>无。</w:t>
      </w:r>
    </w:p>
    <w:p w:rsidR="00E6530E" w:rsidRPr="00213924" w:rsidRDefault="00E6530E" w:rsidP="007C3D5C">
      <w:pPr>
        <w:pStyle w:val="af5"/>
      </w:pPr>
      <w:bookmarkStart w:id="197" w:name="_Toc50217720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197"/>
    </w:p>
    <w:p w:rsidR="00E6530E" w:rsidRDefault="00E6530E" w:rsidP="00E6530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E6530E" w:rsidRDefault="00E6530E" w:rsidP="000C15EC">
      <w:pPr>
        <w:pStyle w:val="20"/>
        <w:ind w:firstLine="480"/>
      </w:pPr>
    </w:p>
    <w:p w:rsidR="00E70B80" w:rsidRDefault="00E70B80" w:rsidP="00E70B80">
      <w:pPr>
        <w:pStyle w:val="0505"/>
        <w:ind w:left="420" w:hanging="420"/>
      </w:pPr>
      <w:bookmarkStart w:id="198" w:name="_Toc502177209"/>
      <w:r>
        <w:rPr>
          <w:rFonts w:hint="eastAsia"/>
        </w:rPr>
        <w:t>Blog管理</w:t>
      </w:r>
      <w:bookmarkEnd w:id="198"/>
    </w:p>
    <w:p w:rsidR="005F3B21" w:rsidRDefault="005F3B21" w:rsidP="005F3B21">
      <w:pPr>
        <w:pStyle w:val="af3"/>
      </w:pPr>
      <w:bookmarkStart w:id="199" w:name="_Toc502177210"/>
      <w:r>
        <w:rPr>
          <w:rFonts w:hint="eastAsia"/>
        </w:rPr>
        <w:t>发布/修改Blog</w:t>
      </w:r>
      <w:r>
        <w:t>-UI</w:t>
      </w:r>
      <w:bookmarkEnd w:id="19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F3B21" w:rsidTr="006C43FA">
        <w:tc>
          <w:tcPr>
            <w:tcW w:w="846" w:type="dxa"/>
            <w:shd w:val="clear" w:color="auto" w:fill="F3F3F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t>/blog/blog!input</w:t>
            </w:r>
          </w:p>
        </w:tc>
      </w:tr>
    </w:tbl>
    <w:p w:rsidR="005F3B21" w:rsidRPr="00213924" w:rsidRDefault="005F3B21" w:rsidP="005F3B21">
      <w:pPr>
        <w:pStyle w:val="af4"/>
      </w:pPr>
      <w:bookmarkStart w:id="200" w:name="_Toc502177211"/>
      <w:r>
        <w:rPr>
          <w:rFonts w:hint="eastAsia"/>
        </w:rPr>
        <w:t>请求参数</w:t>
      </w:r>
      <w:bookmarkEnd w:id="20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5F3B21" w:rsidTr="006C43FA">
        <w:tc>
          <w:tcPr>
            <w:tcW w:w="2456" w:type="dxa"/>
            <w:shd w:val="clear" w:color="auto" w:fill="F3F3F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3B21" w:rsidTr="006C43FA">
        <w:tc>
          <w:tcPr>
            <w:tcW w:w="2456" w:type="dxa"/>
            <w:shd w:val="clear" w:color="auto" w:fill="auto"/>
          </w:tcPr>
          <w:p w:rsidR="005F3B21" w:rsidRPr="00922BB0" w:rsidRDefault="005F3B21" w:rsidP="006C43FA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22BB0">
              <w:rPr>
                <w:rStyle w:val="affffff0"/>
                <w:rFonts w:hint="eastAsia"/>
              </w:rPr>
              <w:t>id</w:t>
            </w:r>
          </w:p>
        </w:tc>
        <w:tc>
          <w:tcPr>
            <w:tcW w:w="1296" w:type="dxa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表示发布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；正数表示修改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。</w:t>
            </w:r>
          </w:p>
        </w:tc>
      </w:tr>
    </w:tbl>
    <w:p w:rsidR="005F3B21" w:rsidRDefault="005F3B21" w:rsidP="005F3B21">
      <w:pPr>
        <w:pStyle w:val="af4"/>
      </w:pPr>
      <w:bookmarkStart w:id="201" w:name="_Toc502177212"/>
      <w:r w:rsidRPr="00213924">
        <w:rPr>
          <w:rFonts w:hint="eastAsia"/>
        </w:rPr>
        <w:t>环境变量</w:t>
      </w:r>
      <w:bookmarkEnd w:id="20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5F3B21" w:rsidTr="006C43FA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3B21" w:rsidTr="006C43FA">
        <w:trPr>
          <w:jc w:val="center"/>
        </w:trPr>
        <w:tc>
          <w:tcPr>
            <w:tcW w:w="1321" w:type="dxa"/>
            <w:shd w:val="clear" w:color="auto" w:fill="auto"/>
          </w:tcPr>
          <w:p w:rsidR="005F3B21" w:rsidRPr="00422E1F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2016" w:type="dxa"/>
            <w:shd w:val="clear" w:color="auto" w:fill="auto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1169" w:type="dxa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5F3B21" w:rsidRDefault="005F3B21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待编辑的</w:t>
            </w:r>
            <w:r>
              <w:rPr>
                <w:rFonts w:hint="eastAsia"/>
              </w:rPr>
              <w:t>Blog</w:t>
            </w:r>
          </w:p>
        </w:tc>
      </w:tr>
    </w:tbl>
    <w:p w:rsidR="005F3B21" w:rsidRPr="00213924" w:rsidRDefault="005F3B21" w:rsidP="005F3B21">
      <w:pPr>
        <w:pStyle w:val="af4"/>
      </w:pPr>
      <w:bookmarkStart w:id="202" w:name="_Toc50217721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02"/>
    </w:p>
    <w:p w:rsidR="005F3B21" w:rsidRDefault="005F3B21" w:rsidP="005F3B21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_Ref500593718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BlogResult</w:t>
      </w:r>
      <w:r>
        <w:fldChar w:fldCharType="end"/>
      </w:r>
      <w:r>
        <w:rPr>
          <w:rFonts w:hint="eastAsia"/>
        </w:rPr>
        <w:t>对象。</w:t>
      </w:r>
    </w:p>
    <w:p w:rsidR="005F3B21" w:rsidRPr="005F3B21" w:rsidRDefault="005F3B21" w:rsidP="005F3B21">
      <w:pPr>
        <w:pStyle w:val="20"/>
        <w:ind w:firstLine="480"/>
      </w:pPr>
    </w:p>
    <w:p w:rsidR="00E70B80" w:rsidRDefault="00E70B80" w:rsidP="00E70B80">
      <w:pPr>
        <w:pStyle w:val="af3"/>
      </w:pPr>
      <w:bookmarkStart w:id="203" w:name="_Toc502177214"/>
      <w:r>
        <w:rPr>
          <w:rFonts w:hint="eastAsia"/>
        </w:rPr>
        <w:t>发布/修改Blog</w:t>
      </w:r>
      <w:bookmarkEnd w:id="20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E70B80" w:rsidTr="00E70B80">
        <w:tc>
          <w:tcPr>
            <w:tcW w:w="846" w:type="dxa"/>
            <w:shd w:val="clear" w:color="auto" w:fill="F3F3F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t>/blog/blog!edit</w:t>
            </w:r>
          </w:p>
        </w:tc>
      </w:tr>
    </w:tbl>
    <w:p w:rsidR="00E70B80" w:rsidRPr="00213924" w:rsidRDefault="00E70B80" w:rsidP="00E70B80">
      <w:pPr>
        <w:pStyle w:val="af4"/>
      </w:pPr>
      <w:bookmarkStart w:id="204" w:name="_Toc502177215"/>
      <w:r>
        <w:rPr>
          <w:rFonts w:hint="eastAsia"/>
        </w:rPr>
        <w:t>请求参数</w:t>
      </w:r>
      <w:bookmarkEnd w:id="20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E70B80" w:rsidTr="00E70B80">
        <w:tc>
          <w:tcPr>
            <w:tcW w:w="2456" w:type="dxa"/>
            <w:shd w:val="clear" w:color="auto" w:fill="F3F3F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0B80" w:rsidTr="00E70B80">
        <w:tc>
          <w:tcPr>
            <w:tcW w:w="2456" w:type="dxa"/>
            <w:shd w:val="clear" w:color="auto" w:fill="auto"/>
          </w:tcPr>
          <w:p w:rsidR="00E70B80" w:rsidRPr="00922BB0" w:rsidRDefault="00E70B80" w:rsidP="00E70B8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22BB0">
              <w:rPr>
                <w:rStyle w:val="affffff0"/>
                <w:rFonts w:hint="eastAsia"/>
              </w:rPr>
              <w:t>id</w:t>
            </w:r>
          </w:p>
        </w:tc>
        <w:tc>
          <w:tcPr>
            <w:tcW w:w="1296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表示发布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；正数表示修改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。</w:t>
            </w:r>
          </w:p>
        </w:tc>
      </w:tr>
      <w:tr w:rsidR="00E70B80" w:rsidTr="00E70B80">
        <w:tc>
          <w:tcPr>
            <w:tcW w:w="2456" w:type="dxa"/>
            <w:shd w:val="clear" w:color="auto" w:fill="auto"/>
          </w:tcPr>
          <w:p w:rsidR="00E70B80" w:rsidRPr="00422E1F" w:rsidRDefault="00E70B80" w:rsidP="00E70B80">
            <w:pPr>
              <w:pStyle w:val="afffff0"/>
              <w:spacing w:after="0" w:line="240" w:lineRule="auto"/>
              <w:ind w:firstLineChars="0" w:firstLine="0"/>
            </w:pPr>
            <w:r w:rsidRPr="00344C55">
              <w:t>name</w:t>
            </w:r>
          </w:p>
        </w:tc>
        <w:tc>
          <w:tcPr>
            <w:tcW w:w="1296" w:type="dxa"/>
          </w:tcPr>
          <w:p w:rsidR="00E70B80" w:rsidRPr="00422E1F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E70B80" w:rsidRPr="00422E1F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E70B80" w:rsidTr="00E70B80">
        <w:tc>
          <w:tcPr>
            <w:tcW w:w="2456" w:type="dxa"/>
            <w:shd w:val="clear" w:color="auto" w:fill="auto"/>
          </w:tcPr>
          <w:p w:rsidR="00E70B80" w:rsidRPr="00422E1F" w:rsidRDefault="00E70B80" w:rsidP="00E70B80">
            <w:pPr>
              <w:pStyle w:val="afffff0"/>
              <w:spacing w:after="0" w:line="240" w:lineRule="auto"/>
              <w:ind w:firstLineChars="0" w:firstLine="0"/>
            </w:pPr>
            <w:r w:rsidRPr="00344C55">
              <w:t>content</w:t>
            </w:r>
          </w:p>
        </w:tc>
        <w:tc>
          <w:tcPr>
            <w:tcW w:w="1296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635D6" w:rsidTr="00E70B80">
        <w:tc>
          <w:tcPr>
            <w:tcW w:w="2456" w:type="dxa"/>
            <w:shd w:val="clear" w:color="auto" w:fill="auto"/>
          </w:tcPr>
          <w:p w:rsidR="001635D6" w:rsidRPr="00E9562E" w:rsidRDefault="001635D6" w:rsidP="001635D6">
            <w:pPr>
              <w:pStyle w:val="afffff0"/>
              <w:spacing w:after="0" w:line="240" w:lineRule="auto"/>
              <w:ind w:firstLineChars="0" w:firstLine="0"/>
            </w:pPr>
            <w:r w:rsidRPr="00344C55">
              <w:t>location.longitude</w:t>
            </w:r>
          </w:p>
        </w:tc>
        <w:tc>
          <w:tcPr>
            <w:tcW w:w="1296" w:type="dxa"/>
          </w:tcPr>
          <w:p w:rsidR="001635D6" w:rsidRDefault="001635D6" w:rsidP="001635D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44" w:type="dxa"/>
          </w:tcPr>
          <w:p w:rsidR="001635D6" w:rsidRDefault="001635D6" w:rsidP="001635D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位置的经度</w:t>
            </w:r>
          </w:p>
        </w:tc>
      </w:tr>
      <w:tr w:rsidR="001635D6" w:rsidTr="00E70B80">
        <w:tc>
          <w:tcPr>
            <w:tcW w:w="2456" w:type="dxa"/>
            <w:shd w:val="clear" w:color="auto" w:fill="auto"/>
          </w:tcPr>
          <w:p w:rsidR="001635D6" w:rsidRPr="00E9562E" w:rsidRDefault="001635D6" w:rsidP="001635D6">
            <w:pPr>
              <w:pStyle w:val="afffff0"/>
              <w:spacing w:after="0" w:line="240" w:lineRule="auto"/>
              <w:ind w:firstLineChars="0" w:firstLine="0"/>
            </w:pPr>
            <w:r w:rsidRPr="00922BB0">
              <w:t>location.latitude</w:t>
            </w:r>
          </w:p>
        </w:tc>
        <w:tc>
          <w:tcPr>
            <w:tcW w:w="1296" w:type="dxa"/>
          </w:tcPr>
          <w:p w:rsidR="001635D6" w:rsidRDefault="001635D6" w:rsidP="001635D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544" w:type="dxa"/>
          </w:tcPr>
          <w:p w:rsidR="001635D6" w:rsidRDefault="001635D6" w:rsidP="001635D6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位置的纬度</w:t>
            </w:r>
          </w:p>
        </w:tc>
      </w:tr>
      <w:tr w:rsidR="001635D6" w:rsidTr="00E70B80">
        <w:tc>
          <w:tcPr>
            <w:tcW w:w="2456" w:type="dxa"/>
            <w:shd w:val="clear" w:color="auto" w:fill="auto"/>
          </w:tcPr>
          <w:p w:rsidR="001635D6" w:rsidRPr="00FD417D" w:rsidRDefault="001635D6" w:rsidP="001635D6">
            <w:r w:rsidRPr="00FD417D">
              <w:rPr>
                <w:rFonts w:hint="eastAsia"/>
              </w:rPr>
              <w:t>place</w:t>
            </w:r>
          </w:p>
        </w:tc>
        <w:tc>
          <w:tcPr>
            <w:tcW w:w="1296" w:type="dxa"/>
          </w:tcPr>
          <w:p w:rsidR="001635D6" w:rsidRPr="00FD417D" w:rsidRDefault="001635D6" w:rsidP="001635D6">
            <w:r w:rsidRPr="00FD417D"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1635D6" w:rsidRDefault="001635D6" w:rsidP="001635D6">
            <w:r w:rsidRPr="00FD417D">
              <w:rPr>
                <w:rFonts w:hint="eastAsia"/>
              </w:rPr>
              <w:t>地点名称</w:t>
            </w:r>
          </w:p>
        </w:tc>
      </w:tr>
      <w:tr w:rsidR="00E70B80" w:rsidTr="00E70B80">
        <w:tc>
          <w:tcPr>
            <w:tcW w:w="2456" w:type="dxa"/>
            <w:shd w:val="clear" w:color="auto" w:fill="auto"/>
          </w:tcPr>
          <w:p w:rsidR="00E70B80" w:rsidRPr="000700AF" w:rsidRDefault="00E70B80" w:rsidP="00E70B8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</w:t>
            </w:r>
          </w:p>
        </w:tc>
        <w:tc>
          <w:tcPr>
            <w:tcW w:w="1296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4544" w:type="dxa"/>
          </w:tcPr>
          <w:p w:rsidR="00E70B80" w:rsidRDefault="00E70B80" w:rsidP="00DD129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上传的图片文件。可以有多个。</w:t>
            </w:r>
          </w:p>
        </w:tc>
      </w:tr>
      <w:tr w:rsidR="00E70B80" w:rsidTr="00E70B80">
        <w:tc>
          <w:tcPr>
            <w:tcW w:w="2456" w:type="dxa"/>
            <w:shd w:val="clear" w:color="auto" w:fill="auto"/>
          </w:tcPr>
          <w:p w:rsidR="00E70B80" w:rsidRPr="000700AF" w:rsidRDefault="00E70B80" w:rsidP="00E70B8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0700AF">
              <w:rPr>
                <w:rStyle w:val="affffff0"/>
              </w:rPr>
              <w:t>imageIdToRemove</w:t>
            </w:r>
          </w:p>
        </w:tc>
        <w:tc>
          <w:tcPr>
            <w:tcW w:w="1296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待删除的图片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。可以有多个。</w:t>
            </w:r>
          </w:p>
        </w:tc>
      </w:tr>
    </w:tbl>
    <w:p w:rsidR="00E70B80" w:rsidRDefault="00E70B80" w:rsidP="00E70B80">
      <w:pPr>
        <w:pStyle w:val="af4"/>
      </w:pPr>
      <w:bookmarkStart w:id="205" w:name="_Toc502177216"/>
      <w:r w:rsidRPr="00213924">
        <w:rPr>
          <w:rFonts w:hint="eastAsia"/>
        </w:rPr>
        <w:lastRenderedPageBreak/>
        <w:t>环境变量</w:t>
      </w:r>
      <w:bookmarkEnd w:id="20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E70B80" w:rsidTr="00E70B80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0B80" w:rsidTr="00E70B80">
        <w:trPr>
          <w:jc w:val="center"/>
        </w:trPr>
        <w:tc>
          <w:tcPr>
            <w:tcW w:w="1321" w:type="dxa"/>
            <w:shd w:val="clear" w:color="auto" w:fill="auto"/>
          </w:tcPr>
          <w:p w:rsidR="00E70B80" w:rsidRPr="00422E1F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2016" w:type="dxa"/>
            <w:shd w:val="clear" w:color="auto" w:fill="auto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1169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E70B80" w:rsidRDefault="00E70B80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待编辑的</w:t>
            </w:r>
            <w:r>
              <w:rPr>
                <w:rFonts w:hint="eastAsia"/>
              </w:rPr>
              <w:t>Blog</w:t>
            </w:r>
          </w:p>
        </w:tc>
      </w:tr>
    </w:tbl>
    <w:p w:rsidR="00E70B80" w:rsidRPr="00213924" w:rsidRDefault="00E70B80" w:rsidP="00E70B80">
      <w:pPr>
        <w:pStyle w:val="af4"/>
      </w:pPr>
      <w:bookmarkStart w:id="206" w:name="_Toc50217721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06"/>
    </w:p>
    <w:p w:rsidR="00E70B80" w:rsidRDefault="004312A0" w:rsidP="00E70B8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_Ref500593718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BlogResult</w:t>
      </w:r>
      <w:r>
        <w:fldChar w:fldCharType="end"/>
      </w:r>
      <w:r w:rsidR="00E70B80">
        <w:rPr>
          <w:rFonts w:hint="eastAsia"/>
        </w:rPr>
        <w:t>对象。</w:t>
      </w:r>
    </w:p>
    <w:p w:rsidR="00E70B80" w:rsidRDefault="00E70B80" w:rsidP="004F6902">
      <w:pPr>
        <w:pStyle w:val="20"/>
        <w:ind w:firstLine="480"/>
      </w:pPr>
    </w:p>
    <w:p w:rsidR="003C3CE0" w:rsidRDefault="003C3CE0" w:rsidP="003C3CE0">
      <w:pPr>
        <w:pStyle w:val="af3"/>
      </w:pPr>
      <w:bookmarkStart w:id="207" w:name="_Ref501483345"/>
      <w:bookmarkStart w:id="208" w:name="_Ref501483348"/>
      <w:bookmarkStart w:id="209" w:name="_Toc502177218"/>
      <w:r>
        <w:rPr>
          <w:rFonts w:hint="eastAsia"/>
        </w:rPr>
        <w:t>浏览Blog</w:t>
      </w:r>
      <w:bookmarkEnd w:id="207"/>
      <w:bookmarkEnd w:id="208"/>
      <w:bookmarkEnd w:id="209"/>
    </w:p>
    <w:p w:rsidR="003C3CE0" w:rsidRDefault="00284646" w:rsidP="003C3CE0">
      <w:pPr>
        <w:pStyle w:val="20"/>
        <w:ind w:firstLine="480"/>
      </w:pPr>
      <w:r>
        <w:rPr>
          <w:rFonts w:hint="eastAsia"/>
        </w:rPr>
        <w:t>获取</w:t>
      </w:r>
      <w:r w:rsidR="003C3CE0">
        <w:rPr>
          <w:rFonts w:hint="eastAsia"/>
        </w:rPr>
        <w:t>当前用户或指定用户的</w:t>
      </w:r>
      <w:r w:rsidR="003C3CE0">
        <w:rPr>
          <w:rFonts w:hint="eastAsia"/>
        </w:rPr>
        <w:t>Blog</w:t>
      </w:r>
      <w:r w:rsidR="003C3CE0"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3C3CE0" w:rsidTr="005A1EAD">
        <w:tc>
          <w:tcPr>
            <w:tcW w:w="846" w:type="dxa"/>
            <w:shd w:val="clear" w:color="auto" w:fill="F3F3F3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3C3CE0" w:rsidRPr="00F51567" w:rsidRDefault="003C3CE0" w:rsidP="005A1EAD">
            <w:pPr>
              <w:pStyle w:val="afffff0"/>
              <w:spacing w:after="0" w:line="240" w:lineRule="auto"/>
              <w:ind w:firstLineChars="0" w:firstLine="0"/>
            </w:pPr>
            <w:r w:rsidRPr="001B0BB2">
              <w:t>/blog/blog</w:t>
            </w:r>
          </w:p>
        </w:tc>
      </w:tr>
    </w:tbl>
    <w:p w:rsidR="003C3CE0" w:rsidRPr="00A244E8" w:rsidRDefault="003C3CE0" w:rsidP="003C3CE0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3C3CE0" w:rsidRDefault="003C3CE0" w:rsidP="003C3CE0">
      <w:pPr>
        <w:pStyle w:val="af4"/>
      </w:pPr>
      <w:bookmarkStart w:id="210" w:name="_Toc502177219"/>
      <w:r>
        <w:rPr>
          <w:rFonts w:hint="eastAsia"/>
        </w:rPr>
        <w:t>请求参数</w:t>
      </w:r>
      <w:bookmarkEnd w:id="210"/>
    </w:p>
    <w:tbl>
      <w:tblPr>
        <w:tblpPr w:leftFromText="180" w:rightFromText="180" w:vertAnchor="text" w:horzAnchor="margin" w:tblpY="93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4851B3" w:rsidTr="004851B3">
        <w:tc>
          <w:tcPr>
            <w:tcW w:w="2456" w:type="dxa"/>
            <w:shd w:val="clear" w:color="auto" w:fill="F3F3F3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51B3" w:rsidTr="004851B3">
        <w:tc>
          <w:tcPr>
            <w:tcW w:w="2456" w:type="dxa"/>
            <w:shd w:val="clear" w:color="auto" w:fill="auto"/>
          </w:tcPr>
          <w:p w:rsidR="004851B3" w:rsidRPr="001B0BB2" w:rsidRDefault="004851B3" w:rsidP="004851B3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1B0BB2">
              <w:rPr>
                <w:rStyle w:val="affffff0"/>
              </w:rPr>
              <w:t>userId</w:t>
            </w:r>
          </w:p>
        </w:tc>
        <w:tc>
          <w:tcPr>
            <w:tcW w:w="1296" w:type="dxa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t>String</w:t>
            </w:r>
          </w:p>
        </w:tc>
        <w:tc>
          <w:tcPr>
            <w:tcW w:w="4544" w:type="dxa"/>
          </w:tcPr>
          <w:p w:rsidR="004851B3" w:rsidRPr="001B0BB2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指定用户的用户名，非空表示获取该用户的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列表。</w:t>
            </w:r>
          </w:p>
        </w:tc>
      </w:tr>
      <w:tr w:rsidR="004851B3" w:rsidTr="004851B3">
        <w:tc>
          <w:tcPr>
            <w:tcW w:w="2456" w:type="dxa"/>
            <w:shd w:val="clear" w:color="auto" w:fill="auto"/>
          </w:tcPr>
          <w:p w:rsidR="004851B3" w:rsidRPr="001B0BB2" w:rsidRDefault="004851B3" w:rsidP="004851B3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  <w:rFonts w:hint="eastAsia"/>
              </w:rPr>
              <w:t>extra</w:t>
            </w:r>
          </w:p>
        </w:tc>
        <w:tc>
          <w:tcPr>
            <w:tcW w:w="1296" w:type="dxa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544" w:type="dxa"/>
          </w:tcPr>
          <w:p w:rsidR="004851B3" w:rsidRDefault="004851B3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：获取当前用户关注用户的</w:t>
            </w: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列表。</w:t>
            </w:r>
          </w:p>
          <w:p w:rsidR="00A33FAC" w:rsidRDefault="00A33FAC" w:rsidP="004851B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：获取</w:t>
            </w:r>
            <w:r w:rsidRPr="00A33FAC">
              <w:rPr>
                <w:rFonts w:hint="eastAsia"/>
              </w:rPr>
              <w:t>当前用户</w:t>
            </w:r>
            <w:r>
              <w:rPr>
                <w:rFonts w:hint="eastAsia"/>
              </w:rPr>
              <w:t>好友</w:t>
            </w:r>
            <w:r w:rsidRPr="00A33FAC">
              <w:rPr>
                <w:rFonts w:hint="eastAsia"/>
              </w:rPr>
              <w:t>的</w:t>
            </w:r>
            <w:r w:rsidRPr="00A33FAC">
              <w:rPr>
                <w:rFonts w:hint="eastAsia"/>
              </w:rPr>
              <w:t>Blog</w:t>
            </w:r>
            <w:r w:rsidRPr="00A33FAC">
              <w:rPr>
                <w:rFonts w:hint="eastAsia"/>
              </w:rPr>
              <w:t>列表。</w:t>
            </w:r>
          </w:p>
          <w:p w:rsidR="00827789" w:rsidRDefault="00827789" w:rsidP="004851B3">
            <w:pPr>
              <w:pStyle w:val="afffff0"/>
              <w:spacing w:after="0" w:line="240" w:lineRule="auto"/>
              <w:ind w:firstLineChars="0" w:firstLine="0"/>
            </w:pPr>
            <w:r w:rsidRPr="00827789">
              <w:rPr>
                <w:rFonts w:hint="eastAsia"/>
              </w:rPr>
              <w:t>10</w:t>
            </w:r>
            <w:r>
              <w:rPr>
                <w:rFonts w:hint="eastAsia"/>
              </w:rPr>
              <w:t>：获取所有相关用户的</w:t>
            </w:r>
            <w:r>
              <w:rPr>
                <w:rFonts w:hint="eastAsia"/>
              </w:rPr>
              <w:t>Blog</w:t>
            </w:r>
            <w:r w:rsidRPr="00827789">
              <w:rPr>
                <w:rFonts w:hint="eastAsia"/>
              </w:rPr>
              <w:t>列表</w:t>
            </w:r>
            <w:r>
              <w:rPr>
                <w:rFonts w:hint="eastAsia"/>
              </w:rPr>
              <w:t>。</w:t>
            </w:r>
          </w:p>
        </w:tc>
      </w:tr>
    </w:tbl>
    <w:p w:rsidR="004851B3" w:rsidRPr="004851B3" w:rsidRDefault="004851B3" w:rsidP="004851B3">
      <w:pPr>
        <w:pStyle w:val="20"/>
        <w:ind w:firstLine="480"/>
      </w:pPr>
      <w:r>
        <w:rPr>
          <w:rFonts w:hint="eastAsia"/>
        </w:rPr>
        <w:t>如果上述参数全部为空，则</w:t>
      </w:r>
      <w:r w:rsidRPr="004851B3">
        <w:rPr>
          <w:rFonts w:hint="eastAsia"/>
        </w:rPr>
        <w:t>获取当前用户的</w:t>
      </w:r>
      <w:r w:rsidRPr="004851B3">
        <w:rPr>
          <w:rFonts w:hint="eastAsia"/>
        </w:rPr>
        <w:t>Blog</w:t>
      </w:r>
      <w:r w:rsidRPr="004851B3">
        <w:rPr>
          <w:rFonts w:hint="eastAsia"/>
        </w:rPr>
        <w:t>列表</w:t>
      </w:r>
      <w:r>
        <w:rPr>
          <w:rFonts w:hint="eastAsia"/>
        </w:rPr>
        <w:t>。</w:t>
      </w:r>
    </w:p>
    <w:p w:rsidR="003C3CE0" w:rsidRPr="00213924" w:rsidRDefault="003C3CE0" w:rsidP="003C3CE0">
      <w:pPr>
        <w:pStyle w:val="af4"/>
      </w:pPr>
      <w:bookmarkStart w:id="211" w:name="_Toc502177220"/>
      <w:r>
        <w:rPr>
          <w:rFonts w:hint="eastAsia"/>
        </w:rPr>
        <w:t>环境变量</w:t>
      </w:r>
      <w:bookmarkEnd w:id="2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3C3CE0" w:rsidTr="005A1EA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3CE0" w:rsidTr="005A1EAD">
        <w:trPr>
          <w:jc w:val="center"/>
        </w:trPr>
        <w:tc>
          <w:tcPr>
            <w:tcW w:w="1321" w:type="dxa"/>
            <w:shd w:val="clear" w:color="auto" w:fill="auto"/>
          </w:tcPr>
          <w:p w:rsidR="003C3CE0" w:rsidRPr="00422E1F" w:rsidRDefault="003C3CE0" w:rsidP="005A1EAD">
            <w:pPr>
              <w:pStyle w:val="afffff0"/>
              <w:spacing w:after="0" w:line="240" w:lineRule="auto"/>
              <w:ind w:firstLineChars="0" w:firstLine="0"/>
            </w:pPr>
            <w:r w:rsidRPr="00640CCF">
              <w:t>blogs</w:t>
            </w:r>
          </w:p>
        </w:tc>
        <w:tc>
          <w:tcPr>
            <w:tcW w:w="2016" w:type="dxa"/>
            <w:shd w:val="clear" w:color="auto" w:fill="auto"/>
          </w:tcPr>
          <w:p w:rsidR="003C3CE0" w:rsidRDefault="005A1EAD" w:rsidP="005A1EAD">
            <w:pPr>
              <w:pStyle w:val="afffff0"/>
              <w:spacing w:after="0" w:line="240" w:lineRule="auto"/>
              <w:ind w:firstLineChars="0" w:firstLine="0"/>
            </w:pPr>
            <w:r>
              <w:t>List&lt;Blog</w:t>
            </w:r>
            <w:r w:rsidR="003C3CE0">
              <w:t>&gt;</w:t>
            </w:r>
          </w:p>
        </w:tc>
        <w:tc>
          <w:tcPr>
            <w:tcW w:w="1169" w:type="dxa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3C3CE0" w:rsidRDefault="003C3CE0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列表</w:t>
            </w:r>
          </w:p>
        </w:tc>
      </w:tr>
    </w:tbl>
    <w:p w:rsidR="003C3CE0" w:rsidRPr="00213924" w:rsidRDefault="003C3CE0" w:rsidP="003C3CE0">
      <w:pPr>
        <w:pStyle w:val="af4"/>
      </w:pPr>
      <w:bookmarkStart w:id="212" w:name="_Toc502177221"/>
      <w:r w:rsidRPr="00213924">
        <w:rPr>
          <w:rFonts w:hint="eastAsia"/>
        </w:rPr>
        <w:t>视图</w:t>
      </w:r>
      <w:bookmarkEnd w:id="212"/>
    </w:p>
    <w:p w:rsidR="003C3CE0" w:rsidRDefault="003C3CE0" w:rsidP="003C3CE0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_Ref500488815 \h</w:instrText>
      </w:r>
      <w:r>
        <w:instrText xml:space="preserve"> </w:instrText>
      </w:r>
      <w:r>
        <w:fldChar w:fldCharType="separate"/>
      </w:r>
      <w:r w:rsidR="00930899">
        <w:t>ListBlogsResult</w:t>
      </w:r>
      <w:r>
        <w:fldChar w:fldCharType="end"/>
      </w:r>
      <w:r>
        <w:rPr>
          <w:rFonts w:hint="eastAsia"/>
        </w:rPr>
        <w:t>对象。</w:t>
      </w:r>
    </w:p>
    <w:p w:rsidR="003C3CE0" w:rsidRDefault="003C3CE0" w:rsidP="003C3CE0">
      <w:pPr>
        <w:pStyle w:val="20"/>
        <w:ind w:firstLine="480"/>
      </w:pPr>
    </w:p>
    <w:p w:rsidR="007B2664" w:rsidRDefault="007B2664" w:rsidP="007B2664">
      <w:pPr>
        <w:pStyle w:val="af3"/>
      </w:pPr>
      <w:bookmarkStart w:id="213" w:name="_Toc502177222"/>
      <w:r>
        <w:rPr>
          <w:rFonts w:hint="eastAsia"/>
        </w:rPr>
        <w:t>删除Blog</w:t>
      </w:r>
      <w:bookmarkEnd w:id="213"/>
    </w:p>
    <w:p w:rsidR="007B2664" w:rsidRDefault="007B2664" w:rsidP="007B2664">
      <w:pPr>
        <w:pStyle w:val="20"/>
        <w:ind w:firstLine="480"/>
      </w:pPr>
      <w:r>
        <w:rPr>
          <w:rFonts w:hint="eastAsia"/>
        </w:rPr>
        <w:t>仅</w:t>
      </w:r>
      <w:r>
        <w:rPr>
          <w:rFonts w:hint="eastAsia"/>
        </w:rPr>
        <w:t>Blog</w:t>
      </w:r>
      <w:r>
        <w:rPr>
          <w:rFonts w:hint="eastAsia"/>
        </w:rPr>
        <w:t>的发布者可以删除该</w:t>
      </w:r>
      <w:r>
        <w:rPr>
          <w:rFonts w:hint="eastAsia"/>
        </w:rPr>
        <w:t>Blog</w:t>
      </w:r>
      <w:r>
        <w:rPr>
          <w:rFonts w:hint="eastAsia"/>
        </w:rPr>
        <w:t>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B2664" w:rsidTr="007B2664">
        <w:tc>
          <w:tcPr>
            <w:tcW w:w="846" w:type="dxa"/>
            <w:shd w:val="clear" w:color="auto" w:fill="F3F3F3"/>
          </w:tcPr>
          <w:p w:rsidR="007B2664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B2664" w:rsidRPr="00F51567" w:rsidRDefault="007B2664" w:rsidP="007B2664">
            <w:pPr>
              <w:pStyle w:val="afffff0"/>
              <w:spacing w:after="0" w:line="240" w:lineRule="auto"/>
              <w:ind w:firstLineChars="0" w:firstLine="0"/>
            </w:pPr>
            <w:r w:rsidRPr="001B0BB2">
              <w:t>/blog/blog</w:t>
            </w:r>
            <w:r>
              <w:t>!delete</w:t>
            </w:r>
          </w:p>
        </w:tc>
      </w:tr>
    </w:tbl>
    <w:p w:rsidR="007B2664" w:rsidRPr="00213924" w:rsidRDefault="007B2664" w:rsidP="007B2664">
      <w:pPr>
        <w:pStyle w:val="af4"/>
      </w:pPr>
      <w:bookmarkStart w:id="214" w:name="_Toc502177223"/>
      <w:r>
        <w:rPr>
          <w:rFonts w:hint="eastAsia"/>
        </w:rPr>
        <w:t>请求参数</w:t>
      </w:r>
      <w:bookmarkEnd w:id="21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7B2664" w:rsidTr="007B2664">
        <w:tc>
          <w:tcPr>
            <w:tcW w:w="2456" w:type="dxa"/>
            <w:shd w:val="clear" w:color="auto" w:fill="F3F3F3"/>
          </w:tcPr>
          <w:p w:rsidR="007B2664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7B2664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7B2664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B2664" w:rsidTr="007B2664">
        <w:tc>
          <w:tcPr>
            <w:tcW w:w="2456" w:type="dxa"/>
            <w:shd w:val="clear" w:color="auto" w:fill="auto"/>
          </w:tcPr>
          <w:p w:rsidR="007B2664" w:rsidRPr="00344C55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t>i</w:t>
            </w:r>
            <w:r w:rsidRPr="001B0BB2">
              <w:t>d</w:t>
            </w:r>
          </w:p>
        </w:tc>
        <w:tc>
          <w:tcPr>
            <w:tcW w:w="1296" w:type="dxa"/>
          </w:tcPr>
          <w:p w:rsidR="007B2664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7B2664" w:rsidRPr="001B0BB2" w:rsidRDefault="007B2664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7B2664" w:rsidRDefault="007B2664" w:rsidP="007B2664">
      <w:pPr>
        <w:pStyle w:val="af4"/>
      </w:pPr>
      <w:bookmarkStart w:id="215" w:name="_Toc502177224"/>
      <w:r w:rsidRPr="00213924">
        <w:rPr>
          <w:rFonts w:hint="eastAsia"/>
        </w:rPr>
        <w:t>环境变量</w:t>
      </w:r>
      <w:bookmarkEnd w:id="215"/>
    </w:p>
    <w:p w:rsidR="007B2664" w:rsidRPr="0015419D" w:rsidRDefault="007B2664" w:rsidP="007B2664">
      <w:pPr>
        <w:pStyle w:val="20"/>
        <w:ind w:firstLine="480"/>
      </w:pPr>
      <w:r>
        <w:rPr>
          <w:rFonts w:hint="eastAsia"/>
        </w:rPr>
        <w:t>无。</w:t>
      </w:r>
    </w:p>
    <w:p w:rsidR="007B2664" w:rsidRPr="00213924" w:rsidRDefault="007B2664" w:rsidP="007B2664">
      <w:pPr>
        <w:pStyle w:val="af4"/>
      </w:pPr>
      <w:bookmarkStart w:id="216" w:name="_Toc50217722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16"/>
    </w:p>
    <w:p w:rsidR="007B2664" w:rsidRDefault="007B2664" w:rsidP="007B2664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7B2664" w:rsidRDefault="007B2664" w:rsidP="003C3CE0">
      <w:pPr>
        <w:pStyle w:val="20"/>
        <w:ind w:firstLine="480"/>
      </w:pPr>
    </w:p>
    <w:p w:rsidR="00572559" w:rsidRDefault="00572559" w:rsidP="00572559">
      <w:pPr>
        <w:pStyle w:val="af3"/>
      </w:pPr>
      <w:bookmarkStart w:id="217" w:name="_Toc502177226"/>
      <w:r>
        <w:rPr>
          <w:rFonts w:hint="eastAsia"/>
        </w:rPr>
        <w:t>Blog评论/修改评论-UI</w:t>
      </w:r>
      <w:bookmarkEnd w:id="21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72559" w:rsidTr="006C43FA">
        <w:tc>
          <w:tcPr>
            <w:tcW w:w="846" w:type="dxa"/>
            <w:shd w:val="clear" w:color="auto" w:fill="F3F3F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t>/blog/reply!input</w:t>
            </w:r>
          </w:p>
        </w:tc>
      </w:tr>
    </w:tbl>
    <w:p w:rsidR="00572559" w:rsidRPr="00213924" w:rsidRDefault="00572559" w:rsidP="00572559">
      <w:pPr>
        <w:pStyle w:val="af4"/>
      </w:pPr>
      <w:bookmarkStart w:id="218" w:name="_Toc502177227"/>
      <w:r>
        <w:rPr>
          <w:rFonts w:hint="eastAsia"/>
        </w:rPr>
        <w:t>请求参数</w:t>
      </w:r>
      <w:bookmarkEnd w:id="21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572559" w:rsidTr="006C43FA">
        <w:tc>
          <w:tcPr>
            <w:tcW w:w="2456" w:type="dxa"/>
            <w:shd w:val="clear" w:color="auto" w:fill="F3F3F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72559" w:rsidTr="001462B4">
        <w:tc>
          <w:tcPr>
            <w:tcW w:w="2456" w:type="dxa"/>
            <w:tcBorders>
              <w:bottom w:val="dashed" w:sz="4" w:space="0" w:color="auto"/>
            </w:tcBorders>
            <w:shd w:val="clear" w:color="auto" w:fill="auto"/>
          </w:tcPr>
          <w:p w:rsidR="00572559" w:rsidRPr="00344C55" w:rsidRDefault="00572559" w:rsidP="006C43FA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  <w:tcBorders>
              <w:bottom w:val="dashed" w:sz="4" w:space="0" w:color="auto"/>
            </w:tcBorders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ed" w:sz="4" w:space="0" w:color="auto"/>
            </w:tcBorders>
          </w:tcPr>
          <w:p w:rsidR="00572559" w:rsidRPr="001B0BB2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EC59E2">
              <w:rPr>
                <w:rFonts w:hint="eastAsia"/>
              </w:rPr>
              <w:t>（仅当新建评论时使用）</w:t>
            </w:r>
          </w:p>
        </w:tc>
      </w:tr>
      <w:tr w:rsidR="00572559" w:rsidTr="001462B4">
        <w:tc>
          <w:tcPr>
            <w:tcW w:w="2456" w:type="dxa"/>
            <w:tcBorders>
              <w:top w:val="dashed" w:sz="4" w:space="0" w:color="auto"/>
            </w:tcBorders>
            <w:shd w:val="clear" w:color="auto" w:fill="auto"/>
          </w:tcPr>
          <w:p w:rsidR="00572559" w:rsidRPr="001B0BB2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96" w:type="dxa"/>
            <w:tcBorders>
              <w:top w:val="dashed" w:sz="4" w:space="0" w:color="auto"/>
            </w:tcBorders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dashed" w:sz="4" w:space="0" w:color="auto"/>
            </w:tcBorders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（仅当修改评论时使用）</w:t>
            </w:r>
          </w:p>
        </w:tc>
      </w:tr>
    </w:tbl>
    <w:p w:rsidR="00572559" w:rsidRDefault="00572559" w:rsidP="00572559">
      <w:pPr>
        <w:pStyle w:val="af4"/>
      </w:pPr>
      <w:bookmarkStart w:id="219" w:name="_Toc502177228"/>
      <w:r w:rsidRPr="00213924">
        <w:rPr>
          <w:rFonts w:hint="eastAsia"/>
        </w:rPr>
        <w:t>环境变量</w:t>
      </w:r>
      <w:bookmarkEnd w:id="21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572559" w:rsidTr="006C43FA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72559" w:rsidTr="006C43FA">
        <w:trPr>
          <w:jc w:val="center"/>
        </w:trPr>
        <w:tc>
          <w:tcPr>
            <w:tcW w:w="1321" w:type="dxa"/>
            <w:shd w:val="clear" w:color="auto" w:fill="auto"/>
          </w:tcPr>
          <w:p w:rsidR="00572559" w:rsidRPr="00422E1F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t>operation</w:t>
            </w:r>
          </w:p>
        </w:tc>
        <w:tc>
          <w:tcPr>
            <w:tcW w:w="2016" w:type="dxa"/>
            <w:shd w:val="clear" w:color="auto" w:fill="auto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t>ReplyBlog</w:t>
            </w:r>
          </w:p>
        </w:tc>
        <w:tc>
          <w:tcPr>
            <w:tcW w:w="1169" w:type="dxa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572559" w:rsidRDefault="00572559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的评论</w:t>
            </w:r>
          </w:p>
        </w:tc>
      </w:tr>
    </w:tbl>
    <w:p w:rsidR="00572559" w:rsidRPr="00213924" w:rsidRDefault="00572559" w:rsidP="00572559">
      <w:pPr>
        <w:pStyle w:val="af4"/>
      </w:pPr>
      <w:bookmarkStart w:id="220" w:name="_Toc50217722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20"/>
    </w:p>
    <w:p w:rsidR="00572559" w:rsidRDefault="00572559" w:rsidP="00572559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_Ref500951970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ReplyBlogResult</w:t>
      </w:r>
      <w:r>
        <w:fldChar w:fldCharType="end"/>
      </w:r>
      <w:r>
        <w:rPr>
          <w:rFonts w:hint="eastAsia"/>
        </w:rPr>
        <w:t>对象。</w:t>
      </w:r>
    </w:p>
    <w:p w:rsidR="00572559" w:rsidRDefault="00572559" w:rsidP="003C3CE0">
      <w:pPr>
        <w:pStyle w:val="20"/>
        <w:ind w:firstLine="480"/>
      </w:pPr>
    </w:p>
    <w:p w:rsidR="00E70B80" w:rsidRDefault="00E70B80" w:rsidP="00E70B80">
      <w:pPr>
        <w:pStyle w:val="af3"/>
      </w:pPr>
      <w:bookmarkStart w:id="221" w:name="_Toc502177230"/>
      <w:r>
        <w:rPr>
          <w:rFonts w:hint="eastAsia"/>
        </w:rPr>
        <w:t>Blog</w:t>
      </w:r>
      <w:r w:rsidR="00923BEF">
        <w:rPr>
          <w:rFonts w:hint="eastAsia"/>
        </w:rPr>
        <w:t>评论</w:t>
      </w:r>
      <w:r w:rsidR="005D7BA3">
        <w:rPr>
          <w:rFonts w:hint="eastAsia"/>
        </w:rPr>
        <w:t>/修改评论</w:t>
      </w:r>
      <w:bookmarkEnd w:id="221"/>
    </w:p>
    <w:p w:rsidR="007B2664" w:rsidRPr="007B2664" w:rsidRDefault="00D62644" w:rsidP="007B2664">
      <w:pPr>
        <w:pStyle w:val="20"/>
        <w:ind w:firstLine="480"/>
      </w:pPr>
      <w:r>
        <w:rPr>
          <w:rFonts w:hint="eastAsia"/>
        </w:rPr>
        <w:t>相当于</w:t>
      </w:r>
      <w:r w:rsidR="007B2664">
        <w:rPr>
          <w:rFonts w:hint="eastAsia"/>
        </w:rPr>
        <w:t>Blog</w:t>
      </w:r>
      <w:r>
        <w:rPr>
          <w:rFonts w:hint="eastAsia"/>
        </w:rPr>
        <w:t>的回帖操作</w:t>
      </w:r>
      <w:r w:rsidR="007B2664">
        <w:rPr>
          <w:rFonts w:hint="eastAsia"/>
        </w:rPr>
        <w:t>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933E1B" w:rsidTr="001B0BB2">
        <w:tc>
          <w:tcPr>
            <w:tcW w:w="846" w:type="dxa"/>
            <w:shd w:val="clear" w:color="auto" w:fill="F3F3F3"/>
          </w:tcPr>
          <w:p w:rsidR="00933E1B" w:rsidRDefault="00933E1B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933E1B" w:rsidRDefault="00933E1B" w:rsidP="00640CCF">
            <w:pPr>
              <w:pStyle w:val="afffff0"/>
              <w:spacing w:after="0" w:line="240" w:lineRule="auto"/>
              <w:ind w:firstLineChars="0" w:firstLine="0"/>
            </w:pPr>
            <w:r>
              <w:t>/blog/reply</w:t>
            </w:r>
          </w:p>
        </w:tc>
      </w:tr>
    </w:tbl>
    <w:p w:rsidR="001B0BB2" w:rsidRPr="00213924" w:rsidRDefault="001B0BB2" w:rsidP="001B0BB2">
      <w:pPr>
        <w:pStyle w:val="af4"/>
      </w:pPr>
      <w:bookmarkStart w:id="222" w:name="_Toc502177231"/>
      <w:r>
        <w:rPr>
          <w:rFonts w:hint="eastAsia"/>
        </w:rPr>
        <w:t>请求参数</w:t>
      </w:r>
      <w:bookmarkEnd w:id="22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1B0BB2" w:rsidTr="001B0BB2">
        <w:tc>
          <w:tcPr>
            <w:tcW w:w="2456" w:type="dxa"/>
            <w:shd w:val="clear" w:color="auto" w:fill="F3F3F3"/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0BB2" w:rsidTr="001462B4">
        <w:tc>
          <w:tcPr>
            <w:tcW w:w="2456" w:type="dxa"/>
            <w:tcBorders>
              <w:bottom w:val="dashed" w:sz="4" w:space="0" w:color="auto"/>
            </w:tcBorders>
            <w:shd w:val="clear" w:color="auto" w:fill="auto"/>
          </w:tcPr>
          <w:p w:rsidR="001B0BB2" w:rsidRPr="00344C55" w:rsidRDefault="001B0BB2" w:rsidP="001B0BB2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  <w:tcBorders>
              <w:bottom w:val="dashed" w:sz="4" w:space="0" w:color="auto"/>
            </w:tcBorders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ed" w:sz="4" w:space="0" w:color="auto"/>
            </w:tcBorders>
          </w:tcPr>
          <w:p w:rsidR="001B0BB2" w:rsidRPr="001B0BB2" w:rsidRDefault="001B0BB2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EC59E2" w:rsidRPr="00EC59E2">
              <w:rPr>
                <w:rFonts w:hint="eastAsia"/>
              </w:rPr>
              <w:t>（仅当新建评论时使用）</w:t>
            </w:r>
          </w:p>
        </w:tc>
      </w:tr>
      <w:tr w:rsidR="005D7BA3" w:rsidTr="001462B4">
        <w:tc>
          <w:tcPr>
            <w:tcW w:w="2456" w:type="dxa"/>
            <w:tcBorders>
              <w:top w:val="dashed" w:sz="4" w:space="0" w:color="auto"/>
            </w:tcBorders>
            <w:shd w:val="clear" w:color="auto" w:fill="auto"/>
          </w:tcPr>
          <w:p w:rsidR="005D7BA3" w:rsidRPr="001B0BB2" w:rsidRDefault="005D7BA3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96" w:type="dxa"/>
            <w:tcBorders>
              <w:top w:val="dashed" w:sz="4" w:space="0" w:color="auto"/>
            </w:tcBorders>
          </w:tcPr>
          <w:p w:rsidR="005D7BA3" w:rsidRDefault="005D7BA3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dashed" w:sz="4" w:space="0" w:color="auto"/>
            </w:tcBorders>
          </w:tcPr>
          <w:p w:rsidR="005D7BA3" w:rsidRDefault="005D7BA3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（仅当修改评论时</w:t>
            </w:r>
            <w:r w:rsidR="00572559">
              <w:rPr>
                <w:rFonts w:hint="eastAsia"/>
              </w:rPr>
              <w:t>使用</w:t>
            </w:r>
            <w:r>
              <w:rPr>
                <w:rFonts w:hint="eastAsia"/>
              </w:rPr>
              <w:t>）</w:t>
            </w:r>
          </w:p>
        </w:tc>
      </w:tr>
      <w:tr w:rsidR="001B0BB2" w:rsidTr="001B0BB2">
        <w:tc>
          <w:tcPr>
            <w:tcW w:w="2456" w:type="dxa"/>
            <w:shd w:val="clear" w:color="auto" w:fill="auto"/>
          </w:tcPr>
          <w:p w:rsidR="001B0BB2" w:rsidRPr="001B0BB2" w:rsidRDefault="001B0BB2" w:rsidP="001B0BB2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1B0BB2">
              <w:rPr>
                <w:rStyle w:val="affffff0"/>
              </w:rPr>
              <w:t>predecessorId</w:t>
            </w:r>
          </w:p>
        </w:tc>
        <w:tc>
          <w:tcPr>
            <w:tcW w:w="1296" w:type="dxa"/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1B0BB2" w:rsidRDefault="00D62644" w:rsidP="00D6264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本评论</w:t>
            </w:r>
            <w:r w:rsidR="001B0BB2">
              <w:rPr>
                <w:rFonts w:hint="eastAsia"/>
              </w:rPr>
              <w:t>针对的</w:t>
            </w:r>
            <w:r>
              <w:rPr>
                <w:rFonts w:hint="eastAsia"/>
              </w:rPr>
              <w:t>评论</w:t>
            </w:r>
            <w:r w:rsidR="001B0BB2">
              <w:rPr>
                <w:rFonts w:hint="eastAsia"/>
              </w:rPr>
              <w:t>（如果有）</w:t>
            </w:r>
          </w:p>
        </w:tc>
      </w:tr>
      <w:tr w:rsidR="001B0BB2" w:rsidTr="001B0BB2">
        <w:tc>
          <w:tcPr>
            <w:tcW w:w="2456" w:type="dxa"/>
            <w:shd w:val="clear" w:color="auto" w:fill="auto"/>
          </w:tcPr>
          <w:p w:rsidR="001B0BB2" w:rsidRPr="00422E1F" w:rsidRDefault="001B0BB2" w:rsidP="001B0BB2">
            <w:pPr>
              <w:pStyle w:val="afffff0"/>
              <w:spacing w:after="0" w:line="240" w:lineRule="auto"/>
              <w:ind w:firstLineChars="0" w:firstLine="0"/>
            </w:pPr>
            <w:r w:rsidRPr="00344C55">
              <w:t>content</w:t>
            </w:r>
          </w:p>
        </w:tc>
        <w:tc>
          <w:tcPr>
            <w:tcW w:w="1296" w:type="dxa"/>
          </w:tcPr>
          <w:p w:rsidR="001B0BB2" w:rsidRDefault="001B0BB2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</w:tcPr>
          <w:p w:rsidR="001B0BB2" w:rsidRDefault="007464EA" w:rsidP="001B0BB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</w:tbl>
    <w:p w:rsidR="001B0BB2" w:rsidRDefault="001B0BB2" w:rsidP="001B0BB2">
      <w:pPr>
        <w:pStyle w:val="af4"/>
      </w:pPr>
      <w:bookmarkStart w:id="223" w:name="_Toc502177232"/>
      <w:r w:rsidRPr="00213924">
        <w:rPr>
          <w:rFonts w:hint="eastAsia"/>
        </w:rPr>
        <w:t>环境变量</w:t>
      </w:r>
      <w:bookmarkEnd w:id="2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9A52FB" w:rsidTr="004703D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A52FB" w:rsidTr="004703DD">
        <w:trPr>
          <w:jc w:val="center"/>
        </w:trPr>
        <w:tc>
          <w:tcPr>
            <w:tcW w:w="1321" w:type="dxa"/>
            <w:shd w:val="clear" w:color="auto" w:fill="auto"/>
          </w:tcPr>
          <w:p w:rsidR="009A52FB" w:rsidRPr="00422E1F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t>operation</w:t>
            </w:r>
          </w:p>
        </w:tc>
        <w:tc>
          <w:tcPr>
            <w:tcW w:w="2016" w:type="dxa"/>
            <w:shd w:val="clear" w:color="auto" w:fill="auto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>
              <w:t>ReplyBlog</w:t>
            </w:r>
          </w:p>
        </w:tc>
        <w:tc>
          <w:tcPr>
            <w:tcW w:w="1169" w:type="dxa"/>
          </w:tcPr>
          <w:p w:rsidR="009A52FB" w:rsidRDefault="009A52FB" w:rsidP="004703D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9A52FB" w:rsidRDefault="009A52FB" w:rsidP="009A52FB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的评论</w:t>
            </w:r>
          </w:p>
        </w:tc>
      </w:tr>
    </w:tbl>
    <w:p w:rsidR="001B0BB2" w:rsidRPr="00213924" w:rsidRDefault="001B0BB2" w:rsidP="001B0BB2">
      <w:pPr>
        <w:pStyle w:val="af4"/>
      </w:pPr>
      <w:bookmarkStart w:id="224" w:name="_Toc50217723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24"/>
    </w:p>
    <w:p w:rsidR="001B0BB2" w:rsidRDefault="009A52FB" w:rsidP="001B0BB2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_Ref500951970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ReplyBlogResult</w:t>
      </w:r>
      <w:r>
        <w:fldChar w:fldCharType="end"/>
      </w:r>
      <w:r w:rsidR="001B0BB2">
        <w:rPr>
          <w:rFonts w:hint="eastAsia"/>
        </w:rPr>
        <w:t>对象。</w:t>
      </w:r>
    </w:p>
    <w:p w:rsidR="00E70B80" w:rsidRDefault="00E70B80" w:rsidP="004F6902">
      <w:pPr>
        <w:pStyle w:val="20"/>
        <w:ind w:firstLine="480"/>
      </w:pPr>
    </w:p>
    <w:p w:rsidR="00640CCF" w:rsidRDefault="00640CCF" w:rsidP="00640CCF">
      <w:pPr>
        <w:pStyle w:val="af3"/>
      </w:pPr>
      <w:bookmarkStart w:id="225" w:name="_Toc502177234"/>
      <w:r>
        <w:rPr>
          <w:rFonts w:hint="eastAsia"/>
        </w:rPr>
        <w:t>浏览Blog的</w:t>
      </w:r>
      <w:r w:rsidR="00D62644">
        <w:rPr>
          <w:rFonts w:hint="eastAsia"/>
        </w:rPr>
        <w:t>评论</w:t>
      </w:r>
      <w:bookmarkEnd w:id="225"/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获取指定</w:t>
      </w:r>
      <w:r>
        <w:rPr>
          <w:rFonts w:hint="eastAsia"/>
        </w:rPr>
        <w:t>Blog</w:t>
      </w:r>
      <w:r w:rsidR="00D62644">
        <w:rPr>
          <w:rFonts w:hint="eastAsia"/>
        </w:rPr>
        <w:t>的评论</w:t>
      </w:r>
      <w:r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40CCF" w:rsidTr="005A1EAD">
        <w:tc>
          <w:tcPr>
            <w:tcW w:w="846" w:type="dxa"/>
            <w:shd w:val="clear" w:color="auto" w:fill="F3F3F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40CCF" w:rsidRPr="00F51567" w:rsidRDefault="003C3CE0" w:rsidP="003C3CE0">
            <w:pPr>
              <w:pStyle w:val="afffff0"/>
              <w:spacing w:after="0" w:line="240" w:lineRule="auto"/>
              <w:ind w:firstLineChars="0" w:firstLine="0"/>
            </w:pPr>
            <w:r>
              <w:t>/blog/reply!list</w:t>
            </w:r>
          </w:p>
        </w:tc>
      </w:tr>
    </w:tbl>
    <w:p w:rsidR="00640CCF" w:rsidRPr="00A244E8" w:rsidRDefault="00640CCF" w:rsidP="00640CCF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640CCF" w:rsidRPr="00213924" w:rsidRDefault="00640CCF" w:rsidP="00640CCF">
      <w:pPr>
        <w:pStyle w:val="af4"/>
      </w:pPr>
      <w:bookmarkStart w:id="226" w:name="_Toc502177235"/>
      <w:r>
        <w:rPr>
          <w:rFonts w:hint="eastAsia"/>
        </w:rPr>
        <w:t>请求参数</w:t>
      </w:r>
      <w:bookmarkEnd w:id="22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640CCF" w:rsidTr="005A1EAD">
        <w:tc>
          <w:tcPr>
            <w:tcW w:w="2456" w:type="dxa"/>
            <w:shd w:val="clear" w:color="auto" w:fill="F3F3F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3CE0" w:rsidTr="005A1EAD">
        <w:tc>
          <w:tcPr>
            <w:tcW w:w="2456" w:type="dxa"/>
            <w:shd w:val="clear" w:color="auto" w:fill="auto"/>
          </w:tcPr>
          <w:p w:rsidR="003C3CE0" w:rsidRPr="00344C55" w:rsidRDefault="003C3CE0" w:rsidP="003C3CE0">
            <w:pPr>
              <w:pStyle w:val="afffff0"/>
              <w:spacing w:after="0" w:line="240" w:lineRule="auto"/>
              <w:ind w:firstLineChars="0" w:firstLine="0"/>
            </w:pPr>
            <w:r w:rsidRPr="001B0BB2">
              <w:lastRenderedPageBreak/>
              <w:t>targetId</w:t>
            </w:r>
          </w:p>
        </w:tc>
        <w:tc>
          <w:tcPr>
            <w:tcW w:w="1296" w:type="dxa"/>
          </w:tcPr>
          <w:p w:rsidR="003C3CE0" w:rsidRDefault="003C3CE0" w:rsidP="003C3CE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3C3CE0" w:rsidRPr="001B0BB2" w:rsidRDefault="003C3CE0" w:rsidP="003C3CE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640CCF" w:rsidRPr="00213924" w:rsidRDefault="00640CCF" w:rsidP="00640CCF">
      <w:pPr>
        <w:pStyle w:val="af4"/>
      </w:pPr>
      <w:bookmarkStart w:id="227" w:name="_Toc502177236"/>
      <w:r>
        <w:rPr>
          <w:rFonts w:hint="eastAsia"/>
        </w:rPr>
        <w:t>环境变量</w:t>
      </w:r>
      <w:bookmarkEnd w:id="2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640CCF" w:rsidTr="005A1EA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40CCF" w:rsidTr="005A1EAD">
        <w:trPr>
          <w:jc w:val="center"/>
        </w:trPr>
        <w:tc>
          <w:tcPr>
            <w:tcW w:w="1321" w:type="dxa"/>
            <w:shd w:val="clear" w:color="auto" w:fill="auto"/>
          </w:tcPr>
          <w:p w:rsidR="00640CCF" w:rsidRPr="00422E1F" w:rsidRDefault="003C3CE0" w:rsidP="005A1EAD">
            <w:pPr>
              <w:pStyle w:val="afffff0"/>
              <w:spacing w:after="0" w:line="240" w:lineRule="auto"/>
              <w:ind w:firstLineChars="0" w:firstLine="0"/>
            </w:pPr>
            <w:r w:rsidRPr="003C3CE0">
              <w:t>operations</w:t>
            </w:r>
          </w:p>
        </w:tc>
        <w:tc>
          <w:tcPr>
            <w:tcW w:w="2016" w:type="dxa"/>
            <w:shd w:val="clear" w:color="auto" w:fill="auto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t>List&lt;</w:t>
            </w:r>
            <w:r w:rsidR="003C3CE0">
              <w:t>Reply</w:t>
            </w:r>
            <w:r>
              <w:t>B</w:t>
            </w:r>
            <w:r w:rsidR="003C3CE0">
              <w:t>log</w:t>
            </w:r>
            <w:r>
              <w:t>&gt;</w:t>
            </w:r>
          </w:p>
        </w:tc>
        <w:tc>
          <w:tcPr>
            <w:tcW w:w="1169" w:type="dxa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640CCF" w:rsidRDefault="00640CCF" w:rsidP="005A1EA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 w:rsidR="00D62644">
              <w:rPr>
                <w:rFonts w:hint="eastAsia"/>
              </w:rPr>
              <w:t>的评论</w:t>
            </w:r>
            <w:r>
              <w:rPr>
                <w:rFonts w:hint="eastAsia"/>
              </w:rPr>
              <w:t>列表</w:t>
            </w:r>
          </w:p>
        </w:tc>
      </w:tr>
    </w:tbl>
    <w:p w:rsidR="00640CCF" w:rsidRPr="00213924" w:rsidRDefault="00640CCF" w:rsidP="00640CCF">
      <w:pPr>
        <w:pStyle w:val="af4"/>
      </w:pPr>
      <w:bookmarkStart w:id="228" w:name="_Toc502177237"/>
      <w:r w:rsidRPr="00213924">
        <w:rPr>
          <w:rFonts w:hint="eastAsia"/>
        </w:rPr>
        <w:t>视图</w:t>
      </w:r>
      <w:bookmarkEnd w:id="228"/>
    </w:p>
    <w:p w:rsidR="00640CCF" w:rsidRDefault="003C3CE0" w:rsidP="00640CCF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_Ref500489303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ListReplyBlog</w:t>
      </w:r>
      <w:r w:rsidR="00930899">
        <w:t>s</w:t>
      </w:r>
      <w:r w:rsidR="00930899">
        <w:rPr>
          <w:rFonts w:hint="eastAsia"/>
        </w:rPr>
        <w:t>Result</w:t>
      </w:r>
      <w:r>
        <w:fldChar w:fldCharType="end"/>
      </w:r>
      <w:r w:rsidR="00640CCF">
        <w:rPr>
          <w:rFonts w:hint="eastAsia"/>
        </w:rPr>
        <w:t>对象。</w:t>
      </w:r>
    </w:p>
    <w:p w:rsidR="00640CCF" w:rsidRDefault="00640CCF" w:rsidP="004F6902">
      <w:pPr>
        <w:pStyle w:val="20"/>
        <w:ind w:firstLine="480"/>
      </w:pPr>
    </w:p>
    <w:p w:rsidR="00D62644" w:rsidRDefault="00D62644" w:rsidP="00D62644">
      <w:pPr>
        <w:pStyle w:val="af3"/>
      </w:pPr>
      <w:bookmarkStart w:id="229" w:name="_Toc502177238"/>
      <w:r>
        <w:rPr>
          <w:rFonts w:hint="eastAsia"/>
        </w:rPr>
        <w:t>删除Blog的评论</w:t>
      </w:r>
      <w:bookmarkEnd w:id="22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D62644" w:rsidTr="00FD0AE2">
        <w:tc>
          <w:tcPr>
            <w:tcW w:w="846" w:type="dxa"/>
            <w:shd w:val="clear" w:color="auto" w:fill="F3F3F3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t>/blog/reply!delete</w:t>
            </w:r>
          </w:p>
        </w:tc>
      </w:tr>
    </w:tbl>
    <w:p w:rsidR="00D62644" w:rsidRPr="00213924" w:rsidRDefault="00D62644" w:rsidP="00D62644">
      <w:pPr>
        <w:pStyle w:val="af4"/>
      </w:pPr>
      <w:bookmarkStart w:id="230" w:name="_Toc502177239"/>
      <w:r>
        <w:rPr>
          <w:rFonts w:hint="eastAsia"/>
        </w:rPr>
        <w:t>请求参数</w:t>
      </w:r>
      <w:bookmarkEnd w:id="23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D62644" w:rsidTr="00FD0AE2">
        <w:tc>
          <w:tcPr>
            <w:tcW w:w="2456" w:type="dxa"/>
            <w:shd w:val="clear" w:color="auto" w:fill="F3F3F3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62644" w:rsidTr="00FD0AE2">
        <w:tc>
          <w:tcPr>
            <w:tcW w:w="2456" w:type="dxa"/>
            <w:shd w:val="clear" w:color="auto" w:fill="auto"/>
          </w:tcPr>
          <w:p w:rsidR="00D62644" w:rsidRPr="00344C55" w:rsidRDefault="00D62644" w:rsidP="00D62644">
            <w:pPr>
              <w:pStyle w:val="afffff0"/>
              <w:spacing w:after="0" w:line="240" w:lineRule="auto"/>
              <w:ind w:firstLineChars="0" w:firstLine="0"/>
            </w:pPr>
            <w:r>
              <w:t>id</w:t>
            </w:r>
          </w:p>
        </w:tc>
        <w:tc>
          <w:tcPr>
            <w:tcW w:w="1296" w:type="dxa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D62644" w:rsidRPr="001B0BB2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D62644" w:rsidRDefault="00D62644" w:rsidP="00D62644">
      <w:pPr>
        <w:pStyle w:val="af4"/>
      </w:pPr>
      <w:bookmarkStart w:id="231" w:name="_Toc502177240"/>
      <w:r w:rsidRPr="00213924">
        <w:rPr>
          <w:rFonts w:hint="eastAsia"/>
        </w:rPr>
        <w:t>环境变量</w:t>
      </w:r>
      <w:bookmarkEnd w:id="231"/>
    </w:p>
    <w:p w:rsidR="00D62644" w:rsidRPr="0015419D" w:rsidRDefault="00D62644" w:rsidP="00D62644">
      <w:pPr>
        <w:pStyle w:val="20"/>
        <w:ind w:firstLine="480"/>
      </w:pPr>
      <w:r>
        <w:rPr>
          <w:rFonts w:hint="eastAsia"/>
        </w:rPr>
        <w:t>无。</w:t>
      </w:r>
    </w:p>
    <w:p w:rsidR="00D62644" w:rsidRPr="00213924" w:rsidRDefault="00D62644" w:rsidP="00D62644">
      <w:pPr>
        <w:pStyle w:val="af4"/>
      </w:pPr>
      <w:bookmarkStart w:id="232" w:name="_Toc50217724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32"/>
    </w:p>
    <w:p w:rsidR="00D62644" w:rsidRDefault="00D62644" w:rsidP="00D62644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D62644" w:rsidRDefault="00D62644" w:rsidP="004F6902">
      <w:pPr>
        <w:pStyle w:val="20"/>
        <w:ind w:firstLine="480"/>
      </w:pPr>
    </w:p>
    <w:p w:rsidR="00736321" w:rsidRDefault="00736321" w:rsidP="00736321">
      <w:pPr>
        <w:pStyle w:val="af3"/>
      </w:pPr>
      <w:bookmarkStart w:id="233" w:name="_Toc502177242"/>
      <w:r>
        <w:rPr>
          <w:rFonts w:hint="eastAsia"/>
        </w:rPr>
        <w:t>Blog点赞</w:t>
      </w:r>
      <w:r w:rsidR="00FD0AE2">
        <w:rPr>
          <w:rFonts w:hint="eastAsia"/>
        </w:rPr>
        <w:t>/取消点赞</w:t>
      </w:r>
      <w:bookmarkEnd w:id="233"/>
    </w:p>
    <w:p w:rsidR="00FD0AE2" w:rsidRPr="00FD0AE2" w:rsidRDefault="00FD0AE2" w:rsidP="00FD0AE2">
      <w:pPr>
        <w:pStyle w:val="20"/>
        <w:ind w:firstLine="480"/>
      </w:pPr>
      <w:r>
        <w:rPr>
          <w:rFonts w:hint="eastAsia"/>
        </w:rPr>
        <w:t>如果当前未被点赞，则进行点赞操作；反之则取消点赞。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36321" w:rsidTr="007B2664">
        <w:tc>
          <w:tcPr>
            <w:tcW w:w="84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t>/blog/like</w:t>
            </w:r>
          </w:p>
        </w:tc>
      </w:tr>
    </w:tbl>
    <w:p w:rsidR="00736321" w:rsidRPr="00213924" w:rsidRDefault="00736321" w:rsidP="00736321">
      <w:pPr>
        <w:pStyle w:val="af4"/>
      </w:pPr>
      <w:bookmarkStart w:id="234" w:name="_Toc502177243"/>
      <w:r>
        <w:rPr>
          <w:rFonts w:hint="eastAsia"/>
        </w:rPr>
        <w:t>请求参数</w:t>
      </w:r>
      <w:bookmarkEnd w:id="23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736321" w:rsidTr="007B2664">
        <w:tc>
          <w:tcPr>
            <w:tcW w:w="245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36321" w:rsidTr="007B2664">
        <w:tc>
          <w:tcPr>
            <w:tcW w:w="2456" w:type="dxa"/>
            <w:shd w:val="clear" w:color="auto" w:fill="auto"/>
          </w:tcPr>
          <w:p w:rsidR="00736321" w:rsidRPr="00344C55" w:rsidRDefault="00736321" w:rsidP="007B2664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736321" w:rsidRPr="001B0BB2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736321" w:rsidRDefault="00736321" w:rsidP="00736321">
      <w:pPr>
        <w:pStyle w:val="af4"/>
      </w:pPr>
      <w:bookmarkStart w:id="235" w:name="_Toc502177244"/>
      <w:r w:rsidRPr="00213924">
        <w:rPr>
          <w:rFonts w:hint="eastAsia"/>
        </w:rPr>
        <w:t>环境变量</w:t>
      </w:r>
      <w:bookmarkEnd w:id="2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746"/>
        <w:gridCol w:w="1095"/>
        <w:gridCol w:w="3175"/>
      </w:tblGrid>
      <w:tr w:rsidR="004703DD" w:rsidTr="004703D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703DD" w:rsidTr="004703DD">
        <w:trPr>
          <w:jc w:val="center"/>
        </w:trPr>
        <w:tc>
          <w:tcPr>
            <w:tcW w:w="1321" w:type="dxa"/>
            <w:shd w:val="clear" w:color="auto" w:fill="auto"/>
          </w:tcPr>
          <w:p w:rsidR="004703DD" w:rsidRPr="00422E1F" w:rsidRDefault="004703DD" w:rsidP="004703DD">
            <w:pPr>
              <w:pStyle w:val="afffff0"/>
              <w:spacing w:after="0" w:line="240" w:lineRule="auto"/>
              <w:ind w:firstLineChars="0" w:firstLine="0"/>
            </w:pPr>
            <w:r w:rsidRPr="004703DD">
              <w:t>retrieveOperatedEntity</w:t>
            </w:r>
            <w:r>
              <w:t>()</w:t>
            </w:r>
          </w:p>
        </w:tc>
        <w:tc>
          <w:tcPr>
            <w:tcW w:w="2016" w:type="dxa"/>
            <w:shd w:val="clear" w:color="auto" w:fill="auto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1169" w:type="dxa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4703DD" w:rsidRDefault="004703DD" w:rsidP="004703D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被点赞的</w:t>
            </w:r>
            <w:r>
              <w:rPr>
                <w:rFonts w:hint="eastAsia"/>
              </w:rPr>
              <w:t>Blog</w:t>
            </w:r>
          </w:p>
        </w:tc>
      </w:tr>
    </w:tbl>
    <w:p w:rsidR="00736321" w:rsidRPr="00213924" w:rsidRDefault="00736321" w:rsidP="00736321">
      <w:pPr>
        <w:pStyle w:val="af4"/>
      </w:pPr>
      <w:bookmarkStart w:id="236" w:name="_Toc50217724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36"/>
    </w:p>
    <w:p w:rsidR="00736321" w:rsidRDefault="004703DD" w:rsidP="00736321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_Ref500593718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BlogResult</w:t>
      </w:r>
      <w:r>
        <w:fldChar w:fldCharType="end"/>
      </w:r>
      <w:r w:rsidR="00736321">
        <w:rPr>
          <w:rFonts w:hint="eastAsia"/>
        </w:rPr>
        <w:t>对象。</w:t>
      </w:r>
    </w:p>
    <w:p w:rsidR="004703DD" w:rsidRDefault="004703DD" w:rsidP="00736321">
      <w:pPr>
        <w:pStyle w:val="20"/>
        <w:ind w:firstLine="480"/>
      </w:pPr>
      <w:r>
        <w:rPr>
          <w:rFonts w:hint="eastAsia"/>
        </w:rPr>
        <w:t>说明：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_Ref500488706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BlogDvo</w:t>
      </w:r>
      <w:r>
        <w:fldChar w:fldCharType="end"/>
      </w:r>
      <w:r>
        <w:rPr>
          <w:rFonts w:hint="eastAsia"/>
        </w:rPr>
        <w:t>中不要包含内容等信息。</w:t>
      </w:r>
    </w:p>
    <w:p w:rsidR="00736321" w:rsidRDefault="00736321" w:rsidP="004F6902">
      <w:pPr>
        <w:pStyle w:val="20"/>
        <w:ind w:firstLine="480"/>
      </w:pPr>
    </w:p>
    <w:p w:rsidR="00736321" w:rsidRDefault="00736321" w:rsidP="00736321">
      <w:pPr>
        <w:pStyle w:val="af3"/>
      </w:pPr>
      <w:bookmarkStart w:id="237" w:name="_Toc502177246"/>
      <w:r>
        <w:rPr>
          <w:rFonts w:hint="eastAsia"/>
        </w:rPr>
        <w:t>浏览Blog的点赞</w:t>
      </w:r>
      <w:bookmarkEnd w:id="237"/>
    </w:p>
    <w:p w:rsidR="00736321" w:rsidRDefault="00736321" w:rsidP="00736321">
      <w:pPr>
        <w:pStyle w:val="20"/>
        <w:ind w:firstLine="480"/>
      </w:pPr>
      <w:r>
        <w:rPr>
          <w:rFonts w:hint="eastAsia"/>
        </w:rPr>
        <w:t>获取指定</w:t>
      </w:r>
      <w:r>
        <w:rPr>
          <w:rFonts w:hint="eastAsia"/>
        </w:rPr>
        <w:t>Blog</w:t>
      </w:r>
      <w:r>
        <w:rPr>
          <w:rFonts w:hint="eastAsia"/>
        </w:rPr>
        <w:t>的点赞列表。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736321" w:rsidTr="007B2664">
        <w:tc>
          <w:tcPr>
            <w:tcW w:w="84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736321" w:rsidRPr="00F51567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t>/blog/like!list</w:t>
            </w:r>
          </w:p>
        </w:tc>
      </w:tr>
    </w:tbl>
    <w:p w:rsidR="00736321" w:rsidRPr="00A244E8" w:rsidRDefault="00736321" w:rsidP="00736321">
      <w:pPr>
        <w:pStyle w:val="20"/>
        <w:ind w:firstLine="480"/>
      </w:pPr>
      <w:r>
        <w:rPr>
          <w:rFonts w:hint="eastAsia"/>
        </w:rPr>
        <w:lastRenderedPageBreak/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736321" w:rsidRPr="00213924" w:rsidRDefault="00736321" w:rsidP="00736321">
      <w:pPr>
        <w:pStyle w:val="af4"/>
      </w:pPr>
      <w:bookmarkStart w:id="238" w:name="_Toc502177247"/>
      <w:r>
        <w:rPr>
          <w:rFonts w:hint="eastAsia"/>
        </w:rPr>
        <w:t>请求参数</w:t>
      </w:r>
      <w:bookmarkEnd w:id="23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736321" w:rsidTr="007B2664">
        <w:tc>
          <w:tcPr>
            <w:tcW w:w="245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36321" w:rsidTr="007B2664">
        <w:tc>
          <w:tcPr>
            <w:tcW w:w="2456" w:type="dxa"/>
            <w:shd w:val="clear" w:color="auto" w:fill="auto"/>
          </w:tcPr>
          <w:p w:rsidR="00736321" w:rsidRPr="00344C55" w:rsidRDefault="00736321" w:rsidP="007B2664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736321" w:rsidRPr="001B0BB2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736321" w:rsidRPr="00213924" w:rsidRDefault="00736321" w:rsidP="00736321">
      <w:pPr>
        <w:pStyle w:val="af4"/>
      </w:pPr>
      <w:bookmarkStart w:id="239" w:name="_Toc502177248"/>
      <w:r>
        <w:rPr>
          <w:rFonts w:hint="eastAsia"/>
        </w:rPr>
        <w:t>环境变量</w:t>
      </w:r>
      <w:bookmarkEnd w:id="23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736321" w:rsidTr="007B2664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36321" w:rsidTr="007B2664">
        <w:trPr>
          <w:jc w:val="center"/>
        </w:trPr>
        <w:tc>
          <w:tcPr>
            <w:tcW w:w="1321" w:type="dxa"/>
            <w:shd w:val="clear" w:color="auto" w:fill="auto"/>
          </w:tcPr>
          <w:p w:rsidR="00736321" w:rsidRPr="00422E1F" w:rsidRDefault="00736321" w:rsidP="007B2664">
            <w:pPr>
              <w:pStyle w:val="afffff0"/>
              <w:spacing w:after="0" w:line="240" w:lineRule="auto"/>
              <w:ind w:firstLineChars="0" w:firstLine="0"/>
            </w:pPr>
            <w:r w:rsidRPr="003C3CE0">
              <w:t>operations</w:t>
            </w:r>
          </w:p>
        </w:tc>
        <w:tc>
          <w:tcPr>
            <w:tcW w:w="2016" w:type="dxa"/>
            <w:shd w:val="clear" w:color="auto" w:fill="auto"/>
          </w:tcPr>
          <w:p w:rsidR="00736321" w:rsidRDefault="00736321" w:rsidP="00736321">
            <w:pPr>
              <w:pStyle w:val="afffff0"/>
              <w:spacing w:after="0" w:line="240" w:lineRule="auto"/>
              <w:ind w:firstLineChars="0" w:firstLine="0"/>
            </w:pPr>
            <w:r>
              <w:t>List&lt;LikeBlog&gt;</w:t>
            </w:r>
          </w:p>
        </w:tc>
        <w:tc>
          <w:tcPr>
            <w:tcW w:w="1169" w:type="dxa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736321" w:rsidRDefault="00736321" w:rsidP="007B266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的回复列表</w:t>
            </w:r>
          </w:p>
        </w:tc>
      </w:tr>
    </w:tbl>
    <w:p w:rsidR="00736321" w:rsidRPr="00213924" w:rsidRDefault="00736321" w:rsidP="00736321">
      <w:pPr>
        <w:pStyle w:val="af4"/>
      </w:pPr>
      <w:bookmarkStart w:id="240" w:name="_Toc502177249"/>
      <w:r w:rsidRPr="00213924">
        <w:rPr>
          <w:rFonts w:hint="eastAsia"/>
        </w:rPr>
        <w:t>视图</w:t>
      </w:r>
      <w:bookmarkEnd w:id="240"/>
    </w:p>
    <w:p w:rsidR="00736321" w:rsidRDefault="00E94C1C" w:rsidP="00736321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_Ref500600406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ListLikeBlogsResult</w:t>
      </w:r>
      <w:r>
        <w:fldChar w:fldCharType="end"/>
      </w:r>
      <w:r w:rsidR="00736321">
        <w:rPr>
          <w:rFonts w:hint="eastAsia"/>
        </w:rPr>
        <w:t>对象。</w:t>
      </w:r>
    </w:p>
    <w:p w:rsidR="00736321" w:rsidRDefault="00736321" w:rsidP="00736321">
      <w:pPr>
        <w:pStyle w:val="20"/>
        <w:ind w:firstLine="480"/>
      </w:pPr>
    </w:p>
    <w:p w:rsidR="00D62644" w:rsidRDefault="00D62644" w:rsidP="00D62644">
      <w:pPr>
        <w:pStyle w:val="af3"/>
      </w:pPr>
      <w:bookmarkStart w:id="241" w:name="_Toc502177250"/>
      <w:r>
        <w:rPr>
          <w:rFonts w:hint="eastAsia"/>
        </w:rPr>
        <w:t>Blog取消点赞</w:t>
      </w:r>
      <w:bookmarkEnd w:id="241"/>
    </w:p>
    <w:p w:rsidR="00FD0AE2" w:rsidRPr="00FD0AE2" w:rsidRDefault="00FD0AE2" w:rsidP="00FD0AE2">
      <w:pPr>
        <w:pStyle w:val="20"/>
        <w:ind w:firstLine="480"/>
      </w:pPr>
      <w:r>
        <w:rPr>
          <w:rFonts w:hint="eastAsia"/>
        </w:rPr>
        <w:t>本方式为取消点赞的另一种方式。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D62644" w:rsidTr="00FD0AE2">
        <w:tc>
          <w:tcPr>
            <w:tcW w:w="846" w:type="dxa"/>
            <w:shd w:val="clear" w:color="auto" w:fill="F3F3F3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D62644" w:rsidRDefault="00D62644" w:rsidP="00FD0AE2">
            <w:pPr>
              <w:pStyle w:val="afffff0"/>
              <w:spacing w:after="0" w:line="240" w:lineRule="auto"/>
              <w:ind w:firstLineChars="0" w:firstLine="0"/>
            </w:pPr>
            <w:r>
              <w:t>/blog/like!delete</w:t>
            </w:r>
          </w:p>
        </w:tc>
      </w:tr>
    </w:tbl>
    <w:p w:rsidR="00D62644" w:rsidRDefault="00D62644" w:rsidP="00D62644">
      <w:pPr>
        <w:pStyle w:val="af4"/>
      </w:pPr>
      <w:bookmarkStart w:id="242" w:name="_Toc502177251"/>
      <w:r>
        <w:rPr>
          <w:rFonts w:hint="eastAsia"/>
        </w:rPr>
        <w:t>请求参数</w:t>
      </w:r>
      <w:bookmarkEnd w:id="24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E6530E" w:rsidTr="005D7BA3">
        <w:tc>
          <w:tcPr>
            <w:tcW w:w="245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530E" w:rsidTr="001462B4">
        <w:tc>
          <w:tcPr>
            <w:tcW w:w="2456" w:type="dxa"/>
            <w:tcBorders>
              <w:bottom w:val="dashed" w:sz="4" w:space="0" w:color="auto"/>
            </w:tcBorders>
            <w:shd w:val="clear" w:color="auto" w:fill="auto"/>
          </w:tcPr>
          <w:p w:rsidR="00E6530E" w:rsidRPr="00344C55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i</w:t>
            </w:r>
            <w:r w:rsidRPr="001B0BB2">
              <w:t>d</w:t>
            </w:r>
          </w:p>
        </w:tc>
        <w:tc>
          <w:tcPr>
            <w:tcW w:w="1296" w:type="dxa"/>
            <w:tcBorders>
              <w:bottom w:val="dashed" w:sz="4" w:space="0" w:color="auto"/>
            </w:tcBorders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ed" w:sz="4" w:space="0" w:color="auto"/>
            </w:tcBorders>
          </w:tcPr>
          <w:p w:rsidR="00E6530E" w:rsidRPr="001B0BB2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点赞的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572559" w:rsidTr="001462B4">
        <w:tc>
          <w:tcPr>
            <w:tcW w:w="2456" w:type="dxa"/>
            <w:tcBorders>
              <w:top w:val="dashed" w:sz="4" w:space="0" w:color="auto"/>
            </w:tcBorders>
            <w:shd w:val="clear" w:color="auto" w:fill="auto"/>
          </w:tcPr>
          <w:p w:rsidR="00572559" w:rsidRPr="00344C55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t>targetI</w:t>
            </w:r>
            <w:r w:rsidRPr="001B0BB2">
              <w:t>d</w:t>
            </w:r>
          </w:p>
        </w:tc>
        <w:tc>
          <w:tcPr>
            <w:tcW w:w="1296" w:type="dxa"/>
            <w:tcBorders>
              <w:top w:val="dashed" w:sz="4" w:space="0" w:color="auto"/>
            </w:tcBorders>
          </w:tcPr>
          <w:p w:rsidR="00572559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dashed" w:sz="4" w:space="0" w:color="auto"/>
            </w:tcBorders>
          </w:tcPr>
          <w:p w:rsidR="00572559" w:rsidRPr="001B0BB2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D62644" w:rsidRDefault="00D62644" w:rsidP="00D62644">
      <w:pPr>
        <w:pStyle w:val="af4"/>
      </w:pPr>
      <w:bookmarkStart w:id="243" w:name="_Toc502177252"/>
      <w:r w:rsidRPr="00213924">
        <w:rPr>
          <w:rFonts w:hint="eastAsia"/>
        </w:rPr>
        <w:t>环境变量</w:t>
      </w:r>
      <w:bookmarkEnd w:id="243"/>
    </w:p>
    <w:p w:rsidR="00D62644" w:rsidRPr="0015419D" w:rsidRDefault="00D62644" w:rsidP="00D62644">
      <w:pPr>
        <w:pStyle w:val="20"/>
        <w:ind w:firstLine="480"/>
      </w:pPr>
      <w:r>
        <w:rPr>
          <w:rFonts w:hint="eastAsia"/>
        </w:rPr>
        <w:t>无。</w:t>
      </w:r>
    </w:p>
    <w:p w:rsidR="00D62644" w:rsidRPr="00213924" w:rsidRDefault="00D62644" w:rsidP="00D62644">
      <w:pPr>
        <w:pStyle w:val="af4"/>
      </w:pPr>
      <w:bookmarkStart w:id="244" w:name="_Toc50217725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44"/>
    </w:p>
    <w:p w:rsidR="00D62644" w:rsidRDefault="00D62644" w:rsidP="00D62644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D62644" w:rsidRDefault="00D62644" w:rsidP="00D62644">
      <w:pPr>
        <w:pStyle w:val="20"/>
        <w:ind w:firstLine="480"/>
      </w:pPr>
    </w:p>
    <w:p w:rsidR="002F3E09" w:rsidRDefault="002F3E09" w:rsidP="002F3E09">
      <w:pPr>
        <w:pStyle w:val="af3"/>
      </w:pPr>
      <w:bookmarkStart w:id="245" w:name="_Toc502177254"/>
      <w:r>
        <w:rPr>
          <w:rFonts w:hint="eastAsia"/>
        </w:rPr>
        <w:t>收藏Blog/取消收藏</w:t>
      </w:r>
      <w:bookmarkEnd w:id="245"/>
    </w:p>
    <w:p w:rsidR="002F3E09" w:rsidRPr="00FD0AE2" w:rsidRDefault="002F3E09" w:rsidP="002F3E09">
      <w:pPr>
        <w:pStyle w:val="20"/>
        <w:ind w:firstLine="480"/>
      </w:pPr>
      <w:r>
        <w:rPr>
          <w:rFonts w:hint="eastAsia"/>
        </w:rPr>
        <w:t>如果当前未被收藏，则收藏；反之则取消收藏。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F3E09" w:rsidTr="002F3E09">
        <w:tc>
          <w:tcPr>
            <w:tcW w:w="846" w:type="dxa"/>
            <w:shd w:val="clear" w:color="auto" w:fill="F3F3F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t>/blog/favor</w:t>
            </w:r>
          </w:p>
        </w:tc>
      </w:tr>
    </w:tbl>
    <w:p w:rsidR="002F3E09" w:rsidRPr="00213924" w:rsidRDefault="002F3E09" w:rsidP="002F3E09">
      <w:pPr>
        <w:pStyle w:val="af4"/>
      </w:pPr>
      <w:bookmarkStart w:id="246" w:name="_Toc502177255"/>
      <w:r>
        <w:rPr>
          <w:rFonts w:hint="eastAsia"/>
        </w:rPr>
        <w:t>请求参数</w:t>
      </w:r>
      <w:bookmarkEnd w:id="24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2F3E09" w:rsidTr="002F3E09">
        <w:tc>
          <w:tcPr>
            <w:tcW w:w="2456" w:type="dxa"/>
            <w:shd w:val="clear" w:color="auto" w:fill="F3F3F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F3E09" w:rsidTr="002F3E09">
        <w:tc>
          <w:tcPr>
            <w:tcW w:w="2456" w:type="dxa"/>
            <w:shd w:val="clear" w:color="auto" w:fill="auto"/>
          </w:tcPr>
          <w:p w:rsidR="002F3E09" w:rsidRPr="00344C55" w:rsidRDefault="002F3E09" w:rsidP="002F3E09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2F3E09" w:rsidRPr="001B0BB2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2F3E09" w:rsidRDefault="002F3E09" w:rsidP="002F3E09">
      <w:pPr>
        <w:pStyle w:val="af4"/>
      </w:pPr>
      <w:bookmarkStart w:id="247" w:name="_Toc502177256"/>
      <w:r w:rsidRPr="00213924">
        <w:rPr>
          <w:rFonts w:hint="eastAsia"/>
        </w:rPr>
        <w:t>环境变量</w:t>
      </w:r>
      <w:bookmarkEnd w:id="2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746"/>
        <w:gridCol w:w="1095"/>
        <w:gridCol w:w="3175"/>
      </w:tblGrid>
      <w:tr w:rsidR="002F3E09" w:rsidTr="002F3E09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F3E09" w:rsidTr="002F3E09">
        <w:trPr>
          <w:jc w:val="center"/>
        </w:trPr>
        <w:tc>
          <w:tcPr>
            <w:tcW w:w="1321" w:type="dxa"/>
            <w:shd w:val="clear" w:color="auto" w:fill="auto"/>
          </w:tcPr>
          <w:p w:rsidR="002F3E09" w:rsidRPr="00422E1F" w:rsidRDefault="002F3E09" w:rsidP="002F3E09">
            <w:pPr>
              <w:pStyle w:val="afffff0"/>
              <w:spacing w:after="0" w:line="240" w:lineRule="auto"/>
              <w:ind w:firstLineChars="0" w:firstLine="0"/>
            </w:pPr>
            <w:r w:rsidRPr="004703DD">
              <w:t>retrieveOperatedEntity</w:t>
            </w:r>
            <w:r>
              <w:t>()</w:t>
            </w:r>
          </w:p>
        </w:tc>
        <w:tc>
          <w:tcPr>
            <w:tcW w:w="2016" w:type="dxa"/>
            <w:shd w:val="clear" w:color="auto" w:fill="auto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t>Blog</w:t>
            </w:r>
          </w:p>
        </w:tc>
        <w:tc>
          <w:tcPr>
            <w:tcW w:w="1169" w:type="dxa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2F3E09" w:rsidRDefault="002F3E09" w:rsidP="002F3E0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被收藏的</w:t>
            </w:r>
            <w:r>
              <w:rPr>
                <w:rFonts w:hint="eastAsia"/>
              </w:rPr>
              <w:t>Blog</w:t>
            </w:r>
          </w:p>
        </w:tc>
      </w:tr>
    </w:tbl>
    <w:p w:rsidR="002F3E09" w:rsidRPr="00213924" w:rsidRDefault="002F3E09" w:rsidP="002F3E09">
      <w:pPr>
        <w:pStyle w:val="af4"/>
      </w:pPr>
      <w:bookmarkStart w:id="248" w:name="_Toc50217725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48"/>
    </w:p>
    <w:p w:rsidR="002F3E09" w:rsidRDefault="002F3E09" w:rsidP="002F3E09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_Ref500593718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BlogResult</w:t>
      </w:r>
      <w:r>
        <w:fldChar w:fldCharType="end"/>
      </w:r>
      <w:r>
        <w:rPr>
          <w:rFonts w:hint="eastAsia"/>
        </w:rPr>
        <w:t>对象。</w:t>
      </w:r>
    </w:p>
    <w:p w:rsidR="002F3E09" w:rsidRDefault="002F3E09" w:rsidP="002F3E09">
      <w:pPr>
        <w:pStyle w:val="20"/>
        <w:ind w:firstLine="480"/>
      </w:pPr>
      <w:r>
        <w:rPr>
          <w:rFonts w:hint="eastAsia"/>
        </w:rPr>
        <w:lastRenderedPageBreak/>
        <w:t>说明：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_Ref500488706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BlogDvo</w:t>
      </w:r>
      <w:r>
        <w:fldChar w:fldCharType="end"/>
      </w:r>
      <w:r>
        <w:rPr>
          <w:rFonts w:hint="eastAsia"/>
        </w:rPr>
        <w:t>中不要包含内容等信息。</w:t>
      </w:r>
    </w:p>
    <w:p w:rsidR="002F3E09" w:rsidRDefault="002F3E09" w:rsidP="00D62644">
      <w:pPr>
        <w:pStyle w:val="20"/>
        <w:ind w:firstLine="480"/>
      </w:pPr>
    </w:p>
    <w:p w:rsidR="001D1E88" w:rsidRDefault="001D1E88" w:rsidP="001D1E88">
      <w:pPr>
        <w:pStyle w:val="af3"/>
      </w:pPr>
      <w:bookmarkStart w:id="249" w:name="_Toc502177258"/>
      <w:r>
        <w:rPr>
          <w:rFonts w:hint="eastAsia"/>
        </w:rPr>
        <w:t>举报Blog</w:t>
      </w:r>
      <w:r w:rsidR="00572559">
        <w:t>/</w:t>
      </w:r>
      <w:r w:rsidR="00572559">
        <w:rPr>
          <w:rFonts w:hint="eastAsia"/>
        </w:rPr>
        <w:t>修改举报</w:t>
      </w:r>
      <w:r>
        <w:t>-UI</w:t>
      </w:r>
      <w:bookmarkEnd w:id="24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1D1E88" w:rsidTr="00121153">
        <w:tc>
          <w:tcPr>
            <w:tcW w:w="846" w:type="dxa"/>
            <w:shd w:val="clear" w:color="auto" w:fill="F3F3F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 w:rsidRPr="005211C3">
              <w:t>/</w:t>
            </w:r>
            <w:r w:rsidRPr="00AA761C">
              <w:t>blog</w:t>
            </w:r>
            <w:r w:rsidRPr="005211C3">
              <w:t>/report</w:t>
            </w:r>
            <w:r>
              <w:t>!input</w:t>
            </w:r>
          </w:p>
        </w:tc>
      </w:tr>
    </w:tbl>
    <w:p w:rsidR="001D1E88" w:rsidRPr="00213924" w:rsidRDefault="001D1E88" w:rsidP="001D1E88">
      <w:pPr>
        <w:pStyle w:val="af4"/>
      </w:pPr>
      <w:bookmarkStart w:id="250" w:name="_Toc502177259"/>
      <w:r>
        <w:rPr>
          <w:rFonts w:hint="eastAsia"/>
        </w:rPr>
        <w:t>请求参数</w:t>
      </w:r>
      <w:bookmarkEnd w:id="25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1D1E88" w:rsidTr="00121153">
        <w:tc>
          <w:tcPr>
            <w:tcW w:w="1502" w:type="dxa"/>
            <w:shd w:val="clear" w:color="auto" w:fill="F3F3F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1E88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1D1E88" w:rsidRPr="00422E1F" w:rsidRDefault="001D1E88" w:rsidP="00121153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1D1E88" w:rsidRPr="00422E1F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1D1E88" w:rsidRPr="00422E1F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</w:t>
            </w:r>
            <w:r>
              <w:rPr>
                <w:rFonts w:hint="eastAsia"/>
              </w:rPr>
              <w:t>Blog ID</w:t>
            </w:r>
          </w:p>
        </w:tc>
      </w:tr>
      <w:tr w:rsidR="00572559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572559" w:rsidRPr="005211C3" w:rsidRDefault="00572559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572559" w:rsidRDefault="00572559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572559" w:rsidRDefault="00572559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（仅修改时使用）</w:t>
            </w:r>
          </w:p>
        </w:tc>
      </w:tr>
    </w:tbl>
    <w:p w:rsidR="001D1E88" w:rsidRDefault="001D1E88" w:rsidP="001D1E88">
      <w:pPr>
        <w:pStyle w:val="af4"/>
      </w:pPr>
      <w:bookmarkStart w:id="251" w:name="_Toc502177260"/>
      <w:r>
        <w:rPr>
          <w:rFonts w:hint="eastAsia"/>
        </w:rPr>
        <w:t>环境变量</w:t>
      </w:r>
      <w:bookmarkEnd w:id="25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1D1E88" w:rsidTr="00121153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1E88" w:rsidTr="00121153">
        <w:trPr>
          <w:jc w:val="center"/>
        </w:trPr>
        <w:tc>
          <w:tcPr>
            <w:tcW w:w="1321" w:type="dxa"/>
            <w:shd w:val="clear" w:color="auto" w:fill="auto"/>
          </w:tcPr>
          <w:p w:rsidR="001D1E88" w:rsidRPr="00422E1F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t>entity</w:t>
            </w:r>
          </w:p>
        </w:tc>
        <w:tc>
          <w:tcPr>
            <w:tcW w:w="2016" w:type="dxa"/>
            <w:shd w:val="clear" w:color="auto" w:fill="auto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t>ReportBlog</w:t>
            </w:r>
          </w:p>
        </w:tc>
        <w:tc>
          <w:tcPr>
            <w:tcW w:w="1169" w:type="dxa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1D1E88" w:rsidRDefault="001D1E88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的举报</w:t>
            </w:r>
          </w:p>
        </w:tc>
      </w:tr>
    </w:tbl>
    <w:p w:rsidR="001D1E88" w:rsidRPr="00213924" w:rsidRDefault="001D1E88" w:rsidP="001D1E88">
      <w:pPr>
        <w:pStyle w:val="af4"/>
      </w:pPr>
      <w:bookmarkStart w:id="252" w:name="_Toc50217726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52"/>
    </w:p>
    <w:p w:rsidR="001D1E88" w:rsidRDefault="001D1E88" w:rsidP="001D1E88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_Ref501037603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ReportBlogResult</w:t>
      </w:r>
      <w:r>
        <w:fldChar w:fldCharType="end"/>
      </w:r>
      <w:r>
        <w:rPr>
          <w:rFonts w:hint="eastAsia"/>
        </w:rPr>
        <w:t>对象。</w:t>
      </w:r>
    </w:p>
    <w:p w:rsidR="001D1E88" w:rsidRDefault="001D1E88" w:rsidP="00D62644">
      <w:pPr>
        <w:pStyle w:val="20"/>
        <w:ind w:firstLine="480"/>
      </w:pPr>
    </w:p>
    <w:p w:rsidR="009614FA" w:rsidRDefault="009614FA" w:rsidP="009614FA">
      <w:pPr>
        <w:pStyle w:val="af3"/>
      </w:pPr>
      <w:bookmarkStart w:id="253" w:name="_Toc502177262"/>
      <w:r>
        <w:rPr>
          <w:rFonts w:hint="eastAsia"/>
        </w:rPr>
        <w:t>举报Blog</w:t>
      </w:r>
      <w:r w:rsidR="00EC59E2">
        <w:t>/</w:t>
      </w:r>
      <w:r w:rsidR="00EC59E2">
        <w:rPr>
          <w:rFonts w:hint="eastAsia"/>
        </w:rPr>
        <w:t>修改举报</w:t>
      </w:r>
      <w:bookmarkEnd w:id="253"/>
    </w:p>
    <w:p w:rsidR="009614FA" w:rsidRDefault="009614FA" w:rsidP="009614FA">
      <w:pPr>
        <w:pStyle w:val="20"/>
        <w:ind w:firstLine="480"/>
      </w:pPr>
      <w:r w:rsidRPr="00601E07">
        <w:rPr>
          <w:rFonts w:hint="eastAsia"/>
        </w:rPr>
        <w:t>用户对指定</w:t>
      </w:r>
      <w:r>
        <w:rPr>
          <w:rFonts w:hint="eastAsia"/>
        </w:rPr>
        <w:t>B</w:t>
      </w:r>
      <w:r>
        <w:t>log</w:t>
      </w:r>
      <w:r w:rsidRPr="00601E07">
        <w:rPr>
          <w:rFonts w:hint="eastAsia"/>
        </w:rPr>
        <w:t>进行举报。</w:t>
      </w:r>
      <w:r w:rsidR="00291780">
        <w:rPr>
          <w:rFonts w:hint="eastAsia"/>
        </w:rPr>
        <w:t>如果原先已有</w:t>
      </w:r>
      <w:r>
        <w:rPr>
          <w:rFonts w:hint="eastAsia"/>
        </w:rPr>
        <w:t>举报记录，则修改该举报。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9614FA" w:rsidTr="00121153">
        <w:tc>
          <w:tcPr>
            <w:tcW w:w="846" w:type="dxa"/>
            <w:shd w:val="clear" w:color="auto" w:fill="F3F3F3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 w:rsidRPr="005211C3">
              <w:t>/</w:t>
            </w:r>
            <w:r w:rsidRPr="00AA761C">
              <w:t>blog</w:t>
            </w:r>
            <w:r w:rsidRPr="005211C3">
              <w:t>/report</w:t>
            </w:r>
          </w:p>
        </w:tc>
      </w:tr>
    </w:tbl>
    <w:p w:rsidR="009614FA" w:rsidRPr="00213924" w:rsidRDefault="009614FA" w:rsidP="009614FA">
      <w:pPr>
        <w:pStyle w:val="af4"/>
      </w:pPr>
      <w:bookmarkStart w:id="254" w:name="_Toc502177263"/>
      <w:r>
        <w:rPr>
          <w:rFonts w:hint="eastAsia"/>
        </w:rPr>
        <w:t>请求参数</w:t>
      </w:r>
      <w:bookmarkEnd w:id="25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9614FA" w:rsidTr="00121153">
        <w:tc>
          <w:tcPr>
            <w:tcW w:w="1502" w:type="dxa"/>
            <w:shd w:val="clear" w:color="auto" w:fill="F3F3F3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72559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572559" w:rsidRPr="00422E1F" w:rsidRDefault="00572559" w:rsidP="00572559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572559" w:rsidRPr="00422E1F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572559" w:rsidRPr="00422E1F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</w:t>
            </w:r>
            <w:r>
              <w:rPr>
                <w:rFonts w:hint="eastAsia"/>
              </w:rPr>
              <w:t>Blog ID</w:t>
            </w:r>
          </w:p>
        </w:tc>
      </w:tr>
      <w:tr w:rsidR="00572559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572559" w:rsidRPr="005211C3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572559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572559" w:rsidRDefault="00572559" w:rsidP="0057255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（仅修改时使用）</w:t>
            </w:r>
          </w:p>
        </w:tc>
      </w:tr>
      <w:tr w:rsidR="009614FA" w:rsidTr="00121153">
        <w:tc>
          <w:tcPr>
            <w:tcW w:w="1502" w:type="dxa"/>
            <w:shd w:val="clear" w:color="auto" w:fill="auto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9614FA" w:rsidRDefault="009614FA" w:rsidP="00121153">
            <w:pPr>
              <w:pStyle w:val="afffff0"/>
              <w:spacing w:after="0" w:line="240" w:lineRule="auto"/>
              <w:ind w:firstLineChars="0" w:firstLine="0"/>
            </w:pPr>
            <w:r w:rsidRPr="005211C3">
              <w:rPr>
                <w:rFonts w:hint="eastAsia"/>
              </w:rPr>
              <w:t>描述信息</w:t>
            </w:r>
          </w:p>
        </w:tc>
      </w:tr>
    </w:tbl>
    <w:p w:rsidR="001D1E88" w:rsidRDefault="001D1E88" w:rsidP="001D1E88">
      <w:pPr>
        <w:pStyle w:val="af4"/>
      </w:pPr>
      <w:bookmarkStart w:id="255" w:name="_Toc502177264"/>
      <w:r w:rsidRPr="00213924">
        <w:rPr>
          <w:rFonts w:hint="eastAsia"/>
        </w:rPr>
        <w:t>环境变量</w:t>
      </w:r>
      <w:bookmarkEnd w:id="255"/>
    </w:p>
    <w:p w:rsidR="001D1E88" w:rsidRPr="0015419D" w:rsidRDefault="001D1E88" w:rsidP="001D1E88">
      <w:pPr>
        <w:pStyle w:val="20"/>
        <w:ind w:firstLine="480"/>
      </w:pPr>
      <w:r>
        <w:rPr>
          <w:rFonts w:hint="eastAsia"/>
        </w:rPr>
        <w:t>无。</w:t>
      </w:r>
    </w:p>
    <w:p w:rsidR="001D1E88" w:rsidRPr="00213924" w:rsidRDefault="001D1E88" w:rsidP="001D1E88">
      <w:pPr>
        <w:pStyle w:val="af4"/>
      </w:pPr>
      <w:bookmarkStart w:id="256" w:name="_Toc502177265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56"/>
    </w:p>
    <w:p w:rsidR="001D1E88" w:rsidRDefault="001D1E88" w:rsidP="001D1E88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9614FA" w:rsidRDefault="009614FA" w:rsidP="009614FA">
      <w:pPr>
        <w:pStyle w:val="20"/>
        <w:ind w:firstLine="480"/>
      </w:pPr>
    </w:p>
    <w:p w:rsidR="0042599A" w:rsidRDefault="0042599A" w:rsidP="0042599A">
      <w:pPr>
        <w:pStyle w:val="af3"/>
      </w:pPr>
      <w:bookmarkStart w:id="257" w:name="_Toc502177266"/>
      <w:r>
        <w:rPr>
          <w:rFonts w:hint="eastAsia"/>
        </w:rPr>
        <w:t>Blog撤消举报</w:t>
      </w:r>
      <w:bookmarkEnd w:id="25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2599A" w:rsidTr="00121153">
        <w:tc>
          <w:tcPr>
            <w:tcW w:w="846" w:type="dxa"/>
            <w:shd w:val="clear" w:color="auto" w:fill="F3F3F3"/>
          </w:tcPr>
          <w:p w:rsidR="0042599A" w:rsidRDefault="0042599A" w:rsidP="0012115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2599A" w:rsidRDefault="0042599A" w:rsidP="0042599A">
            <w:pPr>
              <w:pStyle w:val="afffff0"/>
              <w:spacing w:after="0" w:line="240" w:lineRule="auto"/>
              <w:ind w:firstLineChars="0" w:firstLine="0"/>
            </w:pPr>
            <w:r>
              <w:t>/blog/</w:t>
            </w:r>
            <w:r w:rsidRPr="0042599A">
              <w:t>report</w:t>
            </w:r>
            <w:r>
              <w:t>!delete</w:t>
            </w:r>
          </w:p>
        </w:tc>
      </w:tr>
    </w:tbl>
    <w:p w:rsidR="0042599A" w:rsidRDefault="0042599A" w:rsidP="0042599A">
      <w:pPr>
        <w:pStyle w:val="af4"/>
      </w:pPr>
      <w:bookmarkStart w:id="258" w:name="_Toc502177267"/>
      <w:r>
        <w:rPr>
          <w:rFonts w:hint="eastAsia"/>
        </w:rPr>
        <w:t>请求参数</w:t>
      </w:r>
      <w:bookmarkEnd w:id="25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E6530E" w:rsidTr="005D7BA3">
        <w:tc>
          <w:tcPr>
            <w:tcW w:w="245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530E" w:rsidTr="001462B4">
        <w:tc>
          <w:tcPr>
            <w:tcW w:w="2456" w:type="dxa"/>
            <w:tcBorders>
              <w:bottom w:val="dashed" w:sz="4" w:space="0" w:color="auto"/>
            </w:tcBorders>
            <w:shd w:val="clear" w:color="auto" w:fill="auto"/>
          </w:tcPr>
          <w:p w:rsidR="00E6530E" w:rsidRPr="00344C55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t>i</w:t>
            </w:r>
            <w:r w:rsidRPr="0042599A">
              <w:t>d</w:t>
            </w:r>
          </w:p>
        </w:tc>
        <w:tc>
          <w:tcPr>
            <w:tcW w:w="1296" w:type="dxa"/>
            <w:tcBorders>
              <w:bottom w:val="dashed" w:sz="4" w:space="0" w:color="auto"/>
            </w:tcBorders>
          </w:tcPr>
          <w:p w:rsidR="00E6530E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ed" w:sz="4" w:space="0" w:color="auto"/>
            </w:tcBorders>
          </w:tcPr>
          <w:p w:rsidR="00E6530E" w:rsidRPr="001B0BB2" w:rsidRDefault="00E6530E" w:rsidP="005D7BA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EC59E2" w:rsidTr="001462B4">
        <w:tc>
          <w:tcPr>
            <w:tcW w:w="2456" w:type="dxa"/>
            <w:tcBorders>
              <w:top w:val="dashed" w:sz="4" w:space="0" w:color="auto"/>
            </w:tcBorders>
            <w:shd w:val="clear" w:color="auto" w:fill="auto"/>
          </w:tcPr>
          <w:p w:rsidR="00EC59E2" w:rsidRPr="00344C55" w:rsidRDefault="00EC59E2" w:rsidP="00EC59E2">
            <w:pPr>
              <w:pStyle w:val="afffff0"/>
              <w:spacing w:after="0" w:line="240" w:lineRule="auto"/>
              <w:ind w:firstLineChars="0" w:firstLine="0"/>
            </w:pPr>
            <w:r w:rsidRPr="0042599A">
              <w:t>targetId</w:t>
            </w:r>
          </w:p>
        </w:tc>
        <w:tc>
          <w:tcPr>
            <w:tcW w:w="1296" w:type="dxa"/>
            <w:tcBorders>
              <w:top w:val="dashed" w:sz="4" w:space="0" w:color="auto"/>
            </w:tcBorders>
          </w:tcPr>
          <w:p w:rsidR="00EC59E2" w:rsidRDefault="00EC59E2" w:rsidP="00EC59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dashed" w:sz="4" w:space="0" w:color="auto"/>
            </w:tcBorders>
          </w:tcPr>
          <w:p w:rsidR="00EC59E2" w:rsidRPr="001B0BB2" w:rsidRDefault="00EC59E2" w:rsidP="00EC59E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42599A" w:rsidRDefault="0042599A" w:rsidP="0042599A">
      <w:pPr>
        <w:pStyle w:val="af4"/>
      </w:pPr>
      <w:bookmarkStart w:id="259" w:name="_Toc502177268"/>
      <w:r w:rsidRPr="00213924">
        <w:rPr>
          <w:rFonts w:hint="eastAsia"/>
        </w:rPr>
        <w:lastRenderedPageBreak/>
        <w:t>环境变量</w:t>
      </w:r>
      <w:bookmarkEnd w:id="259"/>
    </w:p>
    <w:p w:rsidR="0042599A" w:rsidRPr="0015419D" w:rsidRDefault="0042599A" w:rsidP="0042599A">
      <w:pPr>
        <w:pStyle w:val="20"/>
        <w:ind w:firstLine="480"/>
      </w:pPr>
      <w:r>
        <w:rPr>
          <w:rFonts w:hint="eastAsia"/>
        </w:rPr>
        <w:t>无。</w:t>
      </w:r>
    </w:p>
    <w:p w:rsidR="0042599A" w:rsidRPr="00213924" w:rsidRDefault="0042599A" w:rsidP="0042599A">
      <w:pPr>
        <w:pStyle w:val="af4"/>
      </w:pPr>
      <w:bookmarkStart w:id="260" w:name="_Toc50217726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60"/>
    </w:p>
    <w:p w:rsidR="0042599A" w:rsidRDefault="0042599A" w:rsidP="0042599A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9614FA" w:rsidRDefault="009614FA" w:rsidP="009614FA">
      <w:pPr>
        <w:pStyle w:val="20"/>
        <w:ind w:firstLine="480"/>
      </w:pPr>
    </w:p>
    <w:p w:rsidR="00EA7F5E" w:rsidRDefault="00EA7F5E" w:rsidP="00EA7F5E">
      <w:pPr>
        <w:pStyle w:val="0505"/>
        <w:ind w:left="420" w:hanging="420"/>
      </w:pPr>
      <w:bookmarkStart w:id="261" w:name="_Toc502177270"/>
      <w:r>
        <w:rPr>
          <w:rFonts w:hint="eastAsia"/>
        </w:rPr>
        <w:t>收藏管理</w:t>
      </w:r>
      <w:bookmarkEnd w:id="261"/>
    </w:p>
    <w:p w:rsidR="00EA7F5E" w:rsidRDefault="00EA7F5E" w:rsidP="00EA7F5E">
      <w:pPr>
        <w:pStyle w:val="af3"/>
      </w:pPr>
      <w:bookmarkStart w:id="262" w:name="_Toc502177271"/>
      <w:r>
        <w:rPr>
          <w:rFonts w:hint="eastAsia"/>
        </w:rPr>
        <w:t>Blog</w:t>
      </w:r>
      <w:r w:rsidR="005A51A9">
        <w:rPr>
          <w:rFonts w:hint="eastAsia"/>
        </w:rPr>
        <w:t>收藏</w:t>
      </w:r>
      <w:bookmarkEnd w:id="262"/>
    </w:p>
    <w:p w:rsidR="00EA7F5E" w:rsidRDefault="00EA7F5E" w:rsidP="00EA7F5E">
      <w:pPr>
        <w:pStyle w:val="af4"/>
      </w:pPr>
      <w:bookmarkStart w:id="263" w:name="_Toc502177272"/>
      <w:r>
        <w:rPr>
          <w:rFonts w:hint="eastAsia"/>
        </w:rPr>
        <w:t>各类收藏</w:t>
      </w:r>
      <w:r w:rsidR="005A51A9">
        <w:rPr>
          <w:rFonts w:hint="eastAsia"/>
        </w:rPr>
        <w:t>列表的</w:t>
      </w:r>
      <w:r>
        <w:rPr>
          <w:rFonts w:hint="eastAsia"/>
        </w:rPr>
        <w:t>请求地址</w:t>
      </w:r>
      <w:bookmarkEnd w:id="263"/>
    </w:p>
    <w:p w:rsidR="00EA7F5E" w:rsidRDefault="00EA7F5E" w:rsidP="00EA7F5E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EA7F5E" w:rsidRDefault="00EA7F5E" w:rsidP="00EA7F5E">
      <w:pPr>
        <w:pStyle w:val="af5"/>
      </w:pPr>
      <w:bookmarkStart w:id="264" w:name="_Toc502177273"/>
      <w:r w:rsidRPr="00EA7F5E">
        <w:rPr>
          <w:rFonts w:hint="eastAsia"/>
        </w:rPr>
        <w:t>收藏的Blog</w:t>
      </w:r>
      <w:bookmarkEnd w:id="264"/>
    </w:p>
    <w:p w:rsidR="005A51A9" w:rsidRDefault="005A51A9" w:rsidP="005A51A9">
      <w:pPr>
        <w:pStyle w:val="20"/>
        <w:ind w:firstLine="480"/>
      </w:pPr>
      <w:r>
        <w:rPr>
          <w:rFonts w:hint="eastAsia"/>
        </w:rPr>
        <w:t>获取当前用户收藏的</w:t>
      </w:r>
      <w:r>
        <w:rPr>
          <w:rFonts w:hint="eastAsia"/>
        </w:rPr>
        <w:t>Blog</w:t>
      </w:r>
      <w:r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A51A9" w:rsidTr="00A6080D">
        <w:tc>
          <w:tcPr>
            <w:tcW w:w="846" w:type="dxa"/>
            <w:shd w:val="clear" w:color="auto" w:fill="F3F3F3"/>
          </w:tcPr>
          <w:p w:rsidR="005A51A9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A51A9" w:rsidRPr="00F51567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t>/</w:t>
            </w:r>
            <w:r w:rsidRPr="002F3E09">
              <w:t>blog/favor!targets</w:t>
            </w:r>
          </w:p>
        </w:tc>
      </w:tr>
    </w:tbl>
    <w:p w:rsidR="005A51A9" w:rsidRDefault="005A51A9" w:rsidP="005A51A9">
      <w:pPr>
        <w:pStyle w:val="af5"/>
      </w:pPr>
      <w:bookmarkStart w:id="265" w:name="_Toc502177274"/>
      <w:r>
        <w:rPr>
          <w:rFonts w:hint="eastAsia"/>
        </w:rPr>
        <w:t>点赞</w:t>
      </w:r>
      <w:r w:rsidRPr="00EA7F5E">
        <w:rPr>
          <w:rFonts w:hint="eastAsia"/>
        </w:rPr>
        <w:t>的Blog</w:t>
      </w:r>
      <w:bookmarkEnd w:id="265"/>
    </w:p>
    <w:p w:rsidR="005A51A9" w:rsidRDefault="005A51A9" w:rsidP="005A51A9">
      <w:pPr>
        <w:pStyle w:val="20"/>
        <w:ind w:firstLine="480"/>
      </w:pPr>
      <w:r>
        <w:rPr>
          <w:rFonts w:hint="eastAsia"/>
        </w:rPr>
        <w:t>获取当前用户点赞的</w:t>
      </w:r>
      <w:r>
        <w:rPr>
          <w:rFonts w:hint="eastAsia"/>
        </w:rPr>
        <w:t>Blog</w:t>
      </w:r>
      <w:r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A51A9" w:rsidTr="00A6080D">
        <w:tc>
          <w:tcPr>
            <w:tcW w:w="846" w:type="dxa"/>
            <w:shd w:val="clear" w:color="auto" w:fill="F3F3F3"/>
          </w:tcPr>
          <w:p w:rsidR="005A51A9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A51A9" w:rsidRPr="00F51567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t>/blog/like</w:t>
            </w:r>
            <w:r w:rsidRPr="002F3E09">
              <w:t>!targets</w:t>
            </w:r>
          </w:p>
        </w:tc>
      </w:tr>
    </w:tbl>
    <w:p w:rsidR="005A51A9" w:rsidRDefault="005A51A9" w:rsidP="005A51A9">
      <w:pPr>
        <w:pStyle w:val="af5"/>
      </w:pPr>
      <w:bookmarkStart w:id="266" w:name="_Toc502177275"/>
      <w:r>
        <w:rPr>
          <w:rFonts w:hint="eastAsia"/>
        </w:rPr>
        <w:t>评价</w:t>
      </w:r>
      <w:r w:rsidRPr="00EA7F5E">
        <w:rPr>
          <w:rFonts w:hint="eastAsia"/>
        </w:rPr>
        <w:t>的Blog</w:t>
      </w:r>
      <w:bookmarkEnd w:id="266"/>
    </w:p>
    <w:p w:rsidR="005A51A9" w:rsidRDefault="005A51A9" w:rsidP="005A51A9">
      <w:pPr>
        <w:pStyle w:val="20"/>
        <w:ind w:firstLine="480"/>
      </w:pPr>
      <w:r>
        <w:rPr>
          <w:rFonts w:hint="eastAsia"/>
        </w:rPr>
        <w:t>获取当前用户评价过的</w:t>
      </w:r>
      <w:r>
        <w:rPr>
          <w:rFonts w:hint="eastAsia"/>
        </w:rPr>
        <w:t>Blog</w:t>
      </w:r>
      <w:r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A51A9" w:rsidTr="00A6080D">
        <w:tc>
          <w:tcPr>
            <w:tcW w:w="846" w:type="dxa"/>
            <w:shd w:val="clear" w:color="auto" w:fill="F3F3F3"/>
          </w:tcPr>
          <w:p w:rsidR="005A51A9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A51A9" w:rsidRPr="00F51567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t>/</w:t>
            </w:r>
            <w:r w:rsidRPr="002F3E09">
              <w:t>blog/</w:t>
            </w:r>
            <w:r>
              <w:t>reply</w:t>
            </w:r>
            <w:r w:rsidRPr="002F3E09">
              <w:t>!targets</w:t>
            </w:r>
          </w:p>
        </w:tc>
      </w:tr>
    </w:tbl>
    <w:p w:rsidR="005A51A9" w:rsidRDefault="005A51A9" w:rsidP="005A51A9">
      <w:pPr>
        <w:pStyle w:val="af5"/>
      </w:pPr>
      <w:bookmarkStart w:id="267" w:name="_Toc502177276"/>
      <w:r>
        <w:rPr>
          <w:rFonts w:hint="eastAsia"/>
        </w:rPr>
        <w:t>举报</w:t>
      </w:r>
      <w:r w:rsidRPr="00EA7F5E">
        <w:rPr>
          <w:rFonts w:hint="eastAsia"/>
        </w:rPr>
        <w:t>的Blog</w:t>
      </w:r>
      <w:bookmarkEnd w:id="267"/>
    </w:p>
    <w:p w:rsidR="005A51A9" w:rsidRDefault="005A51A9" w:rsidP="005A51A9">
      <w:pPr>
        <w:pStyle w:val="20"/>
        <w:ind w:firstLine="480"/>
      </w:pPr>
      <w:r>
        <w:rPr>
          <w:rFonts w:hint="eastAsia"/>
        </w:rPr>
        <w:t>获取当前用户举报过的</w:t>
      </w:r>
      <w:r>
        <w:rPr>
          <w:rFonts w:hint="eastAsia"/>
        </w:rPr>
        <w:t>Blog</w:t>
      </w:r>
      <w:r>
        <w:rPr>
          <w:rFonts w:hint="eastAsia"/>
        </w:rPr>
        <w:t>列表。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A51A9" w:rsidTr="00A6080D">
        <w:tc>
          <w:tcPr>
            <w:tcW w:w="846" w:type="dxa"/>
            <w:shd w:val="clear" w:color="auto" w:fill="F3F3F3"/>
          </w:tcPr>
          <w:p w:rsidR="005A51A9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A51A9" w:rsidRPr="00F51567" w:rsidRDefault="005A51A9" w:rsidP="00A6080D">
            <w:pPr>
              <w:pStyle w:val="afffff0"/>
              <w:spacing w:after="0" w:line="240" w:lineRule="auto"/>
              <w:ind w:firstLineChars="0" w:firstLine="0"/>
            </w:pPr>
            <w:r>
              <w:t>/</w:t>
            </w:r>
            <w:r w:rsidR="0004097D">
              <w:t>blog/report</w:t>
            </w:r>
            <w:r w:rsidRPr="002F3E09">
              <w:t>!targets</w:t>
            </w:r>
          </w:p>
        </w:tc>
      </w:tr>
    </w:tbl>
    <w:p w:rsidR="00EA7F5E" w:rsidRDefault="00EA7F5E" w:rsidP="00EA7F5E">
      <w:pPr>
        <w:pStyle w:val="af4"/>
      </w:pPr>
      <w:bookmarkStart w:id="268" w:name="_Toc502177277"/>
      <w:r>
        <w:rPr>
          <w:rFonts w:hint="eastAsia"/>
        </w:rPr>
        <w:t>请求参数</w:t>
      </w:r>
      <w:bookmarkEnd w:id="268"/>
    </w:p>
    <w:p w:rsidR="00EA7F5E" w:rsidRPr="002F3E09" w:rsidRDefault="00EA7F5E" w:rsidP="00EA7F5E">
      <w:pPr>
        <w:pStyle w:val="20"/>
        <w:ind w:firstLine="480"/>
      </w:pPr>
      <w:r>
        <w:rPr>
          <w:rFonts w:hint="eastAsia"/>
        </w:rPr>
        <w:t>暂无。</w:t>
      </w:r>
    </w:p>
    <w:p w:rsidR="00EA7F5E" w:rsidRPr="00213924" w:rsidRDefault="00EA7F5E" w:rsidP="00EA7F5E">
      <w:pPr>
        <w:pStyle w:val="af4"/>
      </w:pPr>
      <w:bookmarkStart w:id="269" w:name="_Toc502177278"/>
      <w:r>
        <w:rPr>
          <w:rFonts w:hint="eastAsia"/>
        </w:rPr>
        <w:t>环境变量</w:t>
      </w:r>
      <w:bookmarkEnd w:id="26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EA7F5E" w:rsidTr="00A6080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7F5E" w:rsidTr="00A6080D">
        <w:trPr>
          <w:jc w:val="center"/>
        </w:trPr>
        <w:tc>
          <w:tcPr>
            <w:tcW w:w="1321" w:type="dxa"/>
            <w:shd w:val="clear" w:color="auto" w:fill="auto"/>
          </w:tcPr>
          <w:p w:rsidR="00EA7F5E" w:rsidRPr="00422E1F" w:rsidRDefault="00EA7F5E" w:rsidP="00A6080D">
            <w:pPr>
              <w:pStyle w:val="afffff0"/>
              <w:spacing w:after="0" w:line="240" w:lineRule="auto"/>
              <w:ind w:firstLineChars="0" w:firstLine="0"/>
            </w:pPr>
            <w:r w:rsidRPr="00640CCF">
              <w:t>blogs</w:t>
            </w:r>
          </w:p>
        </w:tc>
        <w:tc>
          <w:tcPr>
            <w:tcW w:w="2016" w:type="dxa"/>
            <w:shd w:val="clear" w:color="auto" w:fill="auto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t>List&lt;Blog&gt;</w:t>
            </w:r>
          </w:p>
        </w:tc>
        <w:tc>
          <w:tcPr>
            <w:tcW w:w="1169" w:type="dxa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EA7F5E" w:rsidRDefault="00EA7F5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Blog</w:t>
            </w:r>
            <w:r>
              <w:rPr>
                <w:rFonts w:hint="eastAsia"/>
              </w:rPr>
              <w:t>列表</w:t>
            </w:r>
          </w:p>
        </w:tc>
      </w:tr>
    </w:tbl>
    <w:p w:rsidR="00EA7F5E" w:rsidRPr="00213924" w:rsidRDefault="00EA7F5E" w:rsidP="00EA7F5E">
      <w:pPr>
        <w:pStyle w:val="af4"/>
      </w:pPr>
      <w:bookmarkStart w:id="270" w:name="_Toc502177279"/>
      <w:r w:rsidRPr="00213924">
        <w:rPr>
          <w:rFonts w:hint="eastAsia"/>
        </w:rPr>
        <w:t>视图</w:t>
      </w:r>
      <w:bookmarkEnd w:id="270"/>
    </w:p>
    <w:p w:rsidR="00EA7F5E" w:rsidRDefault="00EA7F5E" w:rsidP="00EA7F5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_Ref500488815 \h</w:instrText>
      </w:r>
      <w:r>
        <w:instrText xml:space="preserve"> </w:instrText>
      </w:r>
      <w:r>
        <w:fldChar w:fldCharType="separate"/>
      </w:r>
      <w:r w:rsidR="00930899">
        <w:t>ListBlogsResult</w:t>
      </w:r>
      <w:r>
        <w:fldChar w:fldCharType="end"/>
      </w:r>
      <w:r>
        <w:rPr>
          <w:rFonts w:hint="eastAsia"/>
        </w:rPr>
        <w:t>对象。</w:t>
      </w:r>
    </w:p>
    <w:p w:rsidR="00EA7F5E" w:rsidRDefault="00EA7F5E" w:rsidP="00EA7F5E">
      <w:pPr>
        <w:pStyle w:val="20"/>
        <w:ind w:firstLine="480"/>
      </w:pPr>
    </w:p>
    <w:p w:rsidR="00A6080D" w:rsidRDefault="00A6080D" w:rsidP="00A6080D">
      <w:pPr>
        <w:pStyle w:val="0505"/>
        <w:ind w:left="420" w:hanging="420"/>
      </w:pPr>
      <w:bookmarkStart w:id="271" w:name="_Toc502177280"/>
      <w:r>
        <w:rPr>
          <w:rFonts w:hint="eastAsia"/>
        </w:rPr>
        <w:t>好友管理</w:t>
      </w:r>
      <w:bookmarkEnd w:id="271"/>
    </w:p>
    <w:p w:rsidR="00A6080D" w:rsidRDefault="00A6080D" w:rsidP="00A6080D">
      <w:pPr>
        <w:pStyle w:val="af3"/>
      </w:pPr>
      <w:bookmarkStart w:id="272" w:name="_Toc502177281"/>
      <w:r>
        <w:rPr>
          <w:rFonts w:hint="eastAsia"/>
        </w:rPr>
        <w:lastRenderedPageBreak/>
        <w:t>获取好友列表</w:t>
      </w:r>
      <w:bookmarkEnd w:id="27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6080D" w:rsidTr="00A6080D">
        <w:tc>
          <w:tcPr>
            <w:tcW w:w="84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6A59D9">
              <w:t>/person/</w:t>
            </w:r>
            <w:r>
              <w:t>friend</w:t>
            </w:r>
            <w:r w:rsidRPr="00A96ECF">
              <w:t>!targets</w:t>
            </w:r>
          </w:p>
        </w:tc>
      </w:tr>
    </w:tbl>
    <w:p w:rsidR="00A6080D" w:rsidRDefault="00A6080D" w:rsidP="00A6080D">
      <w:pPr>
        <w:pStyle w:val="af4"/>
      </w:pPr>
      <w:bookmarkStart w:id="273" w:name="_Toc502177282"/>
      <w:r>
        <w:rPr>
          <w:rFonts w:hint="eastAsia"/>
        </w:rPr>
        <w:t>请求参数</w:t>
      </w:r>
      <w:bookmarkEnd w:id="273"/>
    </w:p>
    <w:p w:rsidR="00A6080D" w:rsidRPr="002F3E09" w:rsidRDefault="00A6080D" w:rsidP="00A6080D">
      <w:pPr>
        <w:pStyle w:val="20"/>
        <w:ind w:firstLine="480"/>
      </w:pPr>
      <w:r>
        <w:rPr>
          <w:rFonts w:hint="eastAsia"/>
        </w:rPr>
        <w:t>暂无。</w:t>
      </w:r>
    </w:p>
    <w:p w:rsidR="00A6080D" w:rsidRPr="00213924" w:rsidRDefault="00A6080D" w:rsidP="00A6080D">
      <w:pPr>
        <w:pStyle w:val="af4"/>
      </w:pPr>
      <w:bookmarkStart w:id="274" w:name="_Toc502177283"/>
      <w:r>
        <w:rPr>
          <w:rFonts w:hint="eastAsia"/>
        </w:rPr>
        <w:t>环境变量</w:t>
      </w:r>
      <w:bookmarkEnd w:id="27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A6080D" w:rsidTr="00A6080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080D" w:rsidTr="00A6080D">
        <w:trPr>
          <w:jc w:val="center"/>
        </w:trPr>
        <w:tc>
          <w:tcPr>
            <w:tcW w:w="1321" w:type="dxa"/>
            <w:shd w:val="clear" w:color="auto" w:fill="auto"/>
          </w:tcPr>
          <w:p w:rsidR="00A6080D" w:rsidRPr="00422E1F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person</w:t>
            </w:r>
            <w:r w:rsidRPr="00640CCF">
              <w:t>s</w:t>
            </w:r>
          </w:p>
        </w:tc>
        <w:tc>
          <w:tcPr>
            <w:tcW w:w="2016" w:type="dxa"/>
            <w:shd w:val="clear" w:color="auto" w:fill="auto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List&lt;User&gt;</w:t>
            </w:r>
          </w:p>
        </w:tc>
        <w:tc>
          <w:tcPr>
            <w:tcW w:w="1169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好友列表</w:t>
            </w:r>
          </w:p>
        </w:tc>
      </w:tr>
    </w:tbl>
    <w:p w:rsidR="00A6080D" w:rsidRPr="00213924" w:rsidRDefault="00A6080D" w:rsidP="00A6080D">
      <w:pPr>
        <w:pStyle w:val="af4"/>
      </w:pPr>
      <w:bookmarkStart w:id="275" w:name="_Toc502177284"/>
      <w:r w:rsidRPr="00213924">
        <w:rPr>
          <w:rFonts w:hint="eastAsia"/>
        </w:rPr>
        <w:t>视图</w:t>
      </w:r>
      <w:bookmarkEnd w:id="275"/>
    </w:p>
    <w:p w:rsidR="00A6080D" w:rsidRDefault="00A6080D" w:rsidP="00A6080D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_Ref501378130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ListUser</w:t>
      </w:r>
      <w:r w:rsidR="00930899">
        <w:t>s</w:t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A6080D" w:rsidRDefault="00A6080D" w:rsidP="00EA7F5E">
      <w:pPr>
        <w:pStyle w:val="20"/>
        <w:ind w:firstLine="480"/>
      </w:pPr>
    </w:p>
    <w:p w:rsidR="00A6080D" w:rsidRDefault="00AA2182" w:rsidP="00A6080D">
      <w:pPr>
        <w:pStyle w:val="af3"/>
      </w:pPr>
      <w:bookmarkStart w:id="276" w:name="_Toc502177285"/>
      <w:r>
        <w:rPr>
          <w:rFonts w:hint="eastAsia"/>
        </w:rPr>
        <w:t>好友申请</w:t>
      </w:r>
      <w:r w:rsidR="00A6080D">
        <w:rPr>
          <w:rFonts w:hint="eastAsia"/>
        </w:rPr>
        <w:t>/</w:t>
      </w:r>
      <w:r w:rsidR="00446725">
        <w:rPr>
          <w:rFonts w:hint="eastAsia"/>
        </w:rPr>
        <w:t>取消申请/删除好友</w:t>
      </w:r>
      <w:bookmarkEnd w:id="276"/>
    </w:p>
    <w:p w:rsidR="00A6080D" w:rsidRDefault="00A6080D" w:rsidP="00A6080D">
      <w:pPr>
        <w:pStyle w:val="20"/>
        <w:ind w:firstLine="480"/>
      </w:pPr>
      <w:r>
        <w:rPr>
          <w:rFonts w:hint="eastAsia"/>
        </w:rPr>
        <w:t>如果当前</w:t>
      </w:r>
      <w:r w:rsidR="00446725">
        <w:rPr>
          <w:rFonts w:hint="eastAsia"/>
        </w:rPr>
        <w:t>用户不是目标用户的好友，则</w:t>
      </w:r>
      <w:r w:rsidR="00063CFE">
        <w:rPr>
          <w:rFonts w:hint="eastAsia"/>
        </w:rPr>
        <w:t>建立好友关系，即</w:t>
      </w:r>
      <w:r w:rsidR="00446725">
        <w:rPr>
          <w:rFonts w:hint="eastAsia"/>
        </w:rPr>
        <w:t>申请加为好友。</w:t>
      </w:r>
    </w:p>
    <w:p w:rsidR="00446725" w:rsidRDefault="00446725" w:rsidP="00A6080D">
      <w:pPr>
        <w:pStyle w:val="20"/>
        <w:ind w:firstLine="480"/>
      </w:pPr>
      <w:r>
        <w:rPr>
          <w:rFonts w:hint="eastAsia"/>
        </w:rPr>
        <w:t>如果</w:t>
      </w:r>
      <w:r w:rsidRPr="00446725">
        <w:rPr>
          <w:rFonts w:hint="eastAsia"/>
        </w:rPr>
        <w:t>当前用户</w:t>
      </w:r>
      <w:r>
        <w:rPr>
          <w:rFonts w:hint="eastAsia"/>
        </w:rPr>
        <w:t>已</w:t>
      </w:r>
      <w:r w:rsidRPr="00446725">
        <w:rPr>
          <w:rFonts w:hint="eastAsia"/>
        </w:rPr>
        <w:t>是目标用户的好友</w:t>
      </w:r>
      <w:r>
        <w:rPr>
          <w:rFonts w:hint="eastAsia"/>
        </w:rPr>
        <w:t>，</w:t>
      </w:r>
      <w:r w:rsidR="00063CFE">
        <w:rPr>
          <w:rFonts w:hint="eastAsia"/>
        </w:rPr>
        <w:t>则删除好友关系，即意味着</w:t>
      </w:r>
      <w:r w:rsidRPr="00446725">
        <w:rPr>
          <w:rFonts w:hint="eastAsia"/>
        </w:rPr>
        <w:t>(1)</w:t>
      </w:r>
      <w:r w:rsidRPr="00446725">
        <w:rPr>
          <w:rFonts w:hint="eastAsia"/>
        </w:rPr>
        <w:t>如果</w:t>
      </w:r>
      <w:r>
        <w:rPr>
          <w:rFonts w:hint="eastAsia"/>
        </w:rPr>
        <w:t>对方也是当前用户的好友</w:t>
      </w:r>
      <w:r w:rsidRPr="00446725">
        <w:rPr>
          <w:rFonts w:hint="eastAsia"/>
        </w:rPr>
        <w:t>，则执行</w:t>
      </w:r>
      <w:r>
        <w:rPr>
          <w:rFonts w:hint="eastAsia"/>
        </w:rPr>
        <w:t>删除</w:t>
      </w:r>
      <w:r w:rsidRPr="00446725">
        <w:rPr>
          <w:rFonts w:hint="eastAsia"/>
        </w:rPr>
        <w:t>好友操作；</w:t>
      </w:r>
      <w:r w:rsidRPr="00446725">
        <w:rPr>
          <w:rFonts w:hint="eastAsia"/>
        </w:rPr>
        <w:t>(2)</w:t>
      </w:r>
      <w:r w:rsidR="00063CFE">
        <w:rPr>
          <w:rFonts w:hint="eastAsia"/>
        </w:rPr>
        <w:t>否</w:t>
      </w:r>
      <w:r w:rsidRPr="00446725">
        <w:rPr>
          <w:rFonts w:hint="eastAsia"/>
        </w:rPr>
        <w:t>则取消申请</w:t>
      </w:r>
      <w:r w:rsidR="00063CFE">
        <w:rPr>
          <w:rFonts w:hint="eastAsia"/>
        </w:rPr>
        <w:t>。</w:t>
      </w:r>
    </w:p>
    <w:tbl>
      <w:tblPr>
        <w:tblpPr w:leftFromText="180" w:rightFromText="180" w:vertAnchor="text" w:horzAnchor="margin" w:tblpY="128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83679" w:rsidTr="00483679">
        <w:tc>
          <w:tcPr>
            <w:tcW w:w="846" w:type="dxa"/>
            <w:shd w:val="clear" w:color="auto" w:fill="F3F3F3"/>
          </w:tcPr>
          <w:p w:rsidR="00483679" w:rsidRDefault="00483679" w:rsidP="0048367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83679" w:rsidRDefault="00483679" w:rsidP="00483679">
            <w:pPr>
              <w:pStyle w:val="afffff0"/>
              <w:spacing w:after="0" w:line="240" w:lineRule="auto"/>
              <w:ind w:firstLineChars="0" w:firstLine="0"/>
            </w:pPr>
            <w:r>
              <w:t>/person/friend</w:t>
            </w:r>
          </w:p>
        </w:tc>
      </w:tr>
    </w:tbl>
    <w:p w:rsidR="00483679" w:rsidRDefault="00483679" w:rsidP="00A6080D">
      <w:pPr>
        <w:pStyle w:val="20"/>
        <w:ind w:firstLine="480"/>
      </w:pPr>
      <w:r>
        <w:rPr>
          <w:rFonts w:hint="eastAsia"/>
        </w:rPr>
        <w:t>注：删除好友关系也可使用以下路径。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83679" w:rsidTr="00E92F54">
        <w:tc>
          <w:tcPr>
            <w:tcW w:w="846" w:type="dxa"/>
            <w:shd w:val="clear" w:color="auto" w:fill="F3F3F3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t>/person/friend!delete</w:t>
            </w:r>
          </w:p>
        </w:tc>
      </w:tr>
      <w:tr w:rsidR="00483679" w:rsidTr="00E92F54">
        <w:tc>
          <w:tcPr>
            <w:tcW w:w="846" w:type="dxa"/>
            <w:shd w:val="clear" w:color="auto" w:fill="F3F3F3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450" w:type="dxa"/>
            <w:shd w:val="clear" w:color="auto" w:fill="auto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MakeFriend</w:t>
            </w:r>
            <w:r>
              <w:rPr>
                <w:rFonts w:hint="eastAsia"/>
              </w:rPr>
              <w:t>操作记录</w:t>
            </w:r>
            <w:r>
              <w:rPr>
                <w:rFonts w:hint="eastAsia"/>
              </w:rPr>
              <w:t>ID</w:t>
            </w:r>
          </w:p>
        </w:tc>
      </w:tr>
    </w:tbl>
    <w:p w:rsidR="00A6080D" w:rsidRPr="00213924" w:rsidRDefault="00A6080D" w:rsidP="00A6080D">
      <w:pPr>
        <w:pStyle w:val="af4"/>
      </w:pPr>
      <w:bookmarkStart w:id="277" w:name="_Toc502177286"/>
      <w:r>
        <w:rPr>
          <w:rFonts w:hint="eastAsia"/>
        </w:rPr>
        <w:t>请求参数</w:t>
      </w:r>
      <w:bookmarkEnd w:id="27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A6080D" w:rsidTr="00A6080D">
        <w:tc>
          <w:tcPr>
            <w:tcW w:w="245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080D" w:rsidTr="0096124E">
        <w:tc>
          <w:tcPr>
            <w:tcW w:w="2456" w:type="dxa"/>
            <w:tcBorders>
              <w:bottom w:val="dashSmallGap" w:sz="4" w:space="0" w:color="auto"/>
            </w:tcBorders>
            <w:shd w:val="clear" w:color="auto" w:fill="auto"/>
          </w:tcPr>
          <w:p w:rsidR="00A6080D" w:rsidRPr="00344C55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  <w:tcBorders>
              <w:bottom w:val="dashSmallGap" w:sz="4" w:space="0" w:color="auto"/>
            </w:tcBorders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bottom w:val="dashSmallGap" w:sz="4" w:space="0" w:color="auto"/>
            </w:tcBorders>
          </w:tcPr>
          <w:p w:rsidR="00A6080D" w:rsidRPr="001B0BB2" w:rsidRDefault="00063CF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将被加为好友的用户</w:t>
            </w:r>
            <w:r w:rsidR="00A6080D">
              <w:rPr>
                <w:rFonts w:hint="eastAsia"/>
              </w:rPr>
              <w:t>的</w:t>
            </w:r>
            <w:r w:rsidR="00A6080D">
              <w:t>ID</w:t>
            </w:r>
          </w:p>
        </w:tc>
      </w:tr>
      <w:tr w:rsidR="0096124E" w:rsidTr="0096124E">
        <w:tc>
          <w:tcPr>
            <w:tcW w:w="2456" w:type="dxa"/>
            <w:tcBorders>
              <w:top w:val="dashSmallGap" w:sz="4" w:space="0" w:color="auto"/>
            </w:tcBorders>
            <w:shd w:val="clear" w:color="auto" w:fill="auto"/>
          </w:tcPr>
          <w:p w:rsidR="0096124E" w:rsidRPr="001B0BB2" w:rsidRDefault="0096124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t</w:t>
            </w:r>
            <w:r>
              <w:t>argetUserId</w:t>
            </w:r>
          </w:p>
        </w:tc>
        <w:tc>
          <w:tcPr>
            <w:tcW w:w="1296" w:type="dxa"/>
            <w:tcBorders>
              <w:top w:val="dashSmallGap" w:sz="4" w:space="0" w:color="auto"/>
            </w:tcBorders>
          </w:tcPr>
          <w:p w:rsidR="0096124E" w:rsidRDefault="0096124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544" w:type="dxa"/>
            <w:tcBorders>
              <w:top w:val="dashSmallGap" w:sz="4" w:space="0" w:color="auto"/>
            </w:tcBorders>
          </w:tcPr>
          <w:p w:rsidR="0096124E" w:rsidRDefault="0096124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将被加为好友的用户名</w:t>
            </w:r>
          </w:p>
        </w:tc>
      </w:tr>
    </w:tbl>
    <w:p w:rsidR="00A6080D" w:rsidRDefault="00A6080D" w:rsidP="00A6080D">
      <w:pPr>
        <w:pStyle w:val="af4"/>
      </w:pPr>
      <w:bookmarkStart w:id="278" w:name="_Toc502177287"/>
      <w:r w:rsidRPr="00213924">
        <w:rPr>
          <w:rFonts w:hint="eastAsia"/>
        </w:rPr>
        <w:t>环境变量</w:t>
      </w:r>
      <w:bookmarkEnd w:id="27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755"/>
        <w:gridCol w:w="1098"/>
        <w:gridCol w:w="3163"/>
      </w:tblGrid>
      <w:tr w:rsidR="00A6080D" w:rsidTr="00A6080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080D" w:rsidTr="00A6080D">
        <w:trPr>
          <w:jc w:val="center"/>
        </w:trPr>
        <w:tc>
          <w:tcPr>
            <w:tcW w:w="1321" w:type="dxa"/>
            <w:shd w:val="clear" w:color="auto" w:fill="auto"/>
          </w:tcPr>
          <w:p w:rsidR="00A6080D" w:rsidRPr="00422E1F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4703DD">
              <w:t>retrieveOperatedEntity</w:t>
            </w:r>
            <w:r>
              <w:t>()</w:t>
            </w:r>
          </w:p>
        </w:tc>
        <w:tc>
          <w:tcPr>
            <w:tcW w:w="2016" w:type="dxa"/>
            <w:shd w:val="clear" w:color="auto" w:fill="auto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User</w:t>
            </w:r>
          </w:p>
        </w:tc>
        <w:tc>
          <w:tcPr>
            <w:tcW w:w="1169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A6080D" w:rsidRDefault="00063CFE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对方用户</w:t>
            </w:r>
          </w:p>
        </w:tc>
      </w:tr>
    </w:tbl>
    <w:p w:rsidR="00A6080D" w:rsidRPr="00213924" w:rsidRDefault="00A6080D" w:rsidP="00A6080D">
      <w:pPr>
        <w:pStyle w:val="af4"/>
      </w:pPr>
      <w:bookmarkStart w:id="279" w:name="_Toc50217728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79"/>
    </w:p>
    <w:p w:rsidR="00A6080D" w:rsidRDefault="00A6080D" w:rsidP="00A6080D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A6080D" w:rsidRDefault="00A6080D" w:rsidP="00EA7F5E">
      <w:pPr>
        <w:pStyle w:val="20"/>
        <w:ind w:firstLine="480"/>
      </w:pPr>
    </w:p>
    <w:p w:rsidR="00063CFE" w:rsidRDefault="00063CFE" w:rsidP="00063CFE">
      <w:pPr>
        <w:pStyle w:val="af3"/>
      </w:pPr>
      <w:bookmarkStart w:id="280" w:name="_Toc502177289"/>
      <w:r>
        <w:rPr>
          <w:rFonts w:hint="eastAsia"/>
        </w:rPr>
        <w:t>获取</w:t>
      </w:r>
      <w:r w:rsidR="00AA2182">
        <w:rPr>
          <w:rFonts w:hint="eastAsia"/>
        </w:rPr>
        <w:t>好友</w:t>
      </w:r>
      <w:r>
        <w:rPr>
          <w:rFonts w:hint="eastAsia"/>
        </w:rPr>
        <w:t>申请操作列表</w:t>
      </w:r>
      <w:bookmarkEnd w:id="28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063CFE" w:rsidTr="00600A94">
        <w:tc>
          <w:tcPr>
            <w:tcW w:w="846" w:type="dxa"/>
            <w:shd w:val="clear" w:color="auto" w:fill="F3F3F3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063CFE" w:rsidRDefault="00063CFE" w:rsidP="00063CFE">
            <w:pPr>
              <w:pStyle w:val="afffff0"/>
              <w:spacing w:after="0" w:line="240" w:lineRule="auto"/>
              <w:ind w:firstLineChars="0" w:firstLine="0"/>
            </w:pPr>
            <w:r w:rsidRPr="006A59D9">
              <w:t>/</w:t>
            </w:r>
            <w:r w:rsidRPr="00063CFE">
              <w:t>person/friend!list</w:t>
            </w:r>
          </w:p>
        </w:tc>
      </w:tr>
    </w:tbl>
    <w:p w:rsidR="00063CFE" w:rsidRDefault="00063CFE" w:rsidP="00063CFE">
      <w:pPr>
        <w:pStyle w:val="af4"/>
      </w:pPr>
      <w:bookmarkStart w:id="281" w:name="_Toc502177290"/>
      <w:r>
        <w:rPr>
          <w:rFonts w:hint="eastAsia"/>
        </w:rPr>
        <w:t>请求参数</w:t>
      </w:r>
      <w:bookmarkEnd w:id="28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F564B4" w:rsidTr="00F564B4">
        <w:tc>
          <w:tcPr>
            <w:tcW w:w="2456" w:type="dxa"/>
            <w:shd w:val="clear" w:color="auto" w:fill="F3F3F3"/>
          </w:tcPr>
          <w:p w:rsidR="00F564B4" w:rsidRDefault="00F564B4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F564B4" w:rsidRDefault="00F564B4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F564B4" w:rsidRDefault="00F564B4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564B4" w:rsidTr="00F564B4">
        <w:tc>
          <w:tcPr>
            <w:tcW w:w="2456" w:type="dxa"/>
            <w:shd w:val="clear" w:color="auto" w:fill="auto"/>
          </w:tcPr>
          <w:p w:rsidR="00F564B4" w:rsidRPr="00F564B4" w:rsidRDefault="001B3B2D" w:rsidP="00F564B4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</w:rPr>
              <w:t>direction</w:t>
            </w:r>
          </w:p>
        </w:tc>
        <w:tc>
          <w:tcPr>
            <w:tcW w:w="1296" w:type="dxa"/>
          </w:tcPr>
          <w:p w:rsidR="00F564B4" w:rsidRDefault="001B3B2D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544" w:type="dxa"/>
          </w:tcPr>
          <w:p w:rsidR="00F564B4" w:rsidRDefault="00F564B4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指示好友申请</w:t>
            </w:r>
            <w:r w:rsidR="001B3B2D">
              <w:rPr>
                <w:rFonts w:hint="eastAsia"/>
              </w:rPr>
              <w:t>方向</w:t>
            </w:r>
            <w:r>
              <w:rPr>
                <w:rFonts w:hint="eastAsia"/>
              </w:rPr>
              <w:t>。</w:t>
            </w:r>
          </w:p>
          <w:p w:rsidR="001B3B2D" w:rsidRDefault="001B3B2D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接收到的申请</w:t>
            </w:r>
          </w:p>
          <w:p w:rsidR="001B3B2D" w:rsidRDefault="001B3B2D" w:rsidP="00F564B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1-</w:t>
            </w:r>
            <w:r>
              <w:rPr>
                <w:rFonts w:hint="eastAsia"/>
              </w:rPr>
              <w:t>发出的申请</w:t>
            </w:r>
          </w:p>
          <w:p w:rsidR="00F564B4" w:rsidRPr="001B0BB2" w:rsidRDefault="001B3B2D" w:rsidP="001B3B2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全部申请（默认）</w:t>
            </w:r>
          </w:p>
        </w:tc>
      </w:tr>
    </w:tbl>
    <w:p w:rsidR="00063CFE" w:rsidRPr="00213924" w:rsidRDefault="00063CFE" w:rsidP="00063CFE">
      <w:pPr>
        <w:pStyle w:val="af4"/>
      </w:pPr>
      <w:bookmarkStart w:id="282" w:name="_Toc502177291"/>
      <w:r>
        <w:rPr>
          <w:rFonts w:hint="eastAsia"/>
        </w:rPr>
        <w:lastRenderedPageBreak/>
        <w:t>环境变量</w:t>
      </w:r>
      <w:bookmarkEnd w:id="28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063CFE" w:rsidTr="00600A94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63CFE" w:rsidTr="00600A94">
        <w:trPr>
          <w:jc w:val="center"/>
        </w:trPr>
        <w:tc>
          <w:tcPr>
            <w:tcW w:w="1321" w:type="dxa"/>
            <w:shd w:val="clear" w:color="auto" w:fill="auto"/>
          </w:tcPr>
          <w:p w:rsidR="00063CFE" w:rsidRPr="00422E1F" w:rsidRDefault="00063CFE" w:rsidP="00063CFE">
            <w:pPr>
              <w:pStyle w:val="afffff0"/>
              <w:spacing w:after="0" w:line="240" w:lineRule="auto"/>
              <w:ind w:firstLineChars="0" w:firstLine="0"/>
            </w:pPr>
            <w:r>
              <w:t>operations</w:t>
            </w:r>
          </w:p>
        </w:tc>
        <w:tc>
          <w:tcPr>
            <w:tcW w:w="2016" w:type="dxa"/>
            <w:shd w:val="clear" w:color="auto" w:fill="auto"/>
          </w:tcPr>
          <w:p w:rsidR="00063CFE" w:rsidRDefault="00AA2182" w:rsidP="00063CFE">
            <w:pPr>
              <w:pStyle w:val="afffff0"/>
              <w:spacing w:after="0" w:line="240" w:lineRule="auto"/>
              <w:ind w:firstLineChars="0" w:firstLine="0"/>
            </w:pPr>
            <w:r>
              <w:t>List&lt;MakeFriend</w:t>
            </w:r>
            <w:r w:rsidR="00063CFE">
              <w:t>&gt;</w:t>
            </w:r>
          </w:p>
        </w:tc>
        <w:tc>
          <w:tcPr>
            <w:tcW w:w="1169" w:type="dxa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063CFE" w:rsidRDefault="00063CFE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申请加为好友操作列表</w:t>
            </w:r>
          </w:p>
        </w:tc>
      </w:tr>
    </w:tbl>
    <w:p w:rsidR="00063CFE" w:rsidRPr="00213924" w:rsidRDefault="00063CFE" w:rsidP="00063CFE">
      <w:pPr>
        <w:pStyle w:val="af4"/>
      </w:pPr>
      <w:bookmarkStart w:id="283" w:name="_Toc502177292"/>
      <w:r w:rsidRPr="00213924">
        <w:rPr>
          <w:rFonts w:hint="eastAsia"/>
        </w:rPr>
        <w:t>视图</w:t>
      </w:r>
      <w:bookmarkEnd w:id="283"/>
    </w:p>
    <w:p w:rsidR="00063CFE" w:rsidRDefault="00063CFE" w:rsidP="00063CF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_Ref501441221 \h</w:instrText>
      </w:r>
      <w:r>
        <w:instrText xml:space="preserve"> </w:instrText>
      </w:r>
      <w:r>
        <w:fldChar w:fldCharType="separate"/>
      </w:r>
      <w:r w:rsidR="00930899">
        <w:t>List</w:t>
      </w:r>
      <w:r w:rsidR="00930899" w:rsidRPr="00063CFE">
        <w:t>MakeFriend</w:t>
      </w:r>
      <w:r w:rsidR="00930899">
        <w:t>sResult</w:t>
      </w:r>
      <w:r>
        <w:fldChar w:fldCharType="end"/>
      </w:r>
      <w:r>
        <w:rPr>
          <w:rFonts w:hint="eastAsia"/>
        </w:rPr>
        <w:t>对象。</w:t>
      </w:r>
    </w:p>
    <w:p w:rsidR="00063CFE" w:rsidRDefault="00485CC4" w:rsidP="00063CFE">
      <w:pPr>
        <w:pStyle w:val="20"/>
        <w:ind w:firstLine="480"/>
      </w:pPr>
      <w:r>
        <w:rPr>
          <w:rFonts w:hint="eastAsia"/>
        </w:rPr>
        <w:t>视图应当根据</w:t>
      </w:r>
      <w:r>
        <w:rPr>
          <w:rFonts w:hint="eastAsia"/>
        </w:rPr>
        <w:t>MakeFriend DVO</w:t>
      </w:r>
      <w:r>
        <w:rPr>
          <w:rFonts w:hint="eastAsia"/>
        </w:rPr>
        <w:t>对象的</w:t>
      </w:r>
      <w:r w:rsidRPr="00485CC4">
        <w:t>doesPointToMe()</w:t>
      </w:r>
      <w:r>
        <w:rPr>
          <w:rFonts w:hint="eastAsia"/>
        </w:rPr>
        <w:t>来确定好友关系的方向，并准备相应的操作按钮。</w:t>
      </w:r>
    </w:p>
    <w:p w:rsidR="00485CC4" w:rsidRDefault="00485CC4" w:rsidP="00063CFE">
      <w:pPr>
        <w:pStyle w:val="20"/>
        <w:ind w:firstLine="480"/>
      </w:pPr>
    </w:p>
    <w:p w:rsidR="00600A94" w:rsidRDefault="00600A94" w:rsidP="00600A94">
      <w:pPr>
        <w:pStyle w:val="af3"/>
      </w:pPr>
      <w:bookmarkStart w:id="284" w:name="_Toc502177293"/>
      <w:r>
        <w:rPr>
          <w:rFonts w:hint="eastAsia"/>
        </w:rPr>
        <w:t>接受</w:t>
      </w:r>
      <w:r w:rsidR="00483679">
        <w:rPr>
          <w:rFonts w:hint="eastAsia"/>
        </w:rPr>
        <w:t>/拒绝</w:t>
      </w:r>
      <w:r>
        <w:rPr>
          <w:rFonts w:hint="eastAsia"/>
        </w:rPr>
        <w:t>好友申请</w:t>
      </w:r>
      <w:bookmarkEnd w:id="28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00A94" w:rsidTr="00600A94">
        <w:tc>
          <w:tcPr>
            <w:tcW w:w="846" w:type="dxa"/>
            <w:shd w:val="clear" w:color="auto" w:fill="F3F3F3"/>
          </w:tcPr>
          <w:p w:rsidR="00600A94" w:rsidRDefault="00600A94" w:rsidP="00600A9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00A94" w:rsidRDefault="00600A94" w:rsidP="00600A94">
            <w:pPr>
              <w:pStyle w:val="afffff0"/>
              <w:spacing w:after="0" w:line="240" w:lineRule="auto"/>
              <w:ind w:firstLineChars="0" w:firstLine="0"/>
            </w:pPr>
            <w:r w:rsidRPr="006A59D9">
              <w:t>/</w:t>
            </w:r>
            <w:r>
              <w:t>person/friend!accept</w:t>
            </w:r>
          </w:p>
        </w:tc>
      </w:tr>
    </w:tbl>
    <w:p w:rsidR="00483679" w:rsidRDefault="00483679" w:rsidP="00483679">
      <w:pPr>
        <w:pStyle w:val="af4"/>
      </w:pPr>
      <w:bookmarkStart w:id="285" w:name="_Toc502177294"/>
      <w:r>
        <w:rPr>
          <w:rFonts w:hint="eastAsia"/>
        </w:rPr>
        <w:t>请求参数</w:t>
      </w:r>
      <w:bookmarkEnd w:id="28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483679" w:rsidTr="00E92F54">
        <w:tc>
          <w:tcPr>
            <w:tcW w:w="2456" w:type="dxa"/>
            <w:shd w:val="clear" w:color="auto" w:fill="F3F3F3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03FE5" w:rsidTr="00E92F5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C03FE5" w:rsidRDefault="00C03FE5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C03FE5" w:rsidRDefault="00C03FE5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C03FE5" w:rsidRDefault="00C03FE5" w:rsidP="00E92F54">
            <w:pPr>
              <w:pStyle w:val="afffff0"/>
              <w:spacing w:after="0" w:line="240" w:lineRule="auto"/>
              <w:ind w:firstLineChars="0" w:firstLine="0"/>
            </w:pPr>
            <w:r w:rsidRPr="00C03FE5">
              <w:rPr>
                <w:rFonts w:hint="eastAsia"/>
              </w:rPr>
              <w:t>MakeFriend</w:t>
            </w:r>
            <w:r w:rsidRPr="00C03FE5">
              <w:rPr>
                <w:rFonts w:hint="eastAsia"/>
              </w:rPr>
              <w:t>操作记录</w:t>
            </w:r>
            <w:r w:rsidRPr="00C03FE5">
              <w:rPr>
                <w:rFonts w:hint="eastAsia"/>
              </w:rPr>
              <w:t>ID</w:t>
            </w:r>
          </w:p>
        </w:tc>
      </w:tr>
      <w:tr w:rsidR="00E92F54" w:rsidTr="00E92F5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t>targetId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t>long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对方用户的</w:t>
            </w:r>
            <w:r>
              <w:t>ID</w:t>
            </w:r>
          </w:p>
        </w:tc>
      </w:tr>
      <w:tr w:rsidR="00E92F54" w:rsidTr="00E92F54">
        <w:tc>
          <w:tcPr>
            <w:tcW w:w="245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t>targetUserId</w:t>
            </w:r>
          </w:p>
        </w:tc>
        <w:tc>
          <w:tcPr>
            <w:tcW w:w="129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t>String</w:t>
            </w:r>
          </w:p>
        </w:tc>
        <w:tc>
          <w:tcPr>
            <w:tcW w:w="454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54" w:rsidRDefault="00E92F54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对方的用户名</w:t>
            </w:r>
          </w:p>
        </w:tc>
      </w:tr>
      <w:tr w:rsidR="00483679" w:rsidTr="00E92F54">
        <w:tc>
          <w:tcPr>
            <w:tcW w:w="2456" w:type="dxa"/>
            <w:shd w:val="clear" w:color="auto" w:fill="auto"/>
          </w:tcPr>
          <w:p w:rsidR="00483679" w:rsidRPr="00F564B4" w:rsidRDefault="00483679" w:rsidP="00E92F54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>
              <w:rPr>
                <w:rStyle w:val="affffff0"/>
              </w:rPr>
              <w:t>on</w:t>
            </w:r>
          </w:p>
        </w:tc>
        <w:tc>
          <w:tcPr>
            <w:tcW w:w="1296" w:type="dxa"/>
          </w:tcPr>
          <w:p w:rsidR="00483679" w:rsidRDefault="00483679" w:rsidP="00E92F5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4544" w:type="dxa"/>
          </w:tcPr>
          <w:p w:rsidR="00483679" w:rsidRPr="001B0BB2" w:rsidRDefault="00483679" w:rsidP="009217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接受还是拒绝？默认为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，表示接</w:t>
            </w:r>
            <w:r w:rsidR="00921761">
              <w:rPr>
                <w:rFonts w:hint="eastAsia"/>
              </w:rPr>
              <w:t>受</w:t>
            </w:r>
            <w:r>
              <w:rPr>
                <w:rFonts w:hint="eastAsia"/>
              </w:rPr>
              <w:t>。</w:t>
            </w:r>
          </w:p>
        </w:tc>
      </w:tr>
    </w:tbl>
    <w:p w:rsidR="00921761" w:rsidRPr="00213924" w:rsidRDefault="00921761" w:rsidP="00921761">
      <w:pPr>
        <w:pStyle w:val="af4"/>
      </w:pPr>
      <w:bookmarkStart w:id="286" w:name="_Toc502177295"/>
      <w:r>
        <w:rPr>
          <w:rFonts w:hint="eastAsia"/>
        </w:rPr>
        <w:t>环境变量</w:t>
      </w:r>
      <w:bookmarkEnd w:id="28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513"/>
        <w:gridCol w:w="1032"/>
        <w:gridCol w:w="3471"/>
      </w:tblGrid>
      <w:tr w:rsidR="00C33874" w:rsidTr="00C33874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33874" w:rsidTr="00C33874">
        <w:trPr>
          <w:jc w:val="center"/>
        </w:trPr>
        <w:tc>
          <w:tcPr>
            <w:tcW w:w="1321" w:type="dxa"/>
            <w:shd w:val="clear" w:color="auto" w:fill="auto"/>
          </w:tcPr>
          <w:p w:rsidR="00C33874" w:rsidRPr="00422E1F" w:rsidRDefault="00C33874" w:rsidP="00C33874">
            <w:pPr>
              <w:pStyle w:val="afffff0"/>
              <w:spacing w:after="0" w:line="240" w:lineRule="auto"/>
              <w:ind w:firstLineChars="0" w:firstLine="0"/>
            </w:pPr>
            <w:r w:rsidRPr="004703DD">
              <w:t>retrieveOperatedEntity</w:t>
            </w:r>
            <w:r>
              <w:t>()</w:t>
            </w:r>
          </w:p>
        </w:tc>
        <w:tc>
          <w:tcPr>
            <w:tcW w:w="2016" w:type="dxa"/>
            <w:shd w:val="clear" w:color="auto" w:fill="auto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t>User</w:t>
            </w:r>
          </w:p>
        </w:tc>
        <w:tc>
          <w:tcPr>
            <w:tcW w:w="1169" w:type="dxa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C33874" w:rsidRDefault="00C33874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对方用户</w:t>
            </w:r>
          </w:p>
          <w:p w:rsidR="0067769D" w:rsidRDefault="0067769D" w:rsidP="00C3387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如果是接受操作，则到</w:t>
            </w:r>
            <w:r>
              <w:rPr>
                <w:rFonts w:hint="eastAsia"/>
              </w:rPr>
              <w:t>execute()</w:t>
            </w:r>
            <w:r>
              <w:rPr>
                <w:rFonts w:hint="eastAsia"/>
              </w:rPr>
              <w:t>中输出该变量，条件是请求中的</w:t>
            </w:r>
            <w:r w:rsidRPr="0067769D">
              <w:t>ATTRIBUTE_PREV_ACTION</w:t>
            </w:r>
            <w:r w:rsidRPr="0067769D">
              <w:rPr>
                <w:rFonts w:hint="eastAsia"/>
              </w:rPr>
              <w:t>属性</w:t>
            </w:r>
            <w:r>
              <w:rPr>
                <w:rFonts w:hint="eastAsia"/>
              </w:rPr>
              <w:t>值为</w:t>
            </w:r>
            <w:r w:rsidRPr="0067769D">
              <w:t>ACTION_ACCEPT</w:t>
            </w:r>
            <w:r>
              <w:rPr>
                <w:rFonts w:hint="eastAsia"/>
              </w:rPr>
              <w:t>。</w:t>
            </w:r>
          </w:p>
        </w:tc>
      </w:tr>
    </w:tbl>
    <w:p w:rsidR="00921761" w:rsidRPr="00213924" w:rsidRDefault="00921761" w:rsidP="00921761">
      <w:pPr>
        <w:pStyle w:val="af4"/>
      </w:pPr>
      <w:bookmarkStart w:id="287" w:name="_Toc502177296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87"/>
    </w:p>
    <w:p w:rsidR="00921761" w:rsidRDefault="00F13A0C" w:rsidP="00921761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_Ref501794145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User</w:t>
      </w:r>
      <w:r w:rsidR="00930899">
        <w:t>Result</w:t>
      </w:r>
      <w:r>
        <w:fldChar w:fldCharType="end"/>
      </w:r>
      <w:r w:rsidR="00921761">
        <w:rPr>
          <w:rFonts w:hint="eastAsia"/>
        </w:rPr>
        <w:t>对象。</w:t>
      </w:r>
    </w:p>
    <w:p w:rsidR="00600A94" w:rsidRDefault="00600A94" w:rsidP="00063CFE">
      <w:pPr>
        <w:pStyle w:val="20"/>
        <w:ind w:firstLine="480"/>
      </w:pPr>
    </w:p>
    <w:p w:rsidR="006A59D9" w:rsidRDefault="00A96ECF" w:rsidP="006A59D9">
      <w:pPr>
        <w:pStyle w:val="0505"/>
        <w:ind w:left="420" w:hanging="420"/>
      </w:pPr>
      <w:bookmarkStart w:id="288" w:name="_Toc502177297"/>
      <w:r>
        <w:rPr>
          <w:rFonts w:hint="eastAsia"/>
        </w:rPr>
        <w:t>联系</w:t>
      </w:r>
      <w:r w:rsidR="006A59D9">
        <w:rPr>
          <w:rFonts w:hint="eastAsia"/>
        </w:rPr>
        <w:t>人管理</w:t>
      </w:r>
      <w:bookmarkEnd w:id="288"/>
    </w:p>
    <w:p w:rsidR="006A59D9" w:rsidRDefault="006A59D9" w:rsidP="006A59D9">
      <w:pPr>
        <w:pStyle w:val="af3"/>
      </w:pPr>
      <w:bookmarkStart w:id="289" w:name="_Toc502177298"/>
      <w:r>
        <w:rPr>
          <w:rFonts w:hint="eastAsia"/>
        </w:rPr>
        <w:t>获取个人详情</w:t>
      </w:r>
      <w:bookmarkEnd w:id="28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A59D9" w:rsidTr="006A59D9">
        <w:tc>
          <w:tcPr>
            <w:tcW w:w="846" w:type="dxa"/>
            <w:shd w:val="clear" w:color="auto" w:fill="F3F3F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 w:rsidRPr="006A59D9">
              <w:t>/person/person!details</w:t>
            </w:r>
          </w:p>
        </w:tc>
      </w:tr>
    </w:tbl>
    <w:p w:rsidR="006A59D9" w:rsidRDefault="006A59D9" w:rsidP="006A59D9">
      <w:pPr>
        <w:pStyle w:val="af4"/>
      </w:pPr>
      <w:bookmarkStart w:id="290" w:name="_Toc502177299"/>
      <w:r>
        <w:rPr>
          <w:rFonts w:hint="eastAsia"/>
        </w:rPr>
        <w:t>请求参数</w:t>
      </w:r>
      <w:bookmarkEnd w:id="29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A59D9" w:rsidTr="006A59D9">
        <w:tc>
          <w:tcPr>
            <w:tcW w:w="1502" w:type="dxa"/>
            <w:shd w:val="clear" w:color="auto" w:fill="F3F3F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9D9" w:rsidTr="006E7E62">
        <w:tc>
          <w:tcPr>
            <w:tcW w:w="1502" w:type="dxa"/>
            <w:tcBorders>
              <w:bottom w:val="dashSmallGap" w:sz="4" w:space="0" w:color="auto"/>
            </w:tcBorders>
            <w:shd w:val="clear" w:color="auto" w:fill="auto"/>
          </w:tcPr>
          <w:p w:rsidR="006A59D9" w:rsidRPr="00422E1F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bottom w:val="dashSmallGap" w:sz="4" w:space="0" w:color="auto"/>
            </w:tcBorders>
          </w:tcPr>
          <w:p w:rsidR="006A59D9" w:rsidRPr="00422E1F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SmallGap" w:sz="4" w:space="0" w:color="auto"/>
            </w:tcBorders>
          </w:tcPr>
          <w:p w:rsidR="006A59D9" w:rsidRPr="00422E1F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指定用户的</w:t>
            </w:r>
            <w:r>
              <w:rPr>
                <w:rFonts w:hint="eastAsia"/>
              </w:rPr>
              <w:t>ID</w:t>
            </w:r>
          </w:p>
        </w:tc>
      </w:tr>
      <w:tr w:rsidR="006E7E62" w:rsidTr="006E7E62">
        <w:tc>
          <w:tcPr>
            <w:tcW w:w="1502" w:type="dxa"/>
            <w:tcBorders>
              <w:top w:val="dashSmallGap" w:sz="4" w:space="0" w:color="auto"/>
            </w:tcBorders>
            <w:shd w:val="clear" w:color="auto" w:fill="auto"/>
          </w:tcPr>
          <w:p w:rsidR="006E7E62" w:rsidRDefault="006E7E62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u</w:t>
            </w:r>
            <w:r>
              <w:t>serId</w:t>
            </w:r>
          </w:p>
        </w:tc>
        <w:tc>
          <w:tcPr>
            <w:tcW w:w="1470" w:type="dxa"/>
            <w:tcBorders>
              <w:top w:val="dashSmallGap" w:sz="4" w:space="0" w:color="auto"/>
            </w:tcBorders>
          </w:tcPr>
          <w:p w:rsidR="006E7E62" w:rsidRDefault="006E7E62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  <w:tcBorders>
              <w:top w:val="dashSmallGap" w:sz="4" w:space="0" w:color="auto"/>
            </w:tcBorders>
          </w:tcPr>
          <w:p w:rsidR="006E7E62" w:rsidRDefault="006E7E62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指定的用户名</w:t>
            </w:r>
          </w:p>
        </w:tc>
      </w:tr>
    </w:tbl>
    <w:p w:rsidR="006A59D9" w:rsidRDefault="006A59D9" w:rsidP="006A59D9">
      <w:pPr>
        <w:pStyle w:val="af4"/>
      </w:pPr>
      <w:bookmarkStart w:id="291" w:name="_Toc502177300"/>
      <w:r w:rsidRPr="00213924">
        <w:rPr>
          <w:rFonts w:hint="eastAsia"/>
        </w:rPr>
        <w:t>环境变量</w:t>
      </w:r>
      <w:bookmarkEnd w:id="2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6A59D9" w:rsidTr="006A59D9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A59D9" w:rsidTr="006A59D9">
        <w:trPr>
          <w:jc w:val="center"/>
        </w:trPr>
        <w:tc>
          <w:tcPr>
            <w:tcW w:w="1321" w:type="dxa"/>
            <w:shd w:val="clear" w:color="auto" w:fill="auto"/>
          </w:tcPr>
          <w:p w:rsidR="006A59D9" w:rsidRPr="00422E1F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t>person</w:t>
            </w:r>
          </w:p>
        </w:tc>
        <w:tc>
          <w:tcPr>
            <w:tcW w:w="2016" w:type="dxa"/>
            <w:shd w:val="clear" w:color="auto" w:fill="auto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t>User</w:t>
            </w:r>
          </w:p>
        </w:tc>
        <w:tc>
          <w:tcPr>
            <w:tcW w:w="1169" w:type="dxa"/>
          </w:tcPr>
          <w:p w:rsidR="006A59D9" w:rsidRDefault="006A59D9" w:rsidP="006A59D9">
            <w:pPr>
              <w:pStyle w:val="afffff0"/>
              <w:spacing w:after="0" w:line="240" w:lineRule="auto"/>
              <w:ind w:firstLineChars="0" w:firstLine="0"/>
            </w:pPr>
            <w:r>
              <w:t>Request</w:t>
            </w:r>
          </w:p>
        </w:tc>
        <w:tc>
          <w:tcPr>
            <w:tcW w:w="3790" w:type="dxa"/>
          </w:tcPr>
          <w:p w:rsidR="006A59D9" w:rsidRDefault="0037519D" w:rsidP="006A59D9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目标</w:t>
            </w:r>
            <w:r w:rsidR="006A59D9">
              <w:rPr>
                <w:rFonts w:hint="eastAsia"/>
              </w:rPr>
              <w:t>用户</w:t>
            </w:r>
          </w:p>
        </w:tc>
      </w:tr>
      <w:tr w:rsidR="006A59D9" w:rsidTr="006A59D9">
        <w:trPr>
          <w:jc w:val="center"/>
        </w:trPr>
        <w:tc>
          <w:tcPr>
            <w:tcW w:w="1321" w:type="dxa"/>
            <w:shd w:val="clear" w:color="auto" w:fill="auto"/>
          </w:tcPr>
          <w:p w:rsidR="006A59D9" w:rsidRPr="000F5C7C" w:rsidRDefault="0037519D" w:rsidP="006A59D9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demands</w:t>
            </w:r>
          </w:p>
        </w:tc>
        <w:tc>
          <w:tcPr>
            <w:tcW w:w="2016" w:type="dxa"/>
            <w:shd w:val="clear" w:color="auto" w:fill="auto"/>
          </w:tcPr>
          <w:p w:rsidR="006A59D9" w:rsidRPr="000F5C7C" w:rsidRDefault="0037519D" w:rsidP="006A59D9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List&lt;LeaseDemand&gt;</w:t>
            </w:r>
          </w:p>
        </w:tc>
        <w:tc>
          <w:tcPr>
            <w:tcW w:w="1169" w:type="dxa"/>
          </w:tcPr>
          <w:p w:rsidR="006A59D9" w:rsidRPr="000F5C7C" w:rsidRDefault="0037519D" w:rsidP="006A59D9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Request</w:t>
            </w:r>
          </w:p>
        </w:tc>
        <w:tc>
          <w:tcPr>
            <w:tcW w:w="3790" w:type="dxa"/>
          </w:tcPr>
          <w:p w:rsidR="006A59D9" w:rsidRPr="000F5C7C" w:rsidRDefault="0037519D" w:rsidP="006A59D9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rFonts w:hint="eastAsia"/>
                <w:strike/>
              </w:rPr>
              <w:t>目标用户发布的需求</w:t>
            </w:r>
          </w:p>
        </w:tc>
      </w:tr>
      <w:tr w:rsidR="008774B2" w:rsidTr="006A59D9">
        <w:trPr>
          <w:jc w:val="center"/>
        </w:trPr>
        <w:tc>
          <w:tcPr>
            <w:tcW w:w="1321" w:type="dxa"/>
            <w:shd w:val="clear" w:color="auto" w:fill="auto"/>
          </w:tcPr>
          <w:p w:rsidR="008774B2" w:rsidRPr="000F5C7C" w:rsidRDefault="008774B2" w:rsidP="008774B2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saleItems</w:t>
            </w:r>
          </w:p>
        </w:tc>
        <w:tc>
          <w:tcPr>
            <w:tcW w:w="2016" w:type="dxa"/>
            <w:shd w:val="clear" w:color="auto" w:fill="auto"/>
          </w:tcPr>
          <w:p w:rsidR="008774B2" w:rsidRPr="000F5C7C" w:rsidRDefault="008774B2" w:rsidP="008774B2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List&lt;LeaseSaleItem&gt;</w:t>
            </w:r>
          </w:p>
        </w:tc>
        <w:tc>
          <w:tcPr>
            <w:tcW w:w="1169" w:type="dxa"/>
          </w:tcPr>
          <w:p w:rsidR="008774B2" w:rsidRPr="000F5C7C" w:rsidRDefault="008774B2" w:rsidP="008774B2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strike/>
              </w:rPr>
              <w:t>Request</w:t>
            </w:r>
          </w:p>
        </w:tc>
        <w:tc>
          <w:tcPr>
            <w:tcW w:w="3790" w:type="dxa"/>
          </w:tcPr>
          <w:p w:rsidR="008774B2" w:rsidRPr="000F5C7C" w:rsidRDefault="008774B2" w:rsidP="008774B2">
            <w:pPr>
              <w:pStyle w:val="afffff0"/>
              <w:spacing w:after="0" w:line="240" w:lineRule="auto"/>
              <w:ind w:firstLineChars="0" w:firstLine="0"/>
              <w:rPr>
                <w:strike/>
              </w:rPr>
            </w:pPr>
            <w:r w:rsidRPr="000F5C7C">
              <w:rPr>
                <w:rFonts w:hint="eastAsia"/>
                <w:strike/>
              </w:rPr>
              <w:t>目标用户发布的销售项</w:t>
            </w:r>
          </w:p>
        </w:tc>
      </w:tr>
    </w:tbl>
    <w:p w:rsidR="006A59D9" w:rsidRPr="00213924" w:rsidRDefault="006A59D9" w:rsidP="006A59D9">
      <w:pPr>
        <w:pStyle w:val="af4"/>
      </w:pPr>
      <w:bookmarkStart w:id="292" w:name="_Toc50217730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292"/>
    </w:p>
    <w:p w:rsidR="006A59D9" w:rsidRDefault="007248EC" w:rsidP="006A59D9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_Ref500317201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PersonDetailsResult</w:t>
      </w:r>
      <w:r>
        <w:fldChar w:fldCharType="end"/>
      </w:r>
      <w:r w:rsidR="006A59D9">
        <w:rPr>
          <w:rFonts w:hint="eastAsia"/>
        </w:rPr>
        <w:t>对象。</w:t>
      </w:r>
    </w:p>
    <w:p w:rsidR="00062055" w:rsidRDefault="00062055" w:rsidP="004F6902">
      <w:pPr>
        <w:pStyle w:val="20"/>
        <w:ind w:firstLine="480"/>
      </w:pPr>
    </w:p>
    <w:p w:rsidR="00A96ECF" w:rsidRDefault="00A96ECF" w:rsidP="00A96ECF">
      <w:pPr>
        <w:pStyle w:val="af3"/>
      </w:pPr>
      <w:bookmarkStart w:id="293" w:name="_Toc502177302"/>
      <w:r>
        <w:rPr>
          <w:rFonts w:hint="eastAsia"/>
        </w:rPr>
        <w:t>获取关注的联系人列表</w:t>
      </w:r>
      <w:bookmarkEnd w:id="293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96ECF" w:rsidTr="00A6080D">
        <w:tc>
          <w:tcPr>
            <w:tcW w:w="846" w:type="dxa"/>
            <w:shd w:val="clear" w:color="auto" w:fill="F3F3F3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 w:rsidRPr="006A59D9">
              <w:t>/person/</w:t>
            </w:r>
            <w:r w:rsidRPr="00A96ECF">
              <w:t>favor!targets</w:t>
            </w:r>
          </w:p>
        </w:tc>
      </w:tr>
    </w:tbl>
    <w:p w:rsidR="00A96ECF" w:rsidRDefault="00A96ECF" w:rsidP="00A96ECF">
      <w:pPr>
        <w:pStyle w:val="af4"/>
      </w:pPr>
      <w:bookmarkStart w:id="294" w:name="_Toc502177303"/>
      <w:r>
        <w:rPr>
          <w:rFonts w:hint="eastAsia"/>
        </w:rPr>
        <w:t>请求参数</w:t>
      </w:r>
      <w:bookmarkEnd w:id="294"/>
    </w:p>
    <w:p w:rsidR="00A96ECF" w:rsidRPr="002F3E09" w:rsidRDefault="00A96ECF" w:rsidP="00A96ECF">
      <w:pPr>
        <w:pStyle w:val="20"/>
        <w:ind w:firstLine="480"/>
      </w:pPr>
      <w:r>
        <w:rPr>
          <w:rFonts w:hint="eastAsia"/>
        </w:rPr>
        <w:t>暂无。</w:t>
      </w:r>
    </w:p>
    <w:p w:rsidR="00A96ECF" w:rsidRPr="00213924" w:rsidRDefault="00A96ECF" w:rsidP="00A96ECF">
      <w:pPr>
        <w:pStyle w:val="af4"/>
      </w:pPr>
      <w:bookmarkStart w:id="295" w:name="_Toc502177304"/>
      <w:r>
        <w:rPr>
          <w:rFonts w:hint="eastAsia"/>
        </w:rPr>
        <w:t>环境变量</w:t>
      </w:r>
      <w:bookmarkEnd w:id="29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A96ECF" w:rsidTr="00A6080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96ECF" w:rsidTr="00A6080D">
        <w:trPr>
          <w:jc w:val="center"/>
        </w:trPr>
        <w:tc>
          <w:tcPr>
            <w:tcW w:w="1321" w:type="dxa"/>
            <w:shd w:val="clear" w:color="auto" w:fill="auto"/>
          </w:tcPr>
          <w:p w:rsidR="00A96ECF" w:rsidRPr="00422E1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t>person</w:t>
            </w:r>
            <w:r w:rsidRPr="00640CCF">
              <w:t>s</w:t>
            </w:r>
          </w:p>
        </w:tc>
        <w:tc>
          <w:tcPr>
            <w:tcW w:w="2016" w:type="dxa"/>
            <w:shd w:val="clear" w:color="auto" w:fill="auto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t>List&lt;User&gt;</w:t>
            </w:r>
          </w:p>
        </w:tc>
        <w:tc>
          <w:tcPr>
            <w:tcW w:w="1169" w:type="dxa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A96ECF" w:rsidRDefault="00A96ECF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个人列表</w:t>
            </w:r>
          </w:p>
        </w:tc>
      </w:tr>
    </w:tbl>
    <w:p w:rsidR="00A96ECF" w:rsidRPr="00213924" w:rsidRDefault="00A96ECF" w:rsidP="00A96ECF">
      <w:pPr>
        <w:pStyle w:val="af4"/>
      </w:pPr>
      <w:bookmarkStart w:id="296" w:name="_Toc502177305"/>
      <w:r w:rsidRPr="00213924">
        <w:rPr>
          <w:rFonts w:hint="eastAsia"/>
        </w:rPr>
        <w:t>视图</w:t>
      </w:r>
      <w:bookmarkEnd w:id="296"/>
    </w:p>
    <w:p w:rsidR="00A96ECF" w:rsidRDefault="00A96ECF" w:rsidP="00A96ECF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_Ref501378130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ListUser</w:t>
      </w:r>
      <w:r w:rsidR="00930899">
        <w:t>s</w:t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A96ECF" w:rsidRDefault="00A96ECF" w:rsidP="00A96ECF">
      <w:pPr>
        <w:pStyle w:val="20"/>
        <w:ind w:firstLine="480"/>
      </w:pPr>
    </w:p>
    <w:p w:rsidR="00A6080D" w:rsidRDefault="00A6080D" w:rsidP="00A6080D">
      <w:pPr>
        <w:pStyle w:val="af3"/>
      </w:pPr>
      <w:bookmarkStart w:id="297" w:name="_Toc502177306"/>
      <w:r>
        <w:rPr>
          <w:rFonts w:hint="eastAsia"/>
        </w:rPr>
        <w:t>关注/取消关注</w:t>
      </w:r>
      <w:bookmarkEnd w:id="297"/>
    </w:p>
    <w:p w:rsidR="00A6080D" w:rsidRPr="00FD0AE2" w:rsidRDefault="00A6080D" w:rsidP="00A6080D">
      <w:pPr>
        <w:pStyle w:val="20"/>
        <w:ind w:firstLine="480"/>
      </w:pPr>
      <w:r>
        <w:rPr>
          <w:rFonts w:hint="eastAsia"/>
        </w:rPr>
        <w:t>如果当前未被关注，则关注；反之则取消关注。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6080D" w:rsidTr="00A6080D">
        <w:tc>
          <w:tcPr>
            <w:tcW w:w="84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/person/favor</w:t>
            </w:r>
          </w:p>
        </w:tc>
      </w:tr>
    </w:tbl>
    <w:p w:rsidR="00A6080D" w:rsidRPr="00213924" w:rsidRDefault="00A6080D" w:rsidP="00A6080D">
      <w:pPr>
        <w:pStyle w:val="af4"/>
      </w:pPr>
      <w:bookmarkStart w:id="298" w:name="_Toc502177307"/>
      <w:r>
        <w:rPr>
          <w:rFonts w:hint="eastAsia"/>
        </w:rPr>
        <w:t>请求参数</w:t>
      </w:r>
      <w:bookmarkEnd w:id="29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296"/>
        <w:gridCol w:w="4544"/>
      </w:tblGrid>
      <w:tr w:rsidR="00A6080D" w:rsidTr="00A6080D">
        <w:tc>
          <w:tcPr>
            <w:tcW w:w="245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96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44" w:type="dxa"/>
            <w:shd w:val="clear" w:color="auto" w:fill="F3F3F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080D" w:rsidTr="00A6080D">
        <w:tc>
          <w:tcPr>
            <w:tcW w:w="2456" w:type="dxa"/>
            <w:shd w:val="clear" w:color="auto" w:fill="auto"/>
          </w:tcPr>
          <w:p w:rsidR="00A6080D" w:rsidRPr="00344C55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1B0BB2">
              <w:t>targetId</w:t>
            </w:r>
          </w:p>
        </w:tc>
        <w:tc>
          <w:tcPr>
            <w:tcW w:w="1296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4544" w:type="dxa"/>
          </w:tcPr>
          <w:p w:rsidR="00A6080D" w:rsidRPr="001B0BB2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将被关注的联系人的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</w:tbl>
    <w:p w:rsidR="00A6080D" w:rsidRDefault="00A6080D" w:rsidP="00A6080D">
      <w:pPr>
        <w:pStyle w:val="af4"/>
      </w:pPr>
      <w:bookmarkStart w:id="299" w:name="_Toc502177308"/>
      <w:r w:rsidRPr="00213924">
        <w:rPr>
          <w:rFonts w:hint="eastAsia"/>
        </w:rPr>
        <w:t>环境变量</w:t>
      </w:r>
      <w:bookmarkEnd w:id="29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1755"/>
        <w:gridCol w:w="1098"/>
        <w:gridCol w:w="3163"/>
      </w:tblGrid>
      <w:tr w:rsidR="00A6080D" w:rsidTr="00A6080D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6080D" w:rsidTr="00A6080D">
        <w:trPr>
          <w:jc w:val="center"/>
        </w:trPr>
        <w:tc>
          <w:tcPr>
            <w:tcW w:w="1321" w:type="dxa"/>
            <w:shd w:val="clear" w:color="auto" w:fill="auto"/>
          </w:tcPr>
          <w:p w:rsidR="00A6080D" w:rsidRPr="00422E1F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4703DD">
              <w:t>retrieveOperatedEntity</w:t>
            </w:r>
            <w:r>
              <w:t>()</w:t>
            </w:r>
          </w:p>
        </w:tc>
        <w:tc>
          <w:tcPr>
            <w:tcW w:w="2016" w:type="dxa"/>
            <w:shd w:val="clear" w:color="auto" w:fill="auto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User</w:t>
            </w:r>
          </w:p>
        </w:tc>
        <w:tc>
          <w:tcPr>
            <w:tcW w:w="1169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A6080D" w:rsidRDefault="00A6080D" w:rsidP="00A6080D">
            <w:pPr>
              <w:pStyle w:val="afffff0"/>
              <w:spacing w:after="0" w:line="240" w:lineRule="auto"/>
              <w:ind w:firstLineChars="0" w:firstLine="0"/>
            </w:pPr>
            <w:r w:rsidRPr="00A6080D">
              <w:rPr>
                <w:rFonts w:hint="eastAsia"/>
              </w:rPr>
              <w:t>被关注的联系人</w:t>
            </w:r>
          </w:p>
        </w:tc>
      </w:tr>
    </w:tbl>
    <w:p w:rsidR="00A6080D" w:rsidRPr="00213924" w:rsidRDefault="00A6080D" w:rsidP="00A6080D">
      <w:pPr>
        <w:pStyle w:val="af4"/>
      </w:pPr>
      <w:bookmarkStart w:id="300" w:name="_Toc50217730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00"/>
    </w:p>
    <w:p w:rsidR="00A6080D" w:rsidRDefault="00A6080D" w:rsidP="00A6080D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A6080D" w:rsidRDefault="00A6080D" w:rsidP="00A6080D">
      <w:pPr>
        <w:pStyle w:val="20"/>
        <w:ind w:firstLine="480"/>
      </w:pPr>
    </w:p>
    <w:p w:rsidR="00827789" w:rsidRDefault="00827789" w:rsidP="00827789">
      <w:pPr>
        <w:pStyle w:val="0505"/>
        <w:ind w:left="420" w:hanging="420"/>
      </w:pPr>
      <w:bookmarkStart w:id="301" w:name="_Toc502177310"/>
      <w:r>
        <w:rPr>
          <w:rFonts w:hint="eastAsia"/>
        </w:rPr>
        <w:t>发现功能</w:t>
      </w:r>
      <w:bookmarkEnd w:id="301"/>
    </w:p>
    <w:p w:rsidR="00827789" w:rsidRDefault="00827789" w:rsidP="00827789">
      <w:pPr>
        <w:pStyle w:val="af3"/>
      </w:pPr>
      <w:bookmarkStart w:id="302" w:name="_Toc502177311"/>
      <w:r>
        <w:rPr>
          <w:rFonts w:hint="eastAsia"/>
        </w:rPr>
        <w:lastRenderedPageBreak/>
        <w:t>发现Blog</w:t>
      </w:r>
      <w:bookmarkEnd w:id="302"/>
    </w:p>
    <w:p w:rsidR="00827789" w:rsidRDefault="00827789" w:rsidP="00A6080D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_Ref501483345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6.3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_Ref501483348 \h </w:instrText>
      </w:r>
      <w:r>
        <w:fldChar w:fldCharType="separate"/>
      </w:r>
      <w:r w:rsidR="00930899">
        <w:rPr>
          <w:rFonts w:hint="eastAsia"/>
        </w:rPr>
        <w:t>浏览</w:t>
      </w:r>
      <w:r w:rsidR="00930899">
        <w:rPr>
          <w:rFonts w:hint="eastAsia"/>
        </w:rPr>
        <w:t>Blog</w:t>
      </w:r>
      <w:r>
        <w:fldChar w:fldCharType="end"/>
      </w:r>
    </w:p>
    <w:p w:rsidR="00827789" w:rsidRDefault="00827789" w:rsidP="00A6080D">
      <w:pPr>
        <w:pStyle w:val="20"/>
        <w:ind w:firstLine="480"/>
      </w:pPr>
    </w:p>
    <w:p w:rsidR="00827789" w:rsidRDefault="00827789" w:rsidP="00827789">
      <w:pPr>
        <w:pStyle w:val="af3"/>
      </w:pPr>
      <w:bookmarkStart w:id="303" w:name="_Toc502177312"/>
      <w:r>
        <w:rPr>
          <w:rFonts w:hint="eastAsia"/>
        </w:rPr>
        <w:t>发现需求</w:t>
      </w:r>
      <w:bookmarkEnd w:id="303"/>
    </w:p>
    <w:p w:rsidR="00827789" w:rsidRDefault="00827789" w:rsidP="00827789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_Ref501483407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4.1.1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_Ref501483409 \h </w:instrText>
      </w:r>
      <w:r>
        <w:fldChar w:fldCharType="separate"/>
      </w:r>
      <w:r w:rsidR="00930899">
        <w:rPr>
          <w:rFonts w:hint="eastAsia"/>
        </w:rPr>
        <w:t>列出需求</w:t>
      </w:r>
      <w:r>
        <w:fldChar w:fldCharType="end"/>
      </w:r>
    </w:p>
    <w:p w:rsidR="00827789" w:rsidRDefault="00827789" w:rsidP="00A6080D">
      <w:pPr>
        <w:pStyle w:val="20"/>
        <w:ind w:firstLine="480"/>
      </w:pPr>
    </w:p>
    <w:p w:rsidR="00827789" w:rsidRDefault="00827789" w:rsidP="00827789">
      <w:pPr>
        <w:pStyle w:val="af3"/>
      </w:pPr>
      <w:bookmarkStart w:id="304" w:name="_Toc502177313"/>
      <w:r>
        <w:rPr>
          <w:rFonts w:hint="eastAsia"/>
        </w:rPr>
        <w:t>发现共享</w:t>
      </w:r>
      <w:bookmarkEnd w:id="304"/>
    </w:p>
    <w:p w:rsidR="00827789" w:rsidRDefault="00827789" w:rsidP="00827789">
      <w:pPr>
        <w:pStyle w:val="20"/>
        <w:ind w:firstLine="480"/>
      </w:pPr>
      <w:r>
        <w:rPr>
          <w:rFonts w:hint="eastAsia"/>
        </w:rPr>
        <w:t>参见：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_Ref501483485 \r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3.2.1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_Ref501483488 \h </w:instrText>
      </w:r>
      <w:r>
        <w:fldChar w:fldCharType="separate"/>
      </w:r>
      <w:r w:rsidR="00930899">
        <w:rPr>
          <w:rFonts w:hint="eastAsia"/>
        </w:rPr>
        <w:t>列出销售项</w:t>
      </w:r>
      <w:r>
        <w:fldChar w:fldCharType="end"/>
      </w:r>
    </w:p>
    <w:p w:rsidR="00827789" w:rsidRDefault="00827789" w:rsidP="00827789">
      <w:pPr>
        <w:pStyle w:val="20"/>
        <w:ind w:firstLine="480"/>
      </w:pPr>
    </w:p>
    <w:p w:rsidR="005211C3" w:rsidRDefault="005211C3" w:rsidP="005211C3">
      <w:pPr>
        <w:pStyle w:val="0505"/>
        <w:ind w:left="420" w:hanging="420"/>
      </w:pPr>
      <w:bookmarkStart w:id="305" w:name="_Toc502177314"/>
      <w:r>
        <w:rPr>
          <w:rFonts w:hint="eastAsia"/>
        </w:rPr>
        <w:t>其他功能</w:t>
      </w:r>
      <w:bookmarkEnd w:id="305"/>
    </w:p>
    <w:p w:rsidR="005211C3" w:rsidRDefault="005211C3" w:rsidP="005211C3">
      <w:pPr>
        <w:pStyle w:val="af3"/>
      </w:pPr>
      <w:bookmarkStart w:id="306" w:name="_Toc502177315"/>
      <w:r>
        <w:rPr>
          <w:rFonts w:hint="eastAsia"/>
        </w:rPr>
        <w:t>举报</w:t>
      </w:r>
      <w:bookmarkEnd w:id="306"/>
    </w:p>
    <w:p w:rsidR="006C43FA" w:rsidRDefault="006C43FA" w:rsidP="006C43FA">
      <w:pPr>
        <w:pStyle w:val="af4"/>
      </w:pPr>
      <w:bookmarkStart w:id="307" w:name="_Toc502177316"/>
      <w:r>
        <w:rPr>
          <w:rFonts w:hint="eastAsia"/>
        </w:rPr>
        <w:t>举报需求-UI</w:t>
      </w:r>
      <w:bookmarkEnd w:id="307"/>
    </w:p>
    <w:p w:rsidR="006C43FA" w:rsidRDefault="006C43FA" w:rsidP="006C43FA">
      <w:pPr>
        <w:pStyle w:val="20"/>
        <w:ind w:firstLine="480"/>
      </w:pPr>
      <w:r>
        <w:rPr>
          <w:rFonts w:hint="eastAsia"/>
        </w:rPr>
        <w:t>用户对指定需求进行举报。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C43FA" w:rsidTr="006C43FA">
        <w:tc>
          <w:tcPr>
            <w:tcW w:w="846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/lease/report</w:t>
            </w:r>
            <w:r>
              <w:t>/</w:t>
            </w:r>
            <w:r w:rsidRPr="005211C3">
              <w:t>demand</w:t>
            </w:r>
            <w:r>
              <w:t>!input</w:t>
            </w:r>
          </w:p>
        </w:tc>
      </w:tr>
    </w:tbl>
    <w:p w:rsidR="006C43FA" w:rsidRPr="00213924" w:rsidRDefault="006C43FA" w:rsidP="006C43FA">
      <w:pPr>
        <w:pStyle w:val="af5"/>
      </w:pPr>
      <w:bookmarkStart w:id="308" w:name="_Toc502177317"/>
      <w:r>
        <w:rPr>
          <w:rFonts w:hint="eastAsia"/>
        </w:rPr>
        <w:t>请求参数</w:t>
      </w:r>
      <w:bookmarkEnd w:id="30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C43FA" w:rsidTr="006C43FA">
        <w:tc>
          <w:tcPr>
            <w:tcW w:w="1502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43FA" w:rsidTr="006C43FA">
        <w:tc>
          <w:tcPr>
            <w:tcW w:w="1502" w:type="dxa"/>
            <w:tcBorders>
              <w:bottom w:val="nil"/>
            </w:tcBorders>
            <w:shd w:val="clear" w:color="auto" w:fill="auto"/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nil"/>
            </w:tcBorders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nil"/>
            </w:tcBorders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被举报的需求</w:t>
            </w:r>
            <w:r>
              <w:rPr>
                <w:rFonts w:hint="eastAsia"/>
              </w:rPr>
              <w:t>ID</w:t>
            </w:r>
          </w:p>
        </w:tc>
      </w:tr>
      <w:tr w:rsidR="006C43FA" w:rsidTr="006C43FA">
        <w:tc>
          <w:tcPr>
            <w:tcW w:w="1502" w:type="dxa"/>
            <w:tcBorders>
              <w:top w:val="nil"/>
            </w:tcBorders>
            <w:shd w:val="clear" w:color="auto" w:fill="auto"/>
          </w:tcPr>
          <w:p w:rsidR="006C43FA" w:rsidRPr="005211C3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nil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nil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6C43FA" w:rsidTr="006C43FA">
        <w:tc>
          <w:tcPr>
            <w:tcW w:w="1502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rPr>
                <w:rFonts w:hint="eastAsia"/>
              </w:rPr>
              <w:t>描述信息</w:t>
            </w:r>
          </w:p>
        </w:tc>
      </w:tr>
    </w:tbl>
    <w:p w:rsidR="006C43FA" w:rsidRPr="00213924" w:rsidRDefault="006C43FA" w:rsidP="006C43FA">
      <w:pPr>
        <w:pStyle w:val="af5"/>
      </w:pPr>
      <w:bookmarkStart w:id="309" w:name="_Toc502177318"/>
      <w:r>
        <w:rPr>
          <w:rFonts w:hint="eastAsia"/>
        </w:rPr>
        <w:t>环境变量</w:t>
      </w:r>
      <w:bookmarkEnd w:id="30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6C43FA" w:rsidTr="006C43FA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43FA" w:rsidTr="006C43FA">
        <w:trPr>
          <w:jc w:val="center"/>
        </w:trPr>
        <w:tc>
          <w:tcPr>
            <w:tcW w:w="1321" w:type="dxa"/>
            <w:shd w:val="clear" w:color="auto" w:fill="auto"/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entity</w:t>
            </w:r>
          </w:p>
        </w:tc>
        <w:tc>
          <w:tcPr>
            <w:tcW w:w="2016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ReportLeaseDemand</w:t>
            </w:r>
          </w:p>
        </w:tc>
        <w:tc>
          <w:tcPr>
            <w:tcW w:w="1169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需求的举报</w:t>
            </w:r>
          </w:p>
        </w:tc>
      </w:tr>
    </w:tbl>
    <w:p w:rsidR="006C43FA" w:rsidRPr="00213924" w:rsidRDefault="006C43FA" w:rsidP="006C43FA">
      <w:pPr>
        <w:pStyle w:val="af5"/>
      </w:pPr>
      <w:bookmarkStart w:id="310" w:name="_Toc502177319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10"/>
    </w:p>
    <w:p w:rsidR="006C43FA" w:rsidRDefault="006C43FA" w:rsidP="006C43FA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_Ref501117524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ReportLeaseDemandResult</w:t>
      </w:r>
      <w:r>
        <w:fldChar w:fldCharType="end"/>
      </w:r>
      <w:r>
        <w:rPr>
          <w:rFonts w:hint="eastAsia"/>
        </w:rPr>
        <w:t>对象。</w:t>
      </w:r>
    </w:p>
    <w:p w:rsidR="006C43FA" w:rsidRPr="006C43FA" w:rsidRDefault="006C43FA" w:rsidP="006C43FA">
      <w:pPr>
        <w:pStyle w:val="20"/>
        <w:ind w:firstLine="480"/>
      </w:pPr>
    </w:p>
    <w:p w:rsidR="005211C3" w:rsidRDefault="005211C3" w:rsidP="005211C3">
      <w:pPr>
        <w:pStyle w:val="af4"/>
      </w:pPr>
      <w:bookmarkStart w:id="311" w:name="_Toc502177320"/>
      <w:r>
        <w:rPr>
          <w:rFonts w:hint="eastAsia"/>
        </w:rPr>
        <w:t>举报需求</w:t>
      </w:r>
      <w:bookmarkEnd w:id="311"/>
    </w:p>
    <w:p w:rsidR="005211C3" w:rsidRDefault="005211C3" w:rsidP="004F6902">
      <w:pPr>
        <w:pStyle w:val="20"/>
        <w:ind w:firstLine="480"/>
      </w:pPr>
      <w:r>
        <w:rPr>
          <w:rFonts w:hint="eastAsia"/>
        </w:rPr>
        <w:t>用户对指定需求进行举报。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5211C3" w:rsidTr="005211C3">
        <w:tc>
          <w:tcPr>
            <w:tcW w:w="846" w:type="dxa"/>
            <w:shd w:val="clear" w:color="auto" w:fill="F3F3F3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 w:rsidRPr="005211C3">
              <w:t>/lease/report</w:t>
            </w:r>
            <w:r>
              <w:t>/</w:t>
            </w:r>
            <w:r w:rsidRPr="005211C3">
              <w:t>demand</w:t>
            </w:r>
          </w:p>
        </w:tc>
      </w:tr>
    </w:tbl>
    <w:p w:rsidR="005211C3" w:rsidRPr="00213924" w:rsidRDefault="005211C3" w:rsidP="005211C3">
      <w:pPr>
        <w:pStyle w:val="af5"/>
      </w:pPr>
      <w:bookmarkStart w:id="312" w:name="_Toc502177321"/>
      <w:r>
        <w:rPr>
          <w:rFonts w:hint="eastAsia"/>
        </w:rPr>
        <w:t>请求参数</w:t>
      </w:r>
      <w:bookmarkEnd w:id="31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5211C3" w:rsidTr="005211C3">
        <w:tc>
          <w:tcPr>
            <w:tcW w:w="1502" w:type="dxa"/>
            <w:shd w:val="clear" w:color="auto" w:fill="F3F3F3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211C3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5211C3" w:rsidRPr="00422E1F" w:rsidRDefault="005211C3" w:rsidP="005211C3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5211C3" w:rsidRPr="00422E1F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5211C3" w:rsidRPr="00422E1F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被举报的需求</w:t>
            </w:r>
            <w:r>
              <w:rPr>
                <w:rFonts w:hint="eastAsia"/>
              </w:rPr>
              <w:t>ID</w:t>
            </w:r>
          </w:p>
        </w:tc>
      </w:tr>
      <w:tr w:rsidR="006C43FA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6C43FA" w:rsidRPr="005211C3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5211C3" w:rsidTr="005211C3">
        <w:tc>
          <w:tcPr>
            <w:tcW w:w="1502" w:type="dxa"/>
            <w:shd w:val="clear" w:color="auto" w:fill="auto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5211C3" w:rsidRDefault="005211C3" w:rsidP="005211C3">
            <w:pPr>
              <w:pStyle w:val="afffff0"/>
              <w:spacing w:after="0" w:line="240" w:lineRule="auto"/>
              <w:ind w:firstLineChars="0" w:firstLine="0"/>
            </w:pPr>
            <w:r w:rsidRPr="005211C3">
              <w:rPr>
                <w:rFonts w:hint="eastAsia"/>
              </w:rPr>
              <w:t>描述信息</w:t>
            </w:r>
          </w:p>
        </w:tc>
      </w:tr>
    </w:tbl>
    <w:p w:rsidR="005211C3" w:rsidRPr="00213924" w:rsidRDefault="005211C3" w:rsidP="005211C3">
      <w:pPr>
        <w:pStyle w:val="af5"/>
      </w:pPr>
      <w:bookmarkStart w:id="313" w:name="_Toc502177322"/>
      <w:r>
        <w:rPr>
          <w:rFonts w:hint="eastAsia"/>
        </w:rPr>
        <w:lastRenderedPageBreak/>
        <w:t>环境变量</w:t>
      </w:r>
      <w:bookmarkEnd w:id="313"/>
    </w:p>
    <w:p w:rsidR="005211C3" w:rsidRDefault="005211C3" w:rsidP="005211C3">
      <w:pPr>
        <w:pStyle w:val="20"/>
        <w:ind w:firstLine="480"/>
      </w:pPr>
      <w:r>
        <w:rPr>
          <w:rFonts w:hint="eastAsia"/>
        </w:rPr>
        <w:t>暂无。</w:t>
      </w:r>
    </w:p>
    <w:p w:rsidR="00CF61A9" w:rsidRPr="00213924" w:rsidRDefault="00CF61A9" w:rsidP="00CF61A9">
      <w:pPr>
        <w:pStyle w:val="af5"/>
      </w:pPr>
      <w:bookmarkStart w:id="314" w:name="_Toc502177323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14"/>
    </w:p>
    <w:p w:rsidR="00CF61A9" w:rsidRDefault="00CF61A9" w:rsidP="00CF61A9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5211C3" w:rsidRDefault="005211C3" w:rsidP="004F6902">
      <w:pPr>
        <w:pStyle w:val="20"/>
        <w:ind w:firstLine="480"/>
      </w:pPr>
    </w:p>
    <w:p w:rsidR="006C43FA" w:rsidRDefault="006C43FA" w:rsidP="006C43FA">
      <w:pPr>
        <w:pStyle w:val="af4"/>
      </w:pPr>
      <w:bookmarkStart w:id="315" w:name="_Toc502177324"/>
      <w:r>
        <w:rPr>
          <w:rFonts w:hint="eastAsia"/>
        </w:rPr>
        <w:t>举报销售项-UI</w:t>
      </w:r>
      <w:bookmarkEnd w:id="315"/>
    </w:p>
    <w:p w:rsidR="006C43FA" w:rsidRDefault="006C43FA" w:rsidP="006C43FA">
      <w:pPr>
        <w:pStyle w:val="20"/>
        <w:ind w:firstLine="480"/>
      </w:pPr>
      <w:r w:rsidRPr="00601E07">
        <w:rPr>
          <w:rFonts w:hint="eastAsia"/>
        </w:rPr>
        <w:t>用户对指定</w:t>
      </w:r>
      <w:r>
        <w:rPr>
          <w:rFonts w:hint="eastAsia"/>
        </w:rPr>
        <w:t>销售项（例如：租借物品、提供的服务等）</w:t>
      </w:r>
      <w:r w:rsidRPr="00601E07">
        <w:rPr>
          <w:rFonts w:hint="eastAsia"/>
        </w:rPr>
        <w:t>进行举报。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C43FA" w:rsidTr="006C43FA">
        <w:tc>
          <w:tcPr>
            <w:tcW w:w="846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/lease/report</w:t>
            </w:r>
            <w:r>
              <w:t>/sale!input</w:t>
            </w:r>
          </w:p>
        </w:tc>
      </w:tr>
    </w:tbl>
    <w:p w:rsidR="006C43FA" w:rsidRPr="00213924" w:rsidRDefault="006C43FA" w:rsidP="006C43FA">
      <w:pPr>
        <w:pStyle w:val="af5"/>
      </w:pPr>
      <w:bookmarkStart w:id="316" w:name="_Toc502177325"/>
      <w:r>
        <w:rPr>
          <w:rFonts w:hint="eastAsia"/>
        </w:rPr>
        <w:t>请求参数</w:t>
      </w:r>
      <w:bookmarkEnd w:id="316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C43FA" w:rsidTr="006C43FA">
        <w:tc>
          <w:tcPr>
            <w:tcW w:w="1502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43FA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被举报的销售项</w:t>
            </w:r>
            <w:r>
              <w:rPr>
                <w:rFonts w:hint="eastAsia"/>
              </w:rPr>
              <w:t>ID</w:t>
            </w:r>
          </w:p>
        </w:tc>
      </w:tr>
      <w:tr w:rsidR="006C43FA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6C43FA" w:rsidRPr="005211C3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6C43FA" w:rsidTr="006C43FA">
        <w:tc>
          <w:tcPr>
            <w:tcW w:w="1502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 w:rsidRPr="005211C3">
              <w:rPr>
                <w:rFonts w:hint="eastAsia"/>
              </w:rPr>
              <w:t>描述信息</w:t>
            </w:r>
          </w:p>
        </w:tc>
      </w:tr>
    </w:tbl>
    <w:p w:rsidR="006C43FA" w:rsidRDefault="006C43FA" w:rsidP="006C43FA">
      <w:pPr>
        <w:pStyle w:val="af5"/>
      </w:pPr>
      <w:bookmarkStart w:id="317" w:name="_Toc502177326"/>
      <w:r>
        <w:rPr>
          <w:rFonts w:hint="eastAsia"/>
        </w:rPr>
        <w:t>环境变量</w:t>
      </w:r>
      <w:bookmarkEnd w:id="3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2024"/>
        <w:gridCol w:w="1168"/>
        <w:gridCol w:w="3784"/>
      </w:tblGrid>
      <w:tr w:rsidR="006C43FA" w:rsidTr="006C43FA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43FA" w:rsidTr="006C43FA">
        <w:trPr>
          <w:jc w:val="center"/>
        </w:trPr>
        <w:tc>
          <w:tcPr>
            <w:tcW w:w="1321" w:type="dxa"/>
            <w:shd w:val="clear" w:color="auto" w:fill="auto"/>
          </w:tcPr>
          <w:p w:rsidR="006C43FA" w:rsidRPr="00422E1F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entity</w:t>
            </w:r>
          </w:p>
        </w:tc>
        <w:tc>
          <w:tcPr>
            <w:tcW w:w="2016" w:type="dxa"/>
            <w:shd w:val="clear" w:color="auto" w:fill="auto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ReportLeaseSaleItem</w:t>
            </w:r>
          </w:p>
        </w:tc>
        <w:tc>
          <w:tcPr>
            <w:tcW w:w="1169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t>Action</w:t>
            </w:r>
          </w:p>
        </w:tc>
        <w:tc>
          <w:tcPr>
            <w:tcW w:w="3790" w:type="dxa"/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销售项的举报</w:t>
            </w:r>
          </w:p>
        </w:tc>
      </w:tr>
    </w:tbl>
    <w:p w:rsidR="006C43FA" w:rsidRPr="00213924" w:rsidRDefault="006C43FA" w:rsidP="006C43FA">
      <w:pPr>
        <w:pStyle w:val="af5"/>
      </w:pPr>
      <w:bookmarkStart w:id="318" w:name="_Toc502177327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18"/>
    </w:p>
    <w:p w:rsidR="006C43FA" w:rsidRDefault="006C43FA" w:rsidP="006C43FA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_Ref501117507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ReporLeaseSaleItem</w:t>
      </w:r>
      <w:r w:rsidR="00930899">
        <w:t>Result</w:t>
      </w:r>
      <w:r>
        <w:fldChar w:fldCharType="end"/>
      </w:r>
      <w:r>
        <w:rPr>
          <w:rFonts w:hint="eastAsia"/>
        </w:rPr>
        <w:t>对象。</w:t>
      </w:r>
    </w:p>
    <w:p w:rsidR="006C43FA" w:rsidRDefault="006C43FA" w:rsidP="004F6902">
      <w:pPr>
        <w:pStyle w:val="20"/>
        <w:ind w:firstLine="480"/>
      </w:pPr>
    </w:p>
    <w:p w:rsidR="00601E07" w:rsidRDefault="00601E07" w:rsidP="00601E07">
      <w:pPr>
        <w:pStyle w:val="af4"/>
      </w:pPr>
      <w:bookmarkStart w:id="319" w:name="_Toc502177328"/>
      <w:r>
        <w:rPr>
          <w:rFonts w:hint="eastAsia"/>
        </w:rPr>
        <w:t>举报销售项</w:t>
      </w:r>
      <w:bookmarkEnd w:id="319"/>
    </w:p>
    <w:p w:rsidR="00601E07" w:rsidRDefault="00601E07" w:rsidP="004F6902">
      <w:pPr>
        <w:pStyle w:val="20"/>
        <w:ind w:firstLine="480"/>
      </w:pPr>
      <w:r w:rsidRPr="00601E07">
        <w:rPr>
          <w:rFonts w:hint="eastAsia"/>
        </w:rPr>
        <w:t>用户对指定</w:t>
      </w:r>
      <w:r>
        <w:rPr>
          <w:rFonts w:hint="eastAsia"/>
        </w:rPr>
        <w:t>销售项（例如：租借物品、提供的服务等）</w:t>
      </w:r>
      <w:r w:rsidRPr="00601E07">
        <w:rPr>
          <w:rFonts w:hint="eastAsia"/>
        </w:rPr>
        <w:t>进行举报。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01E07" w:rsidTr="009F4661">
        <w:tc>
          <w:tcPr>
            <w:tcW w:w="846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01E07" w:rsidRDefault="00601E07" w:rsidP="00601E07">
            <w:pPr>
              <w:pStyle w:val="afffff0"/>
              <w:spacing w:after="0" w:line="240" w:lineRule="auto"/>
              <w:ind w:firstLineChars="0" w:firstLine="0"/>
            </w:pPr>
            <w:r w:rsidRPr="005211C3">
              <w:t>/lease/report</w:t>
            </w:r>
            <w:r>
              <w:t>/sale</w:t>
            </w:r>
          </w:p>
        </w:tc>
      </w:tr>
    </w:tbl>
    <w:p w:rsidR="00601E07" w:rsidRPr="00213924" w:rsidRDefault="00601E07" w:rsidP="00601E07">
      <w:pPr>
        <w:pStyle w:val="af5"/>
      </w:pPr>
      <w:bookmarkStart w:id="320" w:name="_Toc502177329"/>
      <w:r>
        <w:rPr>
          <w:rFonts w:hint="eastAsia"/>
        </w:rPr>
        <w:t>请求参数</w:t>
      </w:r>
      <w:bookmarkEnd w:id="32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01E07" w:rsidTr="009F4661">
        <w:tc>
          <w:tcPr>
            <w:tcW w:w="1502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E07" w:rsidTr="001462B4">
        <w:tc>
          <w:tcPr>
            <w:tcW w:w="1502" w:type="dxa"/>
            <w:tcBorders>
              <w:bottom w:val="dashed" w:sz="4" w:space="0" w:color="auto"/>
            </w:tcBorders>
            <w:shd w:val="clear" w:color="auto" w:fill="auto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  <w:tcBorders>
              <w:bottom w:val="dashed" w:sz="4" w:space="0" w:color="auto"/>
            </w:tcBorders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bottom w:val="dashed" w:sz="4" w:space="0" w:color="auto"/>
            </w:tcBorders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被举报的销售项</w:t>
            </w:r>
            <w:r>
              <w:rPr>
                <w:rFonts w:hint="eastAsia"/>
              </w:rPr>
              <w:t>ID</w:t>
            </w:r>
          </w:p>
        </w:tc>
      </w:tr>
      <w:tr w:rsidR="006C43FA" w:rsidTr="001462B4">
        <w:tc>
          <w:tcPr>
            <w:tcW w:w="1502" w:type="dxa"/>
            <w:tcBorders>
              <w:top w:val="dashed" w:sz="4" w:space="0" w:color="auto"/>
            </w:tcBorders>
            <w:shd w:val="clear" w:color="auto" w:fill="auto"/>
          </w:tcPr>
          <w:p w:rsidR="006C43FA" w:rsidRPr="005211C3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70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  <w:tcBorders>
              <w:top w:val="dashed" w:sz="4" w:space="0" w:color="auto"/>
            </w:tcBorders>
          </w:tcPr>
          <w:p w:rsidR="006C43FA" w:rsidRDefault="006C43FA" w:rsidP="006C43F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举报的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（仅当修改时使用）</w:t>
            </w:r>
          </w:p>
        </w:tc>
      </w:tr>
      <w:tr w:rsidR="00601E07" w:rsidTr="009F4661">
        <w:tc>
          <w:tcPr>
            <w:tcW w:w="1502" w:type="dxa"/>
            <w:shd w:val="clear" w:color="auto" w:fill="auto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rPr>
                <w:rFonts w:hint="eastAsia"/>
              </w:rPr>
              <w:t>描述信息</w:t>
            </w:r>
          </w:p>
        </w:tc>
      </w:tr>
    </w:tbl>
    <w:p w:rsidR="00601E07" w:rsidRDefault="00601E07" w:rsidP="00601E07">
      <w:pPr>
        <w:pStyle w:val="af5"/>
      </w:pPr>
      <w:bookmarkStart w:id="321" w:name="_Toc502177330"/>
      <w:r>
        <w:rPr>
          <w:rFonts w:hint="eastAsia"/>
        </w:rPr>
        <w:t>环境变量</w:t>
      </w:r>
      <w:bookmarkEnd w:id="321"/>
    </w:p>
    <w:p w:rsidR="00F66C8A" w:rsidRPr="00F66C8A" w:rsidRDefault="00F66C8A" w:rsidP="00F66C8A">
      <w:pPr>
        <w:pStyle w:val="20"/>
        <w:ind w:firstLine="480"/>
      </w:pPr>
      <w:r>
        <w:rPr>
          <w:rFonts w:hint="eastAsia"/>
        </w:rPr>
        <w:t>暂无。</w:t>
      </w:r>
    </w:p>
    <w:p w:rsidR="00601E07" w:rsidRPr="00213924" w:rsidRDefault="00601E07" w:rsidP="00601E07">
      <w:pPr>
        <w:pStyle w:val="af5"/>
      </w:pPr>
      <w:bookmarkStart w:id="322" w:name="_Toc502177331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22"/>
    </w:p>
    <w:p w:rsidR="00601E07" w:rsidRDefault="00601E07" w:rsidP="00601E07">
      <w:pPr>
        <w:pStyle w:val="20"/>
        <w:ind w:firstLine="480"/>
      </w:pPr>
      <w:r>
        <w:fldChar w:fldCharType="begin"/>
      </w:r>
      <w:r>
        <w:instrText xml:space="preserve"> REF _Ref495502557 \h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601E07" w:rsidRDefault="00601E07" w:rsidP="004F6902">
      <w:pPr>
        <w:pStyle w:val="20"/>
        <w:ind w:firstLine="480"/>
      </w:pPr>
    </w:p>
    <w:p w:rsidR="00EE4E16" w:rsidRDefault="00EE4E16" w:rsidP="00EE4E16">
      <w:pPr>
        <w:pStyle w:val="af3"/>
      </w:pPr>
      <w:bookmarkStart w:id="323" w:name="_Toc502177332"/>
      <w:r>
        <w:rPr>
          <w:rFonts w:hint="eastAsia"/>
        </w:rPr>
        <w:t>评价</w:t>
      </w:r>
      <w:bookmarkEnd w:id="323"/>
    </w:p>
    <w:p w:rsidR="00886A8E" w:rsidRDefault="00886A8E" w:rsidP="00886A8E">
      <w:pPr>
        <w:pStyle w:val="af4"/>
      </w:pPr>
      <w:bookmarkStart w:id="324" w:name="_Toc502177333"/>
      <w:r>
        <w:rPr>
          <w:rFonts w:hint="eastAsia"/>
        </w:rPr>
        <w:lastRenderedPageBreak/>
        <w:t>获得用户收到的评价</w:t>
      </w:r>
      <w:bookmarkEnd w:id="324"/>
    </w:p>
    <w:p w:rsidR="00886A8E" w:rsidRDefault="00886A8E" w:rsidP="00886A8E">
      <w:pPr>
        <w:pStyle w:val="20"/>
        <w:ind w:firstLine="480"/>
      </w:pPr>
      <w:r>
        <w:rPr>
          <w:rFonts w:hint="eastAsia"/>
        </w:rPr>
        <w:t>获得</w:t>
      </w:r>
      <w:r w:rsidR="00B35BD3">
        <w:rPr>
          <w:rFonts w:hint="eastAsia"/>
        </w:rPr>
        <w:t>他</w:t>
      </w:r>
      <w:r>
        <w:rPr>
          <w:rFonts w:hint="eastAsia"/>
        </w:rPr>
        <w:t>人对指定用户的所有评价。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886A8E" w:rsidTr="00E70B80">
        <w:tc>
          <w:tcPr>
            <w:tcW w:w="846" w:type="dxa"/>
            <w:shd w:val="clear" w:color="auto" w:fill="F3F3F3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 w:rsidRPr="00EE4E16">
              <w:t>/lease/reviewOrder</w:t>
            </w:r>
            <w:r>
              <w:t>!list</w:t>
            </w:r>
          </w:p>
        </w:tc>
      </w:tr>
    </w:tbl>
    <w:p w:rsidR="00886A8E" w:rsidRPr="00213924" w:rsidRDefault="00886A8E" w:rsidP="00886A8E">
      <w:pPr>
        <w:pStyle w:val="af5"/>
      </w:pPr>
      <w:bookmarkStart w:id="325" w:name="_Toc502177334"/>
      <w:r>
        <w:rPr>
          <w:rFonts w:hint="eastAsia"/>
        </w:rPr>
        <w:t>请求参数</w:t>
      </w:r>
      <w:bookmarkEnd w:id="32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886A8E" w:rsidTr="00E70B80">
        <w:tc>
          <w:tcPr>
            <w:tcW w:w="1502" w:type="dxa"/>
            <w:shd w:val="clear" w:color="auto" w:fill="F3F3F3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86A8E" w:rsidTr="00E70B80">
        <w:tc>
          <w:tcPr>
            <w:tcW w:w="1502" w:type="dxa"/>
            <w:shd w:val="clear" w:color="auto" w:fill="auto"/>
          </w:tcPr>
          <w:p w:rsidR="00886A8E" w:rsidRPr="00F66C8A" w:rsidRDefault="00886A8E" w:rsidP="00E70B80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F66C8A">
              <w:rPr>
                <w:rStyle w:val="affffff0"/>
                <w:rFonts w:hint="eastAsia"/>
              </w:rPr>
              <w:t>userId</w:t>
            </w:r>
          </w:p>
        </w:tc>
        <w:tc>
          <w:tcPr>
            <w:tcW w:w="1470" w:type="dxa"/>
          </w:tcPr>
          <w:p w:rsidR="00886A8E" w:rsidRPr="00422E1F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886A8E" w:rsidRDefault="00886A8E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用户名。</w:t>
            </w:r>
          </w:p>
          <w:p w:rsidR="00F66C8A" w:rsidRPr="00422E1F" w:rsidRDefault="00F66C8A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空表示获得当前登录的用户（即用户自身）收到的评价；非空表示获取该用户收到的评价。</w:t>
            </w:r>
          </w:p>
        </w:tc>
      </w:tr>
    </w:tbl>
    <w:p w:rsidR="00886A8E" w:rsidRPr="00213924" w:rsidRDefault="00886A8E" w:rsidP="00886A8E">
      <w:pPr>
        <w:pStyle w:val="af5"/>
      </w:pPr>
      <w:bookmarkStart w:id="326" w:name="_Toc502177335"/>
      <w:r>
        <w:rPr>
          <w:rFonts w:hint="eastAsia"/>
        </w:rPr>
        <w:t>环境变量</w:t>
      </w:r>
      <w:bookmarkEnd w:id="3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2296"/>
        <w:gridCol w:w="1149"/>
        <w:gridCol w:w="3547"/>
      </w:tblGrid>
      <w:tr w:rsidR="00F66C8A" w:rsidTr="00E70B80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66C8A" w:rsidTr="00E70B80">
        <w:trPr>
          <w:jc w:val="center"/>
        </w:trPr>
        <w:tc>
          <w:tcPr>
            <w:tcW w:w="1321" w:type="dxa"/>
            <w:shd w:val="clear" w:color="auto" w:fill="auto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 w:rsidRPr="00F66C8A">
              <w:t>operations</w:t>
            </w:r>
          </w:p>
        </w:tc>
        <w:tc>
          <w:tcPr>
            <w:tcW w:w="2016" w:type="dxa"/>
            <w:shd w:val="clear" w:color="auto" w:fill="auto"/>
          </w:tcPr>
          <w:p w:rsidR="00F66C8A" w:rsidRDefault="00F66C8A" w:rsidP="00F66C8A">
            <w:pPr>
              <w:pStyle w:val="afffff0"/>
              <w:spacing w:after="0" w:line="240" w:lineRule="auto"/>
              <w:ind w:firstLineChars="0" w:firstLine="0"/>
            </w:pPr>
            <w:r w:rsidRPr="0037519D">
              <w:t>List&lt;</w:t>
            </w:r>
            <w:r>
              <w:t>ReviewOrderItem</w:t>
            </w:r>
            <w:r w:rsidRPr="0037519D">
              <w:t>&gt;</w:t>
            </w:r>
          </w:p>
        </w:tc>
        <w:tc>
          <w:tcPr>
            <w:tcW w:w="1169" w:type="dxa"/>
          </w:tcPr>
          <w:p w:rsidR="00F66C8A" w:rsidRDefault="00F66C8A" w:rsidP="00E70B80">
            <w:pPr>
              <w:pStyle w:val="afffff0"/>
              <w:spacing w:after="0" w:line="240" w:lineRule="auto"/>
              <w:ind w:firstLineChars="0" w:firstLine="0"/>
            </w:pPr>
            <w:r w:rsidRPr="0037519D">
              <w:t>Request</w:t>
            </w:r>
          </w:p>
        </w:tc>
        <w:tc>
          <w:tcPr>
            <w:tcW w:w="3790" w:type="dxa"/>
          </w:tcPr>
          <w:p w:rsidR="00F66C8A" w:rsidRDefault="00B35BD3" w:rsidP="00E70B80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评价列表</w:t>
            </w:r>
          </w:p>
        </w:tc>
      </w:tr>
    </w:tbl>
    <w:p w:rsidR="00886A8E" w:rsidRPr="00213924" w:rsidRDefault="00886A8E" w:rsidP="00886A8E">
      <w:pPr>
        <w:pStyle w:val="af5"/>
      </w:pPr>
      <w:bookmarkStart w:id="327" w:name="_Toc502177336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27"/>
    </w:p>
    <w:p w:rsidR="00886A8E" w:rsidRDefault="00F66C8A" w:rsidP="00886A8E">
      <w:pPr>
        <w:pStyle w:val="20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_Ref500342511 \h</w:instrText>
      </w:r>
      <w:r>
        <w:instrText xml:space="preserve"> </w:instrText>
      </w:r>
      <w:r>
        <w:fldChar w:fldCharType="separate"/>
      </w:r>
      <w:r w:rsidR="00930899">
        <w:t>List</w:t>
      </w:r>
      <w:r w:rsidR="00930899">
        <w:rPr>
          <w:rFonts w:hint="eastAsia"/>
        </w:rPr>
        <w:t>ReviewOrderItemResult</w:t>
      </w:r>
      <w:r>
        <w:fldChar w:fldCharType="end"/>
      </w:r>
      <w:r w:rsidR="00886A8E">
        <w:rPr>
          <w:rFonts w:hint="eastAsia"/>
        </w:rPr>
        <w:t>对象。</w:t>
      </w:r>
    </w:p>
    <w:p w:rsidR="00886A8E" w:rsidRDefault="00886A8E" w:rsidP="00886A8E">
      <w:pPr>
        <w:pStyle w:val="20"/>
        <w:ind w:firstLine="480"/>
      </w:pPr>
    </w:p>
    <w:p w:rsidR="005211C3" w:rsidRDefault="005211C3" w:rsidP="005211C3">
      <w:pPr>
        <w:pStyle w:val="0505"/>
        <w:ind w:left="420" w:hanging="420"/>
      </w:pPr>
      <w:bookmarkStart w:id="328" w:name="_Toc502177337"/>
      <w:r>
        <w:rPr>
          <w:rFonts w:hint="eastAsia"/>
        </w:rPr>
        <w:t>管理员功能</w:t>
      </w:r>
      <w:bookmarkEnd w:id="328"/>
    </w:p>
    <w:p w:rsidR="00C42BC7" w:rsidRPr="00C42BC7" w:rsidRDefault="00C42BC7" w:rsidP="00C42BC7">
      <w:pPr>
        <w:pStyle w:val="20"/>
        <w:ind w:firstLine="480"/>
      </w:pPr>
      <w:r>
        <w:rPr>
          <w:rFonts w:hint="eastAsia"/>
        </w:rPr>
        <w:t>注：管理员功能仅提供页面操作，不需要手机端操作。</w:t>
      </w:r>
    </w:p>
    <w:p w:rsidR="00CF61A9" w:rsidRDefault="00CF61A9" w:rsidP="00CF61A9">
      <w:pPr>
        <w:pStyle w:val="af3"/>
      </w:pPr>
      <w:bookmarkStart w:id="329" w:name="_Toc502177338"/>
      <w:r>
        <w:rPr>
          <w:rFonts w:hint="eastAsia"/>
        </w:rPr>
        <w:t>举报管理</w:t>
      </w:r>
      <w:bookmarkEnd w:id="329"/>
    </w:p>
    <w:p w:rsidR="00F51567" w:rsidRDefault="00317FFC" w:rsidP="00F51567">
      <w:pPr>
        <w:pStyle w:val="af4"/>
      </w:pPr>
      <w:bookmarkStart w:id="330" w:name="_Toc502177339"/>
      <w:r>
        <w:rPr>
          <w:rFonts w:hint="eastAsia"/>
        </w:rPr>
        <w:t>列出需求</w:t>
      </w:r>
      <w:r w:rsidR="00F51567">
        <w:rPr>
          <w:rFonts w:hint="eastAsia"/>
        </w:rPr>
        <w:t>举报记录</w:t>
      </w:r>
      <w:bookmarkEnd w:id="330"/>
    </w:p>
    <w:p w:rsidR="00F51567" w:rsidRDefault="00F51567" w:rsidP="00F51567">
      <w:pPr>
        <w:pStyle w:val="20"/>
        <w:ind w:firstLine="480"/>
      </w:pPr>
      <w:r>
        <w:rPr>
          <w:rFonts w:hint="eastAsia"/>
        </w:rPr>
        <w:t>获取指定需求的举报记录。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A244E8" w:rsidTr="00A244E8">
        <w:tc>
          <w:tcPr>
            <w:tcW w:w="846" w:type="dxa"/>
            <w:shd w:val="clear" w:color="auto" w:fill="F3F3F3"/>
          </w:tcPr>
          <w:p w:rsidR="00A244E8" w:rsidRDefault="00A244E8" w:rsidP="00A244E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A244E8" w:rsidRPr="00F51567" w:rsidRDefault="00A244E8" w:rsidP="00A244E8">
            <w:pPr>
              <w:pStyle w:val="afffff0"/>
              <w:spacing w:after="0" w:line="240" w:lineRule="auto"/>
              <w:ind w:firstLineChars="0" w:firstLine="0"/>
            </w:pPr>
            <w:r w:rsidRPr="00A244E8">
              <w:t>/lease/admin/report</w:t>
            </w:r>
            <w:r>
              <w:t>/</w:t>
            </w:r>
            <w:r w:rsidRPr="005211C3">
              <w:t>demand</w:t>
            </w:r>
            <w:r>
              <w:rPr>
                <w:rFonts w:hint="eastAsia"/>
              </w:rPr>
              <w:t>!l</w:t>
            </w:r>
            <w:r>
              <w:t>ist</w:t>
            </w:r>
          </w:p>
        </w:tc>
      </w:tr>
    </w:tbl>
    <w:p w:rsidR="00A244E8" w:rsidRPr="00A244E8" w:rsidRDefault="00A244E8" w:rsidP="00F51567">
      <w:pPr>
        <w:pStyle w:val="20"/>
        <w:ind w:firstLine="480"/>
      </w:pPr>
      <w:r>
        <w:rPr>
          <w:rFonts w:hint="eastAsia"/>
        </w:rPr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A244E8" w:rsidRPr="00213924" w:rsidRDefault="00A244E8" w:rsidP="00A244E8">
      <w:pPr>
        <w:pStyle w:val="af5"/>
      </w:pPr>
      <w:bookmarkStart w:id="331" w:name="_Toc502177340"/>
      <w:r>
        <w:rPr>
          <w:rFonts w:hint="eastAsia"/>
        </w:rPr>
        <w:t>请求参数</w:t>
      </w:r>
      <w:bookmarkEnd w:id="331"/>
    </w:p>
    <w:p w:rsidR="00CF61A9" w:rsidRDefault="00A244E8" w:rsidP="004F6902">
      <w:pPr>
        <w:pStyle w:val="20"/>
        <w:ind w:firstLine="480"/>
      </w:pPr>
      <w:r>
        <w:rPr>
          <w:rFonts w:hint="eastAsia"/>
        </w:rPr>
        <w:t>暂无。</w:t>
      </w:r>
    </w:p>
    <w:p w:rsidR="00317FFC" w:rsidRPr="00213924" w:rsidRDefault="00317FFC" w:rsidP="00317FFC">
      <w:pPr>
        <w:pStyle w:val="af5"/>
      </w:pPr>
      <w:bookmarkStart w:id="332" w:name="_Toc502177341"/>
      <w:r>
        <w:rPr>
          <w:rFonts w:hint="eastAsia"/>
        </w:rPr>
        <w:t>环境变量</w:t>
      </w:r>
      <w:bookmarkEnd w:id="3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2553"/>
        <w:gridCol w:w="1131"/>
        <w:gridCol w:w="3323"/>
      </w:tblGrid>
      <w:tr w:rsidR="00317FFC" w:rsidTr="009F4661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17FFC" w:rsidTr="009F4661">
        <w:trPr>
          <w:jc w:val="center"/>
        </w:trPr>
        <w:tc>
          <w:tcPr>
            <w:tcW w:w="1321" w:type="dxa"/>
            <w:shd w:val="clear" w:color="auto" w:fill="auto"/>
          </w:tcPr>
          <w:p w:rsidR="00317FFC" w:rsidRPr="00422E1F" w:rsidRDefault="00317FFC" w:rsidP="009F4661">
            <w:pPr>
              <w:pStyle w:val="afffff0"/>
              <w:spacing w:after="0" w:line="240" w:lineRule="auto"/>
              <w:ind w:firstLineChars="0" w:firstLine="0"/>
            </w:pPr>
            <w:r w:rsidRPr="00317FFC">
              <w:t>operation</w:t>
            </w:r>
            <w:r w:rsidR="00F66C8A">
              <w:t>s</w:t>
            </w:r>
          </w:p>
        </w:tc>
        <w:tc>
          <w:tcPr>
            <w:tcW w:w="2016" w:type="dxa"/>
            <w:shd w:val="clear" w:color="auto" w:fill="auto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t>List&lt;</w:t>
            </w:r>
            <w:r w:rsidRPr="00317FFC">
              <w:t>ReportLeaseDemand</w:t>
            </w:r>
            <w:r>
              <w:t>&gt;</w:t>
            </w:r>
          </w:p>
        </w:tc>
        <w:tc>
          <w:tcPr>
            <w:tcW w:w="1169" w:type="dxa"/>
          </w:tcPr>
          <w:p w:rsidR="00317FFC" w:rsidRDefault="00F66C8A" w:rsidP="009F4661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317FFC" w:rsidRDefault="00317FF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需求举报记录列表</w:t>
            </w:r>
          </w:p>
        </w:tc>
      </w:tr>
    </w:tbl>
    <w:p w:rsidR="00317FFC" w:rsidRPr="00213924" w:rsidRDefault="00317FFC" w:rsidP="00317FFC">
      <w:pPr>
        <w:pStyle w:val="af5"/>
      </w:pPr>
      <w:bookmarkStart w:id="333" w:name="_Toc502177342"/>
      <w:r w:rsidRPr="00213924">
        <w:rPr>
          <w:rFonts w:hint="eastAsia"/>
        </w:rPr>
        <w:t>视图</w:t>
      </w:r>
      <w:bookmarkEnd w:id="333"/>
    </w:p>
    <w:p w:rsidR="00F51567" w:rsidRDefault="00317FFC" w:rsidP="004F6902">
      <w:pPr>
        <w:pStyle w:val="20"/>
        <w:ind w:firstLine="480"/>
      </w:pPr>
      <w:r>
        <w:rPr>
          <w:rFonts w:hint="eastAsia"/>
        </w:rPr>
        <w:t>页面。</w:t>
      </w:r>
    </w:p>
    <w:p w:rsidR="00F51567" w:rsidRDefault="00F51567" w:rsidP="004F6902">
      <w:pPr>
        <w:pStyle w:val="20"/>
        <w:ind w:firstLine="480"/>
      </w:pPr>
    </w:p>
    <w:p w:rsidR="00601E07" w:rsidRDefault="00601E07" w:rsidP="00601E07">
      <w:pPr>
        <w:pStyle w:val="af4"/>
      </w:pPr>
      <w:bookmarkStart w:id="334" w:name="_Toc502177343"/>
      <w:r>
        <w:rPr>
          <w:rFonts w:hint="eastAsia"/>
        </w:rPr>
        <w:t>列出销售项举报记录</w:t>
      </w:r>
      <w:bookmarkEnd w:id="334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获取指定销售项的举报记录。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01E07" w:rsidTr="009F4661">
        <w:tc>
          <w:tcPr>
            <w:tcW w:w="846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01E07" w:rsidRPr="00F51567" w:rsidRDefault="00601E07" w:rsidP="00601E07">
            <w:pPr>
              <w:pStyle w:val="afffff0"/>
              <w:spacing w:after="0" w:line="240" w:lineRule="auto"/>
              <w:ind w:firstLineChars="0" w:firstLine="0"/>
            </w:pPr>
            <w:r w:rsidRPr="00A244E8">
              <w:t>/lease/admin/report</w:t>
            </w:r>
            <w:r>
              <w:t>/sale</w:t>
            </w:r>
            <w:r>
              <w:rPr>
                <w:rFonts w:hint="eastAsia"/>
              </w:rPr>
              <w:t>!l</w:t>
            </w:r>
            <w:r>
              <w:t>ist</w:t>
            </w:r>
          </w:p>
        </w:tc>
      </w:tr>
    </w:tbl>
    <w:p w:rsidR="00601E07" w:rsidRPr="00A244E8" w:rsidRDefault="00601E07" w:rsidP="00601E07">
      <w:pPr>
        <w:pStyle w:val="20"/>
        <w:ind w:firstLine="480"/>
      </w:pPr>
      <w:r>
        <w:rPr>
          <w:rFonts w:hint="eastAsia"/>
        </w:rPr>
        <w:lastRenderedPageBreak/>
        <w:t>支持分页功能，参见：</w:t>
      </w:r>
      <w:r>
        <w:fldChar w:fldCharType="begin"/>
      </w:r>
      <w:r>
        <w:instrText xml:space="preserve"> REF _Ref496618253 \r \h </w:instrText>
      </w:r>
      <w:r>
        <w:fldChar w:fldCharType="separate"/>
      </w:r>
      <w:r w:rsidR="00930899">
        <w:rPr>
          <w:rFonts w:hint="eastAsia"/>
        </w:rPr>
        <w:t>1.2</w:t>
      </w:r>
      <w:r w:rsidR="00930899">
        <w:rPr>
          <w:rFonts w:hint="eastAsia"/>
        </w:rPr>
        <w:t xml:space="preserve">　</w:t>
      </w:r>
      <w:r>
        <w:fldChar w:fldCharType="end"/>
      </w:r>
      <w:r>
        <w:fldChar w:fldCharType="begin"/>
      </w:r>
      <w:r>
        <w:instrText xml:space="preserve"> REF _Ref496618255 \h </w:instrText>
      </w:r>
      <w:r>
        <w:fldChar w:fldCharType="separate"/>
      </w:r>
      <w:r w:rsidR="00930899">
        <w:rPr>
          <w:rFonts w:hint="eastAsia"/>
        </w:rPr>
        <w:t>分页说明</w:t>
      </w:r>
      <w:r>
        <w:fldChar w:fldCharType="end"/>
      </w:r>
      <w:r>
        <w:rPr>
          <w:rFonts w:hint="eastAsia"/>
        </w:rPr>
        <w:t>。</w:t>
      </w:r>
    </w:p>
    <w:p w:rsidR="00601E07" w:rsidRPr="00213924" w:rsidRDefault="00601E07" w:rsidP="00601E07">
      <w:pPr>
        <w:pStyle w:val="af5"/>
      </w:pPr>
      <w:bookmarkStart w:id="335" w:name="_Toc502177344"/>
      <w:r>
        <w:rPr>
          <w:rFonts w:hint="eastAsia"/>
        </w:rPr>
        <w:t>请求参数</w:t>
      </w:r>
      <w:bookmarkEnd w:id="335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暂无。</w:t>
      </w:r>
    </w:p>
    <w:p w:rsidR="00601E07" w:rsidRPr="00213924" w:rsidRDefault="00601E07" w:rsidP="00601E07">
      <w:pPr>
        <w:pStyle w:val="af5"/>
      </w:pPr>
      <w:bookmarkStart w:id="336" w:name="_Toc502177345"/>
      <w:r>
        <w:rPr>
          <w:rFonts w:hint="eastAsia"/>
        </w:rPr>
        <w:t>环境变量</w:t>
      </w:r>
      <w:bookmarkEnd w:id="3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2588"/>
        <w:gridCol w:w="1128"/>
        <w:gridCol w:w="3293"/>
      </w:tblGrid>
      <w:tr w:rsidR="00601E07" w:rsidTr="009F4661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E07" w:rsidTr="009F4661">
        <w:trPr>
          <w:jc w:val="center"/>
        </w:trPr>
        <w:tc>
          <w:tcPr>
            <w:tcW w:w="1321" w:type="dxa"/>
            <w:shd w:val="clear" w:color="auto" w:fill="auto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317FFC">
              <w:t>operation</w:t>
            </w:r>
            <w:r w:rsidR="00F66C8A">
              <w:t>s</w:t>
            </w:r>
          </w:p>
        </w:tc>
        <w:tc>
          <w:tcPr>
            <w:tcW w:w="2016" w:type="dxa"/>
            <w:shd w:val="clear" w:color="auto" w:fill="auto"/>
          </w:tcPr>
          <w:p w:rsidR="00601E07" w:rsidRDefault="00601E07" w:rsidP="00601E07">
            <w:pPr>
              <w:pStyle w:val="afffff0"/>
              <w:spacing w:after="0" w:line="240" w:lineRule="auto"/>
              <w:ind w:firstLineChars="0" w:firstLine="0"/>
            </w:pPr>
            <w:r>
              <w:t>List&lt;</w:t>
            </w:r>
            <w:r w:rsidRPr="00317FFC">
              <w:t>ReportLease</w:t>
            </w:r>
            <w:r>
              <w:t>SaleItem&gt;</w:t>
            </w:r>
          </w:p>
        </w:tc>
        <w:tc>
          <w:tcPr>
            <w:tcW w:w="1169" w:type="dxa"/>
          </w:tcPr>
          <w:p w:rsidR="00601E07" w:rsidRDefault="00F66C8A" w:rsidP="009F4661">
            <w:pPr>
              <w:pStyle w:val="afffff0"/>
              <w:spacing w:after="0" w:line="240" w:lineRule="auto"/>
              <w:ind w:firstLineChars="0" w:firstLine="0"/>
            </w:pPr>
            <w:r w:rsidRPr="00F66C8A">
              <w:t>Request</w:t>
            </w:r>
          </w:p>
        </w:tc>
        <w:tc>
          <w:tcPr>
            <w:tcW w:w="3790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销售项举报记录列表</w:t>
            </w:r>
          </w:p>
        </w:tc>
      </w:tr>
    </w:tbl>
    <w:p w:rsidR="00601E07" w:rsidRPr="00213924" w:rsidRDefault="00601E07" w:rsidP="00601E07">
      <w:pPr>
        <w:pStyle w:val="af5"/>
      </w:pPr>
      <w:bookmarkStart w:id="337" w:name="_Toc502177346"/>
      <w:r w:rsidRPr="00213924">
        <w:rPr>
          <w:rFonts w:hint="eastAsia"/>
        </w:rPr>
        <w:t>视图</w:t>
      </w:r>
      <w:bookmarkEnd w:id="337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页面。</w:t>
      </w:r>
    </w:p>
    <w:p w:rsidR="00601E07" w:rsidRDefault="00601E07" w:rsidP="00601E07">
      <w:pPr>
        <w:pStyle w:val="20"/>
        <w:ind w:firstLine="480"/>
      </w:pPr>
    </w:p>
    <w:p w:rsidR="005211C3" w:rsidRDefault="005211C3" w:rsidP="005211C3">
      <w:pPr>
        <w:pStyle w:val="af3"/>
      </w:pPr>
      <w:bookmarkStart w:id="338" w:name="_Toc502177347"/>
      <w:r>
        <w:rPr>
          <w:rFonts w:hint="eastAsia"/>
        </w:rPr>
        <w:t>审核管理</w:t>
      </w:r>
      <w:bookmarkEnd w:id="338"/>
    </w:p>
    <w:p w:rsidR="00CF61A9" w:rsidRDefault="00CF61A9" w:rsidP="00CF61A9">
      <w:pPr>
        <w:pStyle w:val="af4"/>
      </w:pPr>
      <w:bookmarkStart w:id="339" w:name="_Toc502177348"/>
      <w:r>
        <w:rPr>
          <w:rFonts w:hint="eastAsia"/>
        </w:rPr>
        <w:t>审核需求</w:t>
      </w:r>
      <w:r w:rsidR="00C42BC7">
        <w:rPr>
          <w:rFonts w:hint="eastAsia"/>
        </w:rPr>
        <w:t>-UI</w:t>
      </w:r>
      <w:bookmarkEnd w:id="339"/>
    </w:p>
    <w:p w:rsidR="005211C3" w:rsidRDefault="00C42BC7" w:rsidP="004F6902">
      <w:pPr>
        <w:pStyle w:val="20"/>
        <w:ind w:firstLine="480"/>
      </w:pPr>
      <w:r>
        <w:rPr>
          <w:rFonts w:hint="eastAsia"/>
        </w:rPr>
        <w:t>提供需求</w:t>
      </w:r>
      <w:r w:rsidR="00317FFC">
        <w:rPr>
          <w:rFonts w:hint="eastAsia"/>
        </w:rPr>
        <w:t>审核</w:t>
      </w:r>
      <w:r>
        <w:rPr>
          <w:rFonts w:hint="eastAsia"/>
        </w:rPr>
        <w:t>用户界面</w:t>
      </w:r>
      <w:r w:rsidR="00317FFC">
        <w:rPr>
          <w:rFonts w:hint="eastAsia"/>
        </w:rPr>
        <w:t>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C42BC7" w:rsidTr="009F4661">
        <w:tc>
          <w:tcPr>
            <w:tcW w:w="846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C42BC7" w:rsidRPr="00F51567" w:rsidRDefault="00C42BC7" w:rsidP="0050025F">
            <w:pPr>
              <w:pStyle w:val="afffff0"/>
              <w:spacing w:after="0" w:line="240" w:lineRule="auto"/>
              <w:ind w:firstLineChars="0" w:firstLine="0"/>
            </w:pPr>
            <w:r w:rsidRPr="00C42BC7">
              <w:t>/lease/admin/</w:t>
            </w:r>
            <w:r w:rsidR="0050025F">
              <w:t>censor</w:t>
            </w:r>
            <w:r w:rsidRPr="00C42BC7">
              <w:t>/demand!input</w:t>
            </w:r>
          </w:p>
        </w:tc>
      </w:tr>
    </w:tbl>
    <w:p w:rsidR="00C42BC7" w:rsidRPr="00213924" w:rsidRDefault="00C42BC7" w:rsidP="00C42BC7">
      <w:pPr>
        <w:pStyle w:val="af5"/>
      </w:pPr>
      <w:bookmarkStart w:id="340" w:name="_Toc502177349"/>
      <w:r>
        <w:rPr>
          <w:rFonts w:hint="eastAsia"/>
        </w:rPr>
        <w:t>请求参数</w:t>
      </w:r>
      <w:bookmarkEnd w:id="340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C42BC7" w:rsidTr="009F4661">
        <w:tc>
          <w:tcPr>
            <w:tcW w:w="1502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2BC7" w:rsidTr="009F4661">
        <w:tc>
          <w:tcPr>
            <w:tcW w:w="1502" w:type="dxa"/>
            <w:shd w:val="clear" w:color="auto" w:fill="auto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被审核的需求</w:t>
            </w:r>
            <w:r>
              <w:rPr>
                <w:rFonts w:hint="eastAsia"/>
              </w:rPr>
              <w:t>ID</w:t>
            </w:r>
          </w:p>
        </w:tc>
      </w:tr>
    </w:tbl>
    <w:p w:rsidR="00C42BC7" w:rsidRPr="00213924" w:rsidRDefault="00C42BC7" w:rsidP="00C42BC7">
      <w:pPr>
        <w:pStyle w:val="af5"/>
      </w:pPr>
      <w:bookmarkStart w:id="341" w:name="_Toc502177350"/>
      <w:r>
        <w:rPr>
          <w:rFonts w:hint="eastAsia"/>
        </w:rPr>
        <w:t>环境变量</w:t>
      </w:r>
      <w:bookmarkEnd w:id="34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2059"/>
        <w:gridCol w:w="1156"/>
        <w:gridCol w:w="3628"/>
      </w:tblGrid>
      <w:tr w:rsidR="00C42BC7" w:rsidTr="0050104C">
        <w:trPr>
          <w:jc w:val="center"/>
        </w:trPr>
        <w:tc>
          <w:tcPr>
            <w:tcW w:w="1453" w:type="dxa"/>
            <w:shd w:val="clear" w:color="auto" w:fill="FFF2CC" w:themeFill="accent4" w:themeFillTint="3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6" w:type="dxa"/>
            <w:shd w:val="clear" w:color="auto" w:fill="FFF2CC" w:themeFill="accent4" w:themeFillTint="3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628" w:type="dxa"/>
            <w:shd w:val="clear" w:color="auto" w:fill="FFF2CC" w:themeFill="accent4" w:themeFillTint="3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2BC7" w:rsidTr="0050104C">
        <w:trPr>
          <w:jc w:val="center"/>
        </w:trPr>
        <w:tc>
          <w:tcPr>
            <w:tcW w:w="1453" w:type="dxa"/>
            <w:shd w:val="clear" w:color="auto" w:fill="auto"/>
          </w:tcPr>
          <w:p w:rsidR="00C42BC7" w:rsidRPr="00422E1F" w:rsidRDefault="0050104C" w:rsidP="009F4661">
            <w:pPr>
              <w:pStyle w:val="afffff0"/>
              <w:spacing w:after="0" w:line="240" w:lineRule="auto"/>
              <w:ind w:firstLineChars="0" w:firstLine="0"/>
            </w:pPr>
            <w:r w:rsidRPr="0050104C">
              <w:t>operatedEntity</w:t>
            </w:r>
          </w:p>
        </w:tc>
        <w:tc>
          <w:tcPr>
            <w:tcW w:w="2059" w:type="dxa"/>
            <w:shd w:val="clear" w:color="auto" w:fill="auto"/>
          </w:tcPr>
          <w:p w:rsidR="00C42BC7" w:rsidRDefault="0050104C" w:rsidP="009F4661">
            <w:pPr>
              <w:pStyle w:val="afffff0"/>
              <w:spacing w:after="0" w:line="240" w:lineRule="auto"/>
              <w:ind w:firstLineChars="0" w:firstLine="0"/>
            </w:pPr>
            <w:r w:rsidRPr="0050104C">
              <w:t>LeaseDemand</w:t>
            </w:r>
          </w:p>
        </w:tc>
        <w:tc>
          <w:tcPr>
            <w:tcW w:w="1156" w:type="dxa"/>
          </w:tcPr>
          <w:p w:rsidR="00C42BC7" w:rsidRDefault="0050104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3628" w:type="dxa"/>
          </w:tcPr>
          <w:p w:rsidR="00C42BC7" w:rsidRDefault="0050104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被审核的需求</w:t>
            </w:r>
          </w:p>
        </w:tc>
      </w:tr>
      <w:tr w:rsidR="0050104C" w:rsidTr="0050104C">
        <w:trPr>
          <w:jc w:val="center"/>
        </w:trPr>
        <w:tc>
          <w:tcPr>
            <w:tcW w:w="1453" w:type="dxa"/>
            <w:shd w:val="clear" w:color="auto" w:fill="auto"/>
          </w:tcPr>
          <w:p w:rsidR="0050104C" w:rsidRPr="0050104C" w:rsidRDefault="0050104C" w:rsidP="009F4661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50104C">
              <w:rPr>
                <w:rStyle w:val="affffff0"/>
              </w:rPr>
              <w:t>operation</w:t>
            </w:r>
          </w:p>
        </w:tc>
        <w:tc>
          <w:tcPr>
            <w:tcW w:w="2059" w:type="dxa"/>
            <w:shd w:val="clear" w:color="auto" w:fill="auto"/>
          </w:tcPr>
          <w:p w:rsidR="0050104C" w:rsidRPr="0050104C" w:rsidRDefault="0050104C" w:rsidP="009F4661">
            <w:pPr>
              <w:pStyle w:val="afffff0"/>
              <w:spacing w:after="0" w:line="240" w:lineRule="auto"/>
              <w:ind w:firstLineChars="0" w:firstLine="0"/>
            </w:pPr>
            <w:r w:rsidRPr="0050104C">
              <w:t>ReviewLeaseDemand</w:t>
            </w:r>
          </w:p>
        </w:tc>
        <w:tc>
          <w:tcPr>
            <w:tcW w:w="1156" w:type="dxa"/>
          </w:tcPr>
          <w:p w:rsidR="0050104C" w:rsidRDefault="0050104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628" w:type="dxa"/>
          </w:tcPr>
          <w:p w:rsidR="0050104C" w:rsidRDefault="0050104C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需求审核记录</w:t>
            </w:r>
            <w:r w:rsidR="00601E07">
              <w:rPr>
                <w:rFonts w:hint="eastAsia"/>
              </w:rPr>
              <w:t>。仅当当前用户对指定需求进行过审核操作时，该变量值不为空（其值为先前的操作记录）。</w:t>
            </w:r>
          </w:p>
        </w:tc>
      </w:tr>
    </w:tbl>
    <w:p w:rsidR="0050104C" w:rsidRPr="00213924" w:rsidRDefault="0050104C" w:rsidP="0050104C">
      <w:pPr>
        <w:pStyle w:val="af5"/>
      </w:pPr>
      <w:bookmarkStart w:id="342" w:name="_Toc502177351"/>
      <w:r w:rsidRPr="00213924">
        <w:rPr>
          <w:rFonts w:hint="eastAsia"/>
        </w:rPr>
        <w:t>视图</w:t>
      </w:r>
      <w:bookmarkEnd w:id="342"/>
    </w:p>
    <w:p w:rsidR="005211C3" w:rsidRDefault="0050104C" w:rsidP="004F6902">
      <w:pPr>
        <w:pStyle w:val="20"/>
        <w:ind w:firstLine="480"/>
      </w:pPr>
      <w:r>
        <w:rPr>
          <w:rFonts w:hint="eastAsia"/>
        </w:rPr>
        <w:t>参见：</w:t>
      </w:r>
      <w:r w:rsidRPr="0050104C">
        <w:t>/page/lease/demand/</w:t>
      </w:r>
      <w:r w:rsidR="0050025F">
        <w:t>censor</w:t>
      </w:r>
      <w:r w:rsidRPr="0050104C">
        <w:t>_demand.ftl</w:t>
      </w:r>
    </w:p>
    <w:p w:rsidR="00C42BC7" w:rsidRDefault="00C42BC7" w:rsidP="004F6902">
      <w:pPr>
        <w:pStyle w:val="20"/>
        <w:ind w:firstLine="480"/>
      </w:pPr>
    </w:p>
    <w:p w:rsidR="00C42BC7" w:rsidRDefault="00C42BC7" w:rsidP="00C42BC7">
      <w:pPr>
        <w:pStyle w:val="af4"/>
      </w:pPr>
      <w:bookmarkStart w:id="343" w:name="_Toc502177352"/>
      <w:r>
        <w:rPr>
          <w:rFonts w:hint="eastAsia"/>
        </w:rPr>
        <w:t>审核需求</w:t>
      </w:r>
      <w:bookmarkEnd w:id="343"/>
    </w:p>
    <w:p w:rsidR="00C42BC7" w:rsidRDefault="00C42BC7" w:rsidP="00C42BC7">
      <w:pPr>
        <w:pStyle w:val="20"/>
        <w:ind w:firstLine="480"/>
      </w:pPr>
      <w:r>
        <w:rPr>
          <w:rFonts w:hint="eastAsia"/>
        </w:rPr>
        <w:t>对指定需求进行审核，记录审核结果。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C42BC7" w:rsidTr="009F4661">
        <w:tc>
          <w:tcPr>
            <w:tcW w:w="846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C42BC7" w:rsidRPr="00F51567" w:rsidRDefault="0050025F" w:rsidP="00C42BC7">
            <w:pPr>
              <w:pStyle w:val="afffff0"/>
              <w:spacing w:after="0" w:line="240" w:lineRule="auto"/>
              <w:ind w:firstLineChars="0" w:firstLine="0"/>
            </w:pPr>
            <w:r>
              <w:t>/lease/admin/censor</w:t>
            </w:r>
            <w:r w:rsidR="00C42BC7">
              <w:t>/demand</w:t>
            </w:r>
          </w:p>
        </w:tc>
      </w:tr>
    </w:tbl>
    <w:p w:rsidR="00C42BC7" w:rsidRPr="00213924" w:rsidRDefault="00C42BC7" w:rsidP="00C42BC7">
      <w:pPr>
        <w:pStyle w:val="af5"/>
      </w:pPr>
      <w:bookmarkStart w:id="344" w:name="_Toc502177353"/>
      <w:r>
        <w:rPr>
          <w:rFonts w:hint="eastAsia"/>
        </w:rPr>
        <w:t>请求参数</w:t>
      </w:r>
      <w:bookmarkEnd w:id="34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C42BC7" w:rsidTr="009F4661">
        <w:tc>
          <w:tcPr>
            <w:tcW w:w="1502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2BC7" w:rsidTr="009F4661">
        <w:tc>
          <w:tcPr>
            <w:tcW w:w="1502" w:type="dxa"/>
            <w:shd w:val="clear" w:color="auto" w:fill="auto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C42BC7" w:rsidRPr="00422E1F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被审核的需求</w:t>
            </w:r>
            <w:r>
              <w:rPr>
                <w:rFonts w:hint="eastAsia"/>
              </w:rPr>
              <w:t>ID</w:t>
            </w:r>
          </w:p>
        </w:tc>
      </w:tr>
      <w:tr w:rsidR="00C42BC7" w:rsidTr="009F4661">
        <w:tc>
          <w:tcPr>
            <w:tcW w:w="1502" w:type="dxa"/>
            <w:shd w:val="clear" w:color="auto" w:fill="auto"/>
          </w:tcPr>
          <w:p w:rsidR="00C42BC7" w:rsidRPr="005211C3" w:rsidRDefault="00C42BC7" w:rsidP="009F4661">
            <w:pPr>
              <w:pStyle w:val="afffff0"/>
              <w:spacing w:after="0" w:line="240" w:lineRule="auto"/>
              <w:ind w:firstLineChars="0" w:firstLine="0"/>
            </w:pPr>
            <w:r w:rsidRPr="00C42BC7">
              <w:t>passed</w:t>
            </w:r>
          </w:p>
        </w:tc>
        <w:tc>
          <w:tcPr>
            <w:tcW w:w="1470" w:type="dxa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324" w:type="dxa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审核是否通过？</w:t>
            </w:r>
          </w:p>
        </w:tc>
      </w:tr>
      <w:tr w:rsidR="00C42BC7" w:rsidTr="009F4661">
        <w:tc>
          <w:tcPr>
            <w:tcW w:w="1502" w:type="dxa"/>
            <w:shd w:val="clear" w:color="auto" w:fill="auto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C42BC7" w:rsidRDefault="00C42BC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审核说明</w:t>
            </w:r>
            <w:r w:rsidRPr="005211C3">
              <w:rPr>
                <w:rFonts w:hint="eastAsia"/>
              </w:rPr>
              <w:t>信息</w:t>
            </w:r>
          </w:p>
        </w:tc>
      </w:tr>
    </w:tbl>
    <w:p w:rsidR="00601E07" w:rsidRPr="00213924" w:rsidRDefault="00601E07" w:rsidP="00601E07">
      <w:pPr>
        <w:pStyle w:val="af5"/>
      </w:pPr>
      <w:bookmarkStart w:id="345" w:name="_Toc502177354"/>
      <w:r>
        <w:rPr>
          <w:rFonts w:hint="eastAsia"/>
        </w:rPr>
        <w:lastRenderedPageBreak/>
        <w:t>环境变量</w:t>
      </w:r>
      <w:bookmarkEnd w:id="345"/>
    </w:p>
    <w:p w:rsidR="00C42BC7" w:rsidRPr="00C42BC7" w:rsidRDefault="00601E07" w:rsidP="004F6902">
      <w:pPr>
        <w:pStyle w:val="20"/>
        <w:ind w:firstLine="480"/>
      </w:pPr>
      <w:r>
        <w:rPr>
          <w:rFonts w:hint="eastAsia"/>
        </w:rPr>
        <w:t>暂无。</w:t>
      </w:r>
    </w:p>
    <w:p w:rsidR="00601E07" w:rsidRPr="00213924" w:rsidRDefault="00601E07" w:rsidP="00601E07">
      <w:pPr>
        <w:pStyle w:val="af5"/>
      </w:pPr>
      <w:bookmarkStart w:id="346" w:name="_Toc502177355"/>
      <w:r w:rsidRPr="00213924">
        <w:rPr>
          <w:rFonts w:hint="eastAsia"/>
        </w:rPr>
        <w:t>视图</w:t>
      </w:r>
      <w:bookmarkEnd w:id="346"/>
    </w:p>
    <w:p w:rsidR="00C42BC7" w:rsidRDefault="00601E07" w:rsidP="004F6902">
      <w:pPr>
        <w:pStyle w:val="20"/>
        <w:ind w:firstLine="480"/>
      </w:pPr>
      <w:r>
        <w:rPr>
          <w:rFonts w:hint="eastAsia"/>
        </w:rPr>
        <w:t>页面。</w:t>
      </w:r>
    </w:p>
    <w:p w:rsidR="00601E07" w:rsidRDefault="00601E07" w:rsidP="004F6902">
      <w:pPr>
        <w:pStyle w:val="20"/>
        <w:ind w:firstLine="480"/>
      </w:pPr>
    </w:p>
    <w:p w:rsidR="00601E07" w:rsidRDefault="00601E07" w:rsidP="00601E07">
      <w:pPr>
        <w:pStyle w:val="af4"/>
      </w:pPr>
      <w:bookmarkStart w:id="347" w:name="_Toc502177356"/>
      <w:r>
        <w:rPr>
          <w:rFonts w:hint="eastAsia"/>
        </w:rPr>
        <w:t>审核销售项-UI</w:t>
      </w:r>
      <w:bookmarkEnd w:id="347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提供需求审核用户界面。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01E07" w:rsidTr="009F4661">
        <w:tc>
          <w:tcPr>
            <w:tcW w:w="846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01E07" w:rsidRPr="00F51567" w:rsidRDefault="00601E07" w:rsidP="0050025F">
            <w:pPr>
              <w:pStyle w:val="afffff0"/>
              <w:spacing w:after="0" w:line="240" w:lineRule="auto"/>
              <w:ind w:firstLineChars="0" w:firstLine="0"/>
            </w:pPr>
            <w:r w:rsidRPr="00C42BC7">
              <w:t>/lease/admin/</w:t>
            </w:r>
            <w:r w:rsidR="0050025F">
              <w:t>censor</w:t>
            </w:r>
            <w:r w:rsidRPr="00C42BC7">
              <w:t>/</w:t>
            </w:r>
            <w:r>
              <w:t>sale</w:t>
            </w:r>
            <w:r w:rsidRPr="00C42BC7">
              <w:t>!input</w:t>
            </w:r>
          </w:p>
        </w:tc>
      </w:tr>
    </w:tbl>
    <w:p w:rsidR="00601E07" w:rsidRPr="00213924" w:rsidRDefault="00601E07" w:rsidP="00601E07">
      <w:pPr>
        <w:pStyle w:val="af5"/>
      </w:pPr>
      <w:bookmarkStart w:id="348" w:name="_Toc502177357"/>
      <w:r>
        <w:rPr>
          <w:rFonts w:hint="eastAsia"/>
        </w:rPr>
        <w:t>请求参数</w:t>
      </w:r>
      <w:bookmarkEnd w:id="348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01E07" w:rsidTr="009F4661">
        <w:tc>
          <w:tcPr>
            <w:tcW w:w="1502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E07" w:rsidTr="009F4661">
        <w:tc>
          <w:tcPr>
            <w:tcW w:w="1502" w:type="dxa"/>
            <w:shd w:val="clear" w:color="auto" w:fill="auto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601E07" w:rsidRPr="00422E1F" w:rsidRDefault="00601E07" w:rsidP="00601E0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被审核的销售项</w:t>
            </w:r>
            <w:r>
              <w:rPr>
                <w:rFonts w:hint="eastAsia"/>
              </w:rPr>
              <w:t>ID</w:t>
            </w:r>
          </w:p>
        </w:tc>
      </w:tr>
    </w:tbl>
    <w:p w:rsidR="00601E07" w:rsidRPr="00213924" w:rsidRDefault="00601E07" w:rsidP="00601E07">
      <w:pPr>
        <w:pStyle w:val="af5"/>
      </w:pPr>
      <w:bookmarkStart w:id="349" w:name="_Toc502177358"/>
      <w:r>
        <w:rPr>
          <w:rFonts w:hint="eastAsia"/>
        </w:rPr>
        <w:t>环境变量</w:t>
      </w:r>
      <w:bookmarkEnd w:id="34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3"/>
        <w:gridCol w:w="2094"/>
        <w:gridCol w:w="1153"/>
        <w:gridCol w:w="3596"/>
      </w:tblGrid>
      <w:tr w:rsidR="00601E07" w:rsidTr="009F4661">
        <w:trPr>
          <w:jc w:val="center"/>
        </w:trPr>
        <w:tc>
          <w:tcPr>
            <w:tcW w:w="1453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56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628" w:type="dxa"/>
            <w:shd w:val="clear" w:color="auto" w:fill="FFF2CC" w:themeFill="accent4" w:themeFillTint="3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E07" w:rsidTr="009F4661">
        <w:trPr>
          <w:jc w:val="center"/>
        </w:trPr>
        <w:tc>
          <w:tcPr>
            <w:tcW w:w="1453" w:type="dxa"/>
            <w:shd w:val="clear" w:color="auto" w:fill="auto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0104C">
              <w:t>operatedEntity</w:t>
            </w:r>
          </w:p>
        </w:tc>
        <w:tc>
          <w:tcPr>
            <w:tcW w:w="2059" w:type="dxa"/>
            <w:shd w:val="clear" w:color="auto" w:fill="auto"/>
          </w:tcPr>
          <w:p w:rsidR="00601E07" w:rsidRDefault="00601E07" w:rsidP="00601E07">
            <w:pPr>
              <w:pStyle w:val="afffff0"/>
              <w:spacing w:after="0" w:line="240" w:lineRule="auto"/>
              <w:ind w:firstLineChars="0" w:firstLine="0"/>
            </w:pPr>
            <w:r w:rsidRPr="0050104C">
              <w:t>Lease</w:t>
            </w:r>
            <w:r>
              <w:t>SaleItem</w:t>
            </w:r>
          </w:p>
        </w:tc>
        <w:tc>
          <w:tcPr>
            <w:tcW w:w="1156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3628" w:type="dxa"/>
          </w:tcPr>
          <w:p w:rsidR="00601E07" w:rsidRDefault="00601E07" w:rsidP="00601E0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被审核的销售项</w:t>
            </w:r>
          </w:p>
        </w:tc>
      </w:tr>
      <w:tr w:rsidR="00601E07" w:rsidTr="009F4661">
        <w:trPr>
          <w:jc w:val="center"/>
        </w:trPr>
        <w:tc>
          <w:tcPr>
            <w:tcW w:w="1453" w:type="dxa"/>
            <w:shd w:val="clear" w:color="auto" w:fill="auto"/>
          </w:tcPr>
          <w:p w:rsidR="00601E07" w:rsidRPr="0050104C" w:rsidRDefault="00601E07" w:rsidP="009F4661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50104C">
              <w:rPr>
                <w:rStyle w:val="affffff0"/>
              </w:rPr>
              <w:t>operation</w:t>
            </w:r>
          </w:p>
        </w:tc>
        <w:tc>
          <w:tcPr>
            <w:tcW w:w="2059" w:type="dxa"/>
            <w:shd w:val="clear" w:color="auto" w:fill="auto"/>
          </w:tcPr>
          <w:p w:rsidR="00601E07" w:rsidRPr="0050104C" w:rsidRDefault="00601E07" w:rsidP="00601E07">
            <w:pPr>
              <w:pStyle w:val="afffff0"/>
              <w:spacing w:after="0" w:line="240" w:lineRule="auto"/>
              <w:ind w:firstLineChars="0" w:firstLine="0"/>
            </w:pPr>
            <w:r w:rsidRPr="0050104C">
              <w:t>ReviewLease</w:t>
            </w:r>
            <w:r>
              <w:t>SaleItem</w:t>
            </w:r>
          </w:p>
        </w:tc>
        <w:tc>
          <w:tcPr>
            <w:tcW w:w="1156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3628" w:type="dxa"/>
          </w:tcPr>
          <w:p w:rsidR="00601E07" w:rsidRDefault="00601E07" w:rsidP="00601E0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销售项审核记录。仅当当前用户对指定销售项进行过审核操作时，该变量值不为空（其值为先前的操作记录）。</w:t>
            </w:r>
          </w:p>
        </w:tc>
      </w:tr>
    </w:tbl>
    <w:p w:rsidR="00601E07" w:rsidRPr="00213924" w:rsidRDefault="00601E07" w:rsidP="00601E07">
      <w:pPr>
        <w:pStyle w:val="af5"/>
      </w:pPr>
      <w:bookmarkStart w:id="350" w:name="_Toc502177359"/>
      <w:r w:rsidRPr="00213924">
        <w:rPr>
          <w:rFonts w:hint="eastAsia"/>
        </w:rPr>
        <w:t>视图</w:t>
      </w:r>
      <w:bookmarkEnd w:id="350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参见：</w:t>
      </w:r>
      <w:r w:rsidR="0050025F">
        <w:t>/page/lease/demand/censor</w:t>
      </w:r>
      <w:r w:rsidRPr="0050104C">
        <w:t>_</w:t>
      </w:r>
      <w:r>
        <w:t>sale</w:t>
      </w:r>
      <w:r w:rsidRPr="0050104C">
        <w:t>.ftl</w:t>
      </w:r>
    </w:p>
    <w:p w:rsidR="00601E07" w:rsidRDefault="00601E07" w:rsidP="00601E07">
      <w:pPr>
        <w:pStyle w:val="20"/>
        <w:ind w:firstLine="480"/>
      </w:pPr>
    </w:p>
    <w:p w:rsidR="00601E07" w:rsidRDefault="00601E07" w:rsidP="00601E07">
      <w:pPr>
        <w:pStyle w:val="af4"/>
      </w:pPr>
      <w:bookmarkStart w:id="351" w:name="_Toc502177360"/>
      <w:r>
        <w:rPr>
          <w:rFonts w:hint="eastAsia"/>
        </w:rPr>
        <w:t>审核销售项</w:t>
      </w:r>
      <w:bookmarkEnd w:id="351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对指定销售项进行审核，记录审核结果。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601E07" w:rsidTr="009F4661">
        <w:tc>
          <w:tcPr>
            <w:tcW w:w="846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601E07" w:rsidRPr="00F51567" w:rsidRDefault="0050025F" w:rsidP="009F4661">
            <w:pPr>
              <w:pStyle w:val="afffff0"/>
              <w:spacing w:after="0" w:line="240" w:lineRule="auto"/>
              <w:ind w:firstLineChars="0" w:firstLine="0"/>
            </w:pPr>
            <w:r>
              <w:t>/lease/admin/censor</w:t>
            </w:r>
            <w:r w:rsidR="00601E07">
              <w:t>/sale</w:t>
            </w:r>
          </w:p>
        </w:tc>
      </w:tr>
    </w:tbl>
    <w:p w:rsidR="00601E07" w:rsidRPr="00213924" w:rsidRDefault="00601E07" w:rsidP="00601E07">
      <w:pPr>
        <w:pStyle w:val="af5"/>
      </w:pPr>
      <w:bookmarkStart w:id="352" w:name="_Toc502177361"/>
      <w:r>
        <w:rPr>
          <w:rFonts w:hint="eastAsia"/>
        </w:rPr>
        <w:t>请求参数</w:t>
      </w:r>
      <w:bookmarkEnd w:id="35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601E07" w:rsidTr="009F4661">
        <w:tc>
          <w:tcPr>
            <w:tcW w:w="1502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01E07" w:rsidTr="009F4661">
        <w:tc>
          <w:tcPr>
            <w:tcW w:w="1502" w:type="dxa"/>
            <w:shd w:val="clear" w:color="auto" w:fill="auto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targetId</w:t>
            </w:r>
          </w:p>
        </w:tc>
        <w:tc>
          <w:tcPr>
            <w:tcW w:w="1470" w:type="dxa"/>
          </w:tcPr>
          <w:p w:rsidR="00601E07" w:rsidRPr="00422E1F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601E07" w:rsidRPr="00422E1F" w:rsidRDefault="00601E07" w:rsidP="00601E0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被审核的销售项</w:t>
            </w:r>
            <w:r>
              <w:rPr>
                <w:rFonts w:hint="eastAsia"/>
              </w:rPr>
              <w:t>ID</w:t>
            </w:r>
          </w:p>
        </w:tc>
      </w:tr>
      <w:tr w:rsidR="00601E07" w:rsidTr="009F4661">
        <w:tc>
          <w:tcPr>
            <w:tcW w:w="1502" w:type="dxa"/>
            <w:shd w:val="clear" w:color="auto" w:fill="auto"/>
          </w:tcPr>
          <w:p w:rsidR="00601E07" w:rsidRPr="005211C3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C42BC7">
              <w:t>passed</w:t>
            </w:r>
          </w:p>
        </w:tc>
        <w:tc>
          <w:tcPr>
            <w:tcW w:w="1470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324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审核是否通过？</w:t>
            </w:r>
          </w:p>
        </w:tc>
      </w:tr>
      <w:tr w:rsidR="00601E07" w:rsidTr="009F4661">
        <w:tc>
          <w:tcPr>
            <w:tcW w:w="1502" w:type="dxa"/>
            <w:shd w:val="clear" w:color="auto" w:fill="auto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 w:rsidRPr="005211C3">
              <w:t>content</w:t>
            </w:r>
          </w:p>
        </w:tc>
        <w:tc>
          <w:tcPr>
            <w:tcW w:w="1470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601E07" w:rsidRDefault="00601E07" w:rsidP="009F466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审核说明</w:t>
            </w:r>
            <w:r w:rsidRPr="005211C3">
              <w:rPr>
                <w:rFonts w:hint="eastAsia"/>
              </w:rPr>
              <w:t>信息</w:t>
            </w:r>
          </w:p>
        </w:tc>
      </w:tr>
    </w:tbl>
    <w:p w:rsidR="00601E07" w:rsidRPr="00213924" w:rsidRDefault="00601E07" w:rsidP="00601E07">
      <w:pPr>
        <w:pStyle w:val="af5"/>
      </w:pPr>
      <w:bookmarkStart w:id="353" w:name="_Toc502177362"/>
      <w:r>
        <w:rPr>
          <w:rFonts w:hint="eastAsia"/>
        </w:rPr>
        <w:t>环境变量</w:t>
      </w:r>
      <w:bookmarkEnd w:id="353"/>
    </w:p>
    <w:p w:rsidR="00601E07" w:rsidRPr="00C42BC7" w:rsidRDefault="00601E07" w:rsidP="00601E07">
      <w:pPr>
        <w:pStyle w:val="20"/>
        <w:ind w:firstLine="480"/>
      </w:pPr>
      <w:r>
        <w:rPr>
          <w:rFonts w:hint="eastAsia"/>
        </w:rPr>
        <w:t>暂无。</w:t>
      </w:r>
    </w:p>
    <w:p w:rsidR="00601E07" w:rsidRPr="00213924" w:rsidRDefault="00601E07" w:rsidP="00601E07">
      <w:pPr>
        <w:pStyle w:val="af5"/>
      </w:pPr>
      <w:bookmarkStart w:id="354" w:name="_Toc502177363"/>
      <w:r w:rsidRPr="00213924">
        <w:rPr>
          <w:rFonts w:hint="eastAsia"/>
        </w:rPr>
        <w:t>视图</w:t>
      </w:r>
      <w:bookmarkEnd w:id="354"/>
    </w:p>
    <w:p w:rsidR="00601E07" w:rsidRDefault="00601E07" w:rsidP="00601E07">
      <w:pPr>
        <w:pStyle w:val="20"/>
        <w:ind w:firstLine="480"/>
      </w:pPr>
      <w:r>
        <w:rPr>
          <w:rFonts w:hint="eastAsia"/>
        </w:rPr>
        <w:t>页面。</w:t>
      </w:r>
    </w:p>
    <w:p w:rsidR="00601E07" w:rsidRDefault="00601E07" w:rsidP="00601E07">
      <w:pPr>
        <w:pStyle w:val="20"/>
        <w:ind w:firstLine="480"/>
      </w:pPr>
    </w:p>
    <w:p w:rsidR="00EE686D" w:rsidRDefault="00EE686D" w:rsidP="00EE686D">
      <w:pPr>
        <w:pStyle w:val="0505"/>
        <w:ind w:left="420" w:hanging="420"/>
      </w:pPr>
      <w:bookmarkStart w:id="355" w:name="_Toc502177364"/>
      <w:r>
        <w:rPr>
          <w:rFonts w:hint="eastAsia"/>
        </w:rPr>
        <w:t>支付</w:t>
      </w:r>
      <w:bookmarkEnd w:id="355"/>
    </w:p>
    <w:p w:rsidR="00EE686D" w:rsidRDefault="00EE686D" w:rsidP="00EE686D">
      <w:pPr>
        <w:pStyle w:val="af3"/>
      </w:pPr>
      <w:bookmarkStart w:id="356" w:name="_Toc502177365"/>
      <w:r>
        <w:rPr>
          <w:rFonts w:hint="eastAsia"/>
        </w:rPr>
        <w:t>付款</w:t>
      </w:r>
      <w:r w:rsidR="00DD4A67">
        <w:rPr>
          <w:rFonts w:hint="eastAsia"/>
        </w:rPr>
        <w:t>/充值</w:t>
      </w:r>
      <w:r w:rsidR="008707DF">
        <w:rPr>
          <w:rFonts w:hint="eastAsia"/>
        </w:rPr>
        <w:t>-UI</w:t>
      </w:r>
      <w:bookmarkEnd w:id="356"/>
    </w:p>
    <w:p w:rsidR="00EE686D" w:rsidRDefault="00916481" w:rsidP="008646DC">
      <w:pPr>
        <w:pStyle w:val="20"/>
        <w:ind w:firstLine="480"/>
      </w:pPr>
      <w:r>
        <w:rPr>
          <w:rFonts w:hint="eastAsia"/>
        </w:rPr>
        <w:t>准备付款用户界面</w:t>
      </w:r>
      <w:r w:rsidR="003C7614">
        <w:rPr>
          <w:rFonts w:hint="eastAsia"/>
        </w:rPr>
        <w:t>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9807D1" w:rsidTr="009442B7">
        <w:tc>
          <w:tcPr>
            <w:tcW w:w="846" w:type="dxa"/>
            <w:shd w:val="clear" w:color="auto" w:fill="F3F3F3"/>
          </w:tcPr>
          <w:p w:rsidR="009807D1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9807D1" w:rsidRDefault="009807D1" w:rsidP="009807D1">
            <w:pPr>
              <w:pStyle w:val="afffff0"/>
              <w:spacing w:after="0" w:line="240" w:lineRule="auto"/>
              <w:ind w:firstLineChars="0" w:firstLine="0"/>
            </w:pPr>
            <w:r>
              <w:t>/</w:t>
            </w:r>
            <w:r w:rsidRPr="009807D1">
              <w:t>payment/payment!input</w:t>
            </w:r>
          </w:p>
        </w:tc>
      </w:tr>
    </w:tbl>
    <w:p w:rsidR="009807D1" w:rsidRPr="00213924" w:rsidRDefault="009807D1" w:rsidP="009807D1">
      <w:pPr>
        <w:pStyle w:val="af4"/>
      </w:pPr>
      <w:bookmarkStart w:id="357" w:name="_Toc502177366"/>
      <w:r>
        <w:rPr>
          <w:rFonts w:hint="eastAsia"/>
        </w:rPr>
        <w:t>请求参数</w:t>
      </w:r>
      <w:bookmarkEnd w:id="357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70"/>
        <w:gridCol w:w="5324"/>
      </w:tblGrid>
      <w:tr w:rsidR="009807D1" w:rsidTr="009442B7">
        <w:tc>
          <w:tcPr>
            <w:tcW w:w="1502" w:type="dxa"/>
            <w:shd w:val="clear" w:color="auto" w:fill="F3F3F3"/>
          </w:tcPr>
          <w:p w:rsidR="009807D1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70" w:type="dxa"/>
            <w:shd w:val="clear" w:color="auto" w:fill="F3F3F3"/>
          </w:tcPr>
          <w:p w:rsidR="009807D1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324" w:type="dxa"/>
            <w:shd w:val="clear" w:color="auto" w:fill="F3F3F3"/>
          </w:tcPr>
          <w:p w:rsidR="009807D1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807D1" w:rsidTr="009442B7">
        <w:tc>
          <w:tcPr>
            <w:tcW w:w="1502" w:type="dxa"/>
            <w:shd w:val="clear" w:color="auto" w:fill="auto"/>
          </w:tcPr>
          <w:p w:rsidR="009807D1" w:rsidRPr="009442B7" w:rsidRDefault="009807D1" w:rsidP="009442B7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442B7">
              <w:rPr>
                <w:rStyle w:val="affffff0"/>
              </w:rPr>
              <w:t>orderId</w:t>
            </w:r>
          </w:p>
        </w:tc>
        <w:tc>
          <w:tcPr>
            <w:tcW w:w="1470" w:type="dxa"/>
          </w:tcPr>
          <w:p w:rsidR="009807D1" w:rsidRPr="00422E1F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324" w:type="dxa"/>
          </w:tcPr>
          <w:p w:rsidR="009807D1" w:rsidRPr="00422E1F" w:rsidRDefault="009807D1" w:rsidP="0091648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 w:rsidR="008707DF" w:rsidRPr="008707DF">
              <w:rPr>
                <w:rFonts w:hint="eastAsia"/>
              </w:rPr>
              <w:t>。空表示充值；非空表示为订单付款。</w:t>
            </w:r>
          </w:p>
        </w:tc>
      </w:tr>
      <w:tr w:rsidR="008707DF" w:rsidTr="009442B7">
        <w:tc>
          <w:tcPr>
            <w:tcW w:w="1502" w:type="dxa"/>
            <w:shd w:val="clear" w:color="auto" w:fill="auto"/>
          </w:tcPr>
          <w:p w:rsidR="008707DF" w:rsidRPr="009442B7" w:rsidRDefault="008707DF" w:rsidP="009442B7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442B7">
              <w:rPr>
                <w:rStyle w:val="affffff0"/>
              </w:rPr>
              <w:t>amount</w:t>
            </w:r>
          </w:p>
        </w:tc>
        <w:tc>
          <w:tcPr>
            <w:tcW w:w="1470" w:type="dxa"/>
          </w:tcPr>
          <w:p w:rsidR="008707DF" w:rsidRDefault="008707DF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5324" w:type="dxa"/>
          </w:tcPr>
          <w:p w:rsidR="008707DF" w:rsidRDefault="009442B7" w:rsidP="008707DF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付款金额</w:t>
            </w:r>
          </w:p>
        </w:tc>
      </w:tr>
      <w:tr w:rsidR="009807D1" w:rsidTr="009442B7">
        <w:tc>
          <w:tcPr>
            <w:tcW w:w="1502" w:type="dxa"/>
            <w:shd w:val="clear" w:color="auto" w:fill="auto"/>
          </w:tcPr>
          <w:p w:rsidR="009807D1" w:rsidRPr="00DF4A65" w:rsidRDefault="009807D1" w:rsidP="009442B7">
            <w:pPr>
              <w:pStyle w:val="afffff0"/>
              <w:spacing w:after="0" w:line="240" w:lineRule="auto"/>
              <w:ind w:firstLineChars="0" w:firstLine="0"/>
            </w:pPr>
            <w:r w:rsidRPr="009807D1">
              <w:t>cbUrlIndex</w:t>
            </w:r>
          </w:p>
        </w:tc>
        <w:tc>
          <w:tcPr>
            <w:tcW w:w="1470" w:type="dxa"/>
          </w:tcPr>
          <w:p w:rsidR="009807D1" w:rsidRDefault="009807D1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324" w:type="dxa"/>
          </w:tcPr>
          <w:p w:rsidR="009807D1" w:rsidRDefault="009442B7" w:rsidP="009442B7">
            <w:pPr>
              <w:pStyle w:val="afffff0"/>
              <w:spacing w:after="0" w:line="240" w:lineRule="auto"/>
              <w:ind w:firstLineChars="0" w:firstLine="0"/>
            </w:pPr>
            <w:r w:rsidRPr="009442B7">
              <w:rPr>
                <w:rFonts w:hint="eastAsia"/>
              </w:rPr>
              <w:t>回调路径的索引</w:t>
            </w:r>
            <w:r w:rsidR="00916481">
              <w:rPr>
                <w:rFonts w:hint="eastAsia"/>
              </w:rPr>
              <w:t>，由具体业务指定</w:t>
            </w:r>
          </w:p>
        </w:tc>
      </w:tr>
    </w:tbl>
    <w:p w:rsidR="009442B7" w:rsidRDefault="009442B7" w:rsidP="009442B7">
      <w:pPr>
        <w:pStyle w:val="af4"/>
      </w:pPr>
      <w:bookmarkStart w:id="358" w:name="_Toc502177367"/>
      <w:r w:rsidRPr="00213924">
        <w:rPr>
          <w:rFonts w:hint="eastAsia"/>
        </w:rPr>
        <w:t>环境变量</w:t>
      </w:r>
      <w:bookmarkEnd w:id="3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1930"/>
        <w:gridCol w:w="1147"/>
        <w:gridCol w:w="3537"/>
      </w:tblGrid>
      <w:tr w:rsidR="009442B7" w:rsidTr="009442B7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9442B7" w:rsidRDefault="009442B7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9442B7" w:rsidRDefault="009442B7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9442B7" w:rsidRDefault="009442B7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9442B7" w:rsidRDefault="009442B7" w:rsidP="009442B7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42B7" w:rsidTr="009442B7">
        <w:trPr>
          <w:jc w:val="center"/>
        </w:trPr>
        <w:tc>
          <w:tcPr>
            <w:tcW w:w="1321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payment</w:t>
            </w:r>
          </w:p>
        </w:tc>
        <w:tc>
          <w:tcPr>
            <w:tcW w:w="2016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Payment</w:t>
            </w:r>
          </w:p>
        </w:tc>
        <w:tc>
          <w:tcPr>
            <w:tcW w:w="1169" w:type="dxa"/>
          </w:tcPr>
          <w:p w:rsidR="009442B7" w:rsidRPr="0008535B" w:rsidRDefault="009442B7" w:rsidP="009442B7">
            <w:r w:rsidRPr="0008535B">
              <w:rPr>
                <w:rFonts w:hint="eastAsia"/>
              </w:rPr>
              <w:t>Request</w:t>
            </w:r>
          </w:p>
        </w:tc>
        <w:tc>
          <w:tcPr>
            <w:tcW w:w="3790" w:type="dxa"/>
          </w:tcPr>
          <w:p w:rsidR="009442B7" w:rsidRPr="0008535B" w:rsidRDefault="009442B7" w:rsidP="009442B7">
            <w:r w:rsidRPr="0008535B">
              <w:rPr>
                <w:rFonts w:hint="eastAsia"/>
              </w:rPr>
              <w:t>支付项（未曾持久化）</w:t>
            </w:r>
          </w:p>
        </w:tc>
      </w:tr>
      <w:tr w:rsidR="009442B7" w:rsidTr="009442B7">
        <w:trPr>
          <w:jc w:val="center"/>
        </w:trPr>
        <w:tc>
          <w:tcPr>
            <w:tcW w:w="1321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balance</w:t>
            </w:r>
          </w:p>
        </w:tc>
        <w:tc>
          <w:tcPr>
            <w:tcW w:w="2016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Decimal</w:t>
            </w:r>
          </w:p>
        </w:tc>
        <w:tc>
          <w:tcPr>
            <w:tcW w:w="1169" w:type="dxa"/>
          </w:tcPr>
          <w:p w:rsidR="009442B7" w:rsidRPr="0008535B" w:rsidRDefault="009442B7" w:rsidP="009442B7">
            <w:r w:rsidRPr="0008535B">
              <w:rPr>
                <w:rFonts w:hint="eastAsia"/>
              </w:rPr>
              <w:t>Action</w:t>
            </w:r>
          </w:p>
        </w:tc>
        <w:tc>
          <w:tcPr>
            <w:tcW w:w="3790" w:type="dxa"/>
          </w:tcPr>
          <w:p w:rsidR="009442B7" w:rsidRPr="0008535B" w:rsidRDefault="009442B7" w:rsidP="009442B7">
            <w:r w:rsidRPr="0008535B">
              <w:rPr>
                <w:rFonts w:hint="eastAsia"/>
              </w:rPr>
              <w:t>用户</w:t>
            </w:r>
            <w:r w:rsidR="00916481">
              <w:rPr>
                <w:rFonts w:hint="eastAsia"/>
              </w:rPr>
              <w:t>账户</w:t>
            </w:r>
            <w:r w:rsidRPr="0008535B">
              <w:rPr>
                <w:rFonts w:hint="eastAsia"/>
              </w:rPr>
              <w:t>的可用余额</w:t>
            </w:r>
          </w:p>
        </w:tc>
      </w:tr>
      <w:tr w:rsidR="009442B7" w:rsidTr="009442B7">
        <w:trPr>
          <w:jc w:val="center"/>
        </w:trPr>
        <w:tc>
          <w:tcPr>
            <w:tcW w:w="1321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balanceSufficient</w:t>
            </w:r>
          </w:p>
        </w:tc>
        <w:tc>
          <w:tcPr>
            <w:tcW w:w="2016" w:type="dxa"/>
            <w:shd w:val="clear" w:color="auto" w:fill="auto"/>
          </w:tcPr>
          <w:p w:rsidR="009442B7" w:rsidRPr="0008535B" w:rsidRDefault="009442B7" w:rsidP="009442B7">
            <w:r w:rsidRPr="0008535B">
              <w:rPr>
                <w:rFonts w:hint="eastAsia"/>
              </w:rPr>
              <w:t>Boolean</w:t>
            </w:r>
          </w:p>
        </w:tc>
        <w:tc>
          <w:tcPr>
            <w:tcW w:w="1169" w:type="dxa"/>
          </w:tcPr>
          <w:p w:rsidR="009442B7" w:rsidRPr="0008535B" w:rsidRDefault="009442B7" w:rsidP="009442B7">
            <w:r w:rsidRPr="0008535B">
              <w:rPr>
                <w:rFonts w:hint="eastAsia"/>
              </w:rPr>
              <w:t>Action</w:t>
            </w:r>
          </w:p>
        </w:tc>
        <w:tc>
          <w:tcPr>
            <w:tcW w:w="3790" w:type="dxa"/>
          </w:tcPr>
          <w:p w:rsidR="009442B7" w:rsidRDefault="009442B7" w:rsidP="009442B7">
            <w:r w:rsidRPr="0008535B">
              <w:rPr>
                <w:rFonts w:hint="eastAsia"/>
              </w:rPr>
              <w:t>用户账户余额是否充足？</w:t>
            </w:r>
          </w:p>
        </w:tc>
      </w:tr>
    </w:tbl>
    <w:p w:rsidR="009442B7" w:rsidRPr="00213924" w:rsidRDefault="009442B7" w:rsidP="009442B7">
      <w:pPr>
        <w:pStyle w:val="af4"/>
      </w:pPr>
      <w:bookmarkStart w:id="359" w:name="_Toc502177368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59"/>
    </w:p>
    <w:p w:rsidR="009442B7" w:rsidRPr="009807D1" w:rsidRDefault="00916481" w:rsidP="008646DC">
      <w:pPr>
        <w:pStyle w:val="20"/>
        <w:ind w:firstLine="480"/>
      </w:pPr>
      <w:r>
        <w:fldChar w:fldCharType="begin"/>
      </w:r>
      <w:r>
        <w:instrText xml:space="preserve"> REF _Ref498005207 \h </w:instrText>
      </w:r>
      <w:r>
        <w:fldChar w:fldCharType="separate"/>
      </w:r>
      <w:r w:rsidR="00930899">
        <w:rPr>
          <w:rFonts w:hint="eastAsia"/>
        </w:rPr>
        <w:t>EditPayment</w:t>
      </w:r>
      <w:r w:rsidR="00930899">
        <w:t>Ui</w:t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对象。</w:t>
      </w:r>
    </w:p>
    <w:p w:rsidR="00EE686D" w:rsidRDefault="00EE686D" w:rsidP="008646DC">
      <w:pPr>
        <w:pStyle w:val="20"/>
        <w:ind w:firstLine="480"/>
      </w:pPr>
    </w:p>
    <w:p w:rsidR="00916481" w:rsidRDefault="00916481" w:rsidP="00916481">
      <w:pPr>
        <w:pStyle w:val="af3"/>
      </w:pPr>
      <w:bookmarkStart w:id="360" w:name="_Toc502177369"/>
      <w:r>
        <w:rPr>
          <w:rFonts w:hint="eastAsia"/>
        </w:rPr>
        <w:t>付款</w:t>
      </w:r>
      <w:r w:rsidR="00DD4A67">
        <w:rPr>
          <w:rFonts w:hint="eastAsia"/>
        </w:rPr>
        <w:t>/充值</w:t>
      </w:r>
      <w:bookmarkEnd w:id="360"/>
    </w:p>
    <w:p w:rsidR="00916481" w:rsidRDefault="00916481" w:rsidP="008646DC">
      <w:pPr>
        <w:pStyle w:val="20"/>
        <w:ind w:firstLine="480"/>
      </w:pPr>
      <w:r>
        <w:rPr>
          <w:rFonts w:hint="eastAsia"/>
        </w:rPr>
        <w:t>执行付款操作。</w:t>
      </w: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D447E0" w:rsidTr="004F6902">
        <w:tc>
          <w:tcPr>
            <w:tcW w:w="846" w:type="dxa"/>
            <w:shd w:val="clear" w:color="auto" w:fill="F3F3F3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t>/payment/payment!pay</w:t>
            </w:r>
          </w:p>
        </w:tc>
      </w:tr>
    </w:tbl>
    <w:p w:rsidR="00916481" w:rsidRPr="00213924" w:rsidRDefault="00916481" w:rsidP="00916481">
      <w:pPr>
        <w:pStyle w:val="af4"/>
      </w:pPr>
      <w:bookmarkStart w:id="361" w:name="_Toc502177370"/>
      <w:r>
        <w:rPr>
          <w:rFonts w:hint="eastAsia"/>
        </w:rPr>
        <w:t>请求参数</w:t>
      </w:r>
      <w:bookmarkEnd w:id="36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1040"/>
        <w:gridCol w:w="5570"/>
      </w:tblGrid>
      <w:tr w:rsidR="00916481" w:rsidTr="00425ED8">
        <w:tc>
          <w:tcPr>
            <w:tcW w:w="1502" w:type="dxa"/>
            <w:shd w:val="clear" w:color="auto" w:fill="F3F3F3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45" w:type="dxa"/>
            <w:shd w:val="clear" w:color="auto" w:fill="F3F3F3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749" w:type="dxa"/>
            <w:shd w:val="clear" w:color="auto" w:fill="F3F3F3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6481" w:rsidTr="00425ED8">
        <w:tc>
          <w:tcPr>
            <w:tcW w:w="1502" w:type="dxa"/>
            <w:shd w:val="clear" w:color="auto" w:fill="auto"/>
          </w:tcPr>
          <w:p w:rsidR="00916481" w:rsidRPr="009442B7" w:rsidRDefault="00916481" w:rsidP="004F6902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442B7">
              <w:rPr>
                <w:rStyle w:val="affffff0"/>
              </w:rPr>
              <w:t>orderId</w:t>
            </w:r>
          </w:p>
        </w:tc>
        <w:tc>
          <w:tcPr>
            <w:tcW w:w="1045" w:type="dxa"/>
          </w:tcPr>
          <w:p w:rsidR="00916481" w:rsidRPr="00422E1F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5749" w:type="dxa"/>
          </w:tcPr>
          <w:p w:rsidR="00916481" w:rsidRPr="00422E1F" w:rsidRDefault="00916481" w:rsidP="00916481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 w:rsidRPr="008707DF">
              <w:rPr>
                <w:rFonts w:hint="eastAsia"/>
              </w:rPr>
              <w:t>。空表示充值；非空表示为订单付款。</w:t>
            </w:r>
          </w:p>
        </w:tc>
      </w:tr>
      <w:tr w:rsidR="00916481" w:rsidTr="00425ED8">
        <w:tc>
          <w:tcPr>
            <w:tcW w:w="1502" w:type="dxa"/>
            <w:shd w:val="clear" w:color="auto" w:fill="auto"/>
          </w:tcPr>
          <w:p w:rsidR="00916481" w:rsidRPr="009442B7" w:rsidRDefault="00916481" w:rsidP="004F6902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9442B7">
              <w:rPr>
                <w:rStyle w:val="affffff0"/>
              </w:rPr>
              <w:t>amount</w:t>
            </w:r>
          </w:p>
        </w:tc>
        <w:tc>
          <w:tcPr>
            <w:tcW w:w="1045" w:type="dxa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Decimal</w:t>
            </w:r>
          </w:p>
        </w:tc>
        <w:tc>
          <w:tcPr>
            <w:tcW w:w="5749" w:type="dxa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付款金额</w:t>
            </w:r>
            <w:r w:rsidR="00425ED8">
              <w:rPr>
                <w:rFonts w:hint="eastAsia"/>
              </w:rPr>
              <w:t>。</w:t>
            </w:r>
          </w:p>
          <w:p w:rsidR="00425ED8" w:rsidRDefault="00425ED8" w:rsidP="00425ED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若</w:t>
            </w:r>
            <w:r w:rsidRPr="00425ED8">
              <w:rPr>
                <w:rFonts w:hint="eastAsia"/>
              </w:rPr>
              <w:t>为空或</w:t>
            </w:r>
            <w:r w:rsidRPr="00425ED8">
              <w:rPr>
                <w:rFonts w:hint="eastAsia"/>
              </w:rPr>
              <w:t>0</w:t>
            </w:r>
            <w:r w:rsidRPr="00425ED8">
              <w:rPr>
                <w:rFonts w:hint="eastAsia"/>
              </w:rPr>
              <w:t>，则以订单的未支付部分金额作为付款金额</w:t>
            </w:r>
            <w:r>
              <w:rPr>
                <w:rFonts w:hint="eastAsia"/>
              </w:rPr>
              <w:t>。</w:t>
            </w:r>
          </w:p>
        </w:tc>
      </w:tr>
      <w:tr w:rsidR="00916481" w:rsidTr="004F6902">
        <w:tc>
          <w:tcPr>
            <w:tcW w:w="8296" w:type="dxa"/>
            <w:gridSpan w:val="3"/>
            <w:shd w:val="clear" w:color="auto" w:fill="auto"/>
          </w:tcPr>
          <w:p w:rsidR="00425ED8" w:rsidRDefault="00916481" w:rsidP="00425ED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注：以上参数</w:t>
            </w:r>
            <w:r w:rsidR="00DF5169">
              <w:rPr>
                <w:rFonts w:hint="eastAsia"/>
              </w:rPr>
              <w:t>不能</w:t>
            </w:r>
            <w:r w:rsidR="00425ED8">
              <w:rPr>
                <w:rFonts w:hint="eastAsia"/>
              </w:rPr>
              <w:t>同时</w:t>
            </w:r>
            <w:r w:rsidR="00DF5169">
              <w:rPr>
                <w:rFonts w:hint="eastAsia"/>
              </w:rPr>
              <w:t>为空</w:t>
            </w:r>
            <w:r w:rsidRPr="00916481">
              <w:rPr>
                <w:rFonts w:hint="eastAsia"/>
              </w:rPr>
              <w:t>。</w:t>
            </w:r>
          </w:p>
        </w:tc>
      </w:tr>
      <w:tr w:rsidR="00BC1116" w:rsidTr="00425ED8">
        <w:tc>
          <w:tcPr>
            <w:tcW w:w="1502" w:type="dxa"/>
            <w:shd w:val="clear" w:color="auto" w:fill="auto"/>
          </w:tcPr>
          <w:p w:rsidR="00BC1116" w:rsidRPr="00BC1116" w:rsidRDefault="00BC1116" w:rsidP="004F6902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BC1116">
              <w:rPr>
                <w:rStyle w:val="affffff0"/>
              </w:rPr>
              <w:t>balanceDeducted</w:t>
            </w:r>
          </w:p>
        </w:tc>
        <w:tc>
          <w:tcPr>
            <w:tcW w:w="1045" w:type="dxa"/>
          </w:tcPr>
          <w:p w:rsidR="00BC1116" w:rsidRDefault="00BC1116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749" w:type="dxa"/>
          </w:tcPr>
          <w:p w:rsidR="00BC1116" w:rsidRPr="009442B7" w:rsidRDefault="00BC1116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是否使用余额抵扣</w:t>
            </w:r>
          </w:p>
        </w:tc>
      </w:tr>
      <w:tr w:rsidR="00916481" w:rsidTr="00425ED8">
        <w:tc>
          <w:tcPr>
            <w:tcW w:w="1502" w:type="dxa"/>
            <w:shd w:val="clear" w:color="auto" w:fill="auto"/>
          </w:tcPr>
          <w:p w:rsidR="00916481" w:rsidRPr="00A93183" w:rsidRDefault="00916481" w:rsidP="004F6902">
            <w:pPr>
              <w:pStyle w:val="afffff0"/>
              <w:spacing w:after="0" w:line="240" w:lineRule="auto"/>
              <w:ind w:firstLineChars="0" w:firstLine="0"/>
              <w:rPr>
                <w:rStyle w:val="affffff0"/>
              </w:rPr>
            </w:pPr>
            <w:r w:rsidRPr="00A93183">
              <w:rPr>
                <w:rStyle w:val="affffff0"/>
              </w:rPr>
              <w:t>cbUrlIndex</w:t>
            </w:r>
          </w:p>
        </w:tc>
        <w:tc>
          <w:tcPr>
            <w:tcW w:w="1045" w:type="dxa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16481" w:rsidRDefault="00916481" w:rsidP="004F6902">
            <w:pPr>
              <w:pStyle w:val="afffff0"/>
              <w:spacing w:after="0" w:line="240" w:lineRule="auto"/>
              <w:ind w:firstLineChars="0" w:firstLine="0"/>
            </w:pPr>
            <w:r w:rsidRPr="009442B7">
              <w:rPr>
                <w:rFonts w:hint="eastAsia"/>
              </w:rPr>
              <w:t>回调路径的索引</w:t>
            </w:r>
            <w:r>
              <w:rPr>
                <w:rFonts w:hint="eastAsia"/>
              </w:rPr>
              <w:t>，由具体业务指定</w:t>
            </w:r>
          </w:p>
        </w:tc>
      </w:tr>
      <w:tr w:rsidR="00425ED8" w:rsidTr="00425ED8">
        <w:tc>
          <w:tcPr>
            <w:tcW w:w="1502" w:type="dxa"/>
            <w:shd w:val="clear" w:color="auto" w:fill="auto"/>
          </w:tcPr>
          <w:p w:rsidR="00425ED8" w:rsidRPr="009807D1" w:rsidRDefault="00425ED8" w:rsidP="004F6902">
            <w:pPr>
              <w:pStyle w:val="afffff0"/>
              <w:spacing w:after="0" w:line="240" w:lineRule="auto"/>
              <w:ind w:firstLineChars="0" w:firstLine="0"/>
            </w:pPr>
            <w:r w:rsidRPr="00425ED8">
              <w:t>escrowCode</w:t>
            </w:r>
          </w:p>
        </w:tc>
        <w:tc>
          <w:tcPr>
            <w:tcW w:w="1045" w:type="dxa"/>
          </w:tcPr>
          <w:p w:rsidR="00425ED8" w:rsidRDefault="00425ED8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B76E14" w:rsidRDefault="0089020F" w:rsidP="00B76E14">
            <w:pPr>
              <w:pStyle w:val="20"/>
              <w:ind w:firstLineChars="0" w:firstLine="0"/>
            </w:pPr>
            <w:r>
              <w:rPr>
                <w:rFonts w:hint="eastAsia"/>
              </w:rPr>
              <w:t>第三方支付公司代码，参见：</w:t>
            </w:r>
            <w:r w:rsidR="00B76E14">
              <w:fldChar w:fldCharType="begin"/>
            </w:r>
            <w:r w:rsidR="00B76E14">
              <w:instrText xml:space="preserve"> REF _Ref502051547 \h </w:instrText>
            </w:r>
            <w:r w:rsidR="00B76E14">
              <w:fldChar w:fldCharType="separate"/>
            </w:r>
            <w:r w:rsidR="00930899">
              <w:rPr>
                <w:rFonts w:hint="eastAsia"/>
              </w:rPr>
              <w:t>附录</w:t>
            </w:r>
            <w:r w:rsidR="00930899">
              <w:rPr>
                <w:rFonts w:hint="eastAsia"/>
              </w:rPr>
              <w:t xml:space="preserve">1 </w:t>
            </w:r>
            <w:r w:rsidR="00930899">
              <w:rPr>
                <w:rFonts w:hint="eastAsia"/>
              </w:rPr>
              <w:t>第三方支付公司代码表</w:t>
            </w:r>
            <w:r w:rsidR="00B76E14">
              <w:fldChar w:fldCharType="end"/>
            </w:r>
          </w:p>
          <w:p w:rsidR="00425ED8" w:rsidRPr="009442B7" w:rsidRDefault="00425ED8" w:rsidP="004F6902">
            <w:pPr>
              <w:pStyle w:val="afffff0"/>
              <w:spacing w:after="0" w:line="240" w:lineRule="auto"/>
              <w:ind w:firstLineChars="0" w:firstLine="0"/>
            </w:pPr>
            <w:r w:rsidRPr="00425ED8">
              <w:rPr>
                <w:rFonts w:hint="eastAsia"/>
              </w:rPr>
              <w:t>若不指定，表示使用账户余额支付。</w:t>
            </w:r>
          </w:p>
        </w:tc>
      </w:tr>
      <w:tr w:rsidR="00F454BF" w:rsidTr="00425ED8">
        <w:tc>
          <w:tcPr>
            <w:tcW w:w="1502" w:type="dxa"/>
            <w:shd w:val="clear" w:color="auto" w:fill="auto"/>
          </w:tcPr>
          <w:p w:rsidR="00F454BF" w:rsidRPr="00425ED8" w:rsidRDefault="00F454BF" w:rsidP="004F6902">
            <w:pPr>
              <w:pStyle w:val="afffff0"/>
              <w:spacing w:after="0" w:line="240" w:lineRule="auto"/>
              <w:ind w:firstLineChars="0" w:firstLine="0"/>
            </w:pPr>
            <w:r w:rsidRPr="00F454BF">
              <w:t>bankCode</w:t>
            </w:r>
          </w:p>
        </w:tc>
        <w:tc>
          <w:tcPr>
            <w:tcW w:w="1045" w:type="dxa"/>
          </w:tcPr>
          <w:p w:rsidR="00F454BF" w:rsidRDefault="00F454BF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49" w:type="dxa"/>
          </w:tcPr>
          <w:p w:rsidR="00F454BF" w:rsidRDefault="00A93739" w:rsidP="00B76E14">
            <w:pPr>
              <w:pStyle w:val="20"/>
              <w:ind w:firstLineChars="0" w:firstLine="0"/>
            </w:pPr>
            <w:r>
              <w:rPr>
                <w:rFonts w:hint="eastAsia"/>
              </w:rPr>
              <w:t>银行代码。</w:t>
            </w:r>
            <w:r w:rsidR="00BE1256">
              <w:rPr>
                <w:rFonts w:hint="eastAsia"/>
              </w:rPr>
              <w:t>当使用</w:t>
            </w:r>
            <w:r w:rsidR="00BE1256">
              <w:rPr>
                <w:rFonts w:hint="eastAsia"/>
              </w:rPr>
              <w:t>APP</w:t>
            </w:r>
            <w:r w:rsidR="00BE1256">
              <w:rPr>
                <w:rFonts w:hint="eastAsia"/>
              </w:rPr>
              <w:t>支付时，取值</w:t>
            </w:r>
            <w:r w:rsidR="00F454BF">
              <w:rPr>
                <w:rFonts w:hint="eastAsia"/>
              </w:rPr>
              <w:t>同</w:t>
            </w:r>
            <w:r w:rsidR="00F454BF">
              <w:rPr>
                <w:rFonts w:hint="eastAsia"/>
              </w:rPr>
              <w:t>escrowCode</w:t>
            </w:r>
          </w:p>
        </w:tc>
      </w:tr>
    </w:tbl>
    <w:p w:rsidR="00D447E0" w:rsidRDefault="00D447E0" w:rsidP="00D447E0">
      <w:pPr>
        <w:pStyle w:val="af4"/>
      </w:pPr>
      <w:bookmarkStart w:id="362" w:name="_Toc502177371"/>
      <w:r w:rsidRPr="00213924">
        <w:rPr>
          <w:rFonts w:hint="eastAsia"/>
        </w:rPr>
        <w:t>环境变量</w:t>
      </w:r>
      <w:bookmarkEnd w:id="36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016"/>
        <w:gridCol w:w="1169"/>
        <w:gridCol w:w="3790"/>
      </w:tblGrid>
      <w:tr w:rsidR="00D447E0" w:rsidTr="004F6902">
        <w:trPr>
          <w:jc w:val="center"/>
        </w:trPr>
        <w:tc>
          <w:tcPr>
            <w:tcW w:w="1321" w:type="dxa"/>
            <w:shd w:val="clear" w:color="auto" w:fill="FFF2CC" w:themeFill="accent4" w:themeFillTint="33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变量名</w:t>
            </w:r>
          </w:p>
        </w:tc>
        <w:tc>
          <w:tcPr>
            <w:tcW w:w="2016" w:type="dxa"/>
            <w:shd w:val="clear" w:color="auto" w:fill="FFF2CC" w:themeFill="accent4" w:themeFillTint="33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  <w:shd w:val="clear" w:color="auto" w:fill="FFF2CC" w:themeFill="accent4" w:themeFillTint="33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域</w:t>
            </w:r>
          </w:p>
        </w:tc>
        <w:tc>
          <w:tcPr>
            <w:tcW w:w="3790" w:type="dxa"/>
            <w:shd w:val="clear" w:color="auto" w:fill="FFF2CC" w:themeFill="accent4" w:themeFillTint="33"/>
          </w:tcPr>
          <w:p w:rsidR="00D447E0" w:rsidRDefault="00D447E0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447E0" w:rsidTr="004F6902">
        <w:trPr>
          <w:jc w:val="center"/>
        </w:trPr>
        <w:tc>
          <w:tcPr>
            <w:tcW w:w="1321" w:type="dxa"/>
            <w:shd w:val="clear" w:color="auto" w:fill="auto"/>
          </w:tcPr>
          <w:p w:rsidR="00D447E0" w:rsidRPr="0008535B" w:rsidRDefault="00D447E0" w:rsidP="004F6902">
            <w:r w:rsidRPr="0008535B">
              <w:rPr>
                <w:rFonts w:hint="eastAsia"/>
              </w:rPr>
              <w:t>payment</w:t>
            </w:r>
          </w:p>
        </w:tc>
        <w:tc>
          <w:tcPr>
            <w:tcW w:w="2016" w:type="dxa"/>
            <w:shd w:val="clear" w:color="auto" w:fill="auto"/>
          </w:tcPr>
          <w:p w:rsidR="00D447E0" w:rsidRPr="0008535B" w:rsidRDefault="00D447E0" w:rsidP="004F6902">
            <w:r w:rsidRPr="0008535B">
              <w:rPr>
                <w:rFonts w:hint="eastAsia"/>
              </w:rPr>
              <w:t>Payment</w:t>
            </w:r>
          </w:p>
        </w:tc>
        <w:tc>
          <w:tcPr>
            <w:tcW w:w="1169" w:type="dxa"/>
          </w:tcPr>
          <w:p w:rsidR="00D447E0" w:rsidRPr="0008535B" w:rsidRDefault="00D447E0" w:rsidP="004F6902">
            <w:r w:rsidRPr="0008535B">
              <w:rPr>
                <w:rFonts w:hint="eastAsia"/>
              </w:rPr>
              <w:t>Request</w:t>
            </w:r>
          </w:p>
        </w:tc>
        <w:tc>
          <w:tcPr>
            <w:tcW w:w="3790" w:type="dxa"/>
          </w:tcPr>
          <w:p w:rsidR="00D447E0" w:rsidRPr="0008535B" w:rsidRDefault="00D447E0" w:rsidP="00D447E0">
            <w:r w:rsidRPr="0008535B">
              <w:rPr>
                <w:rFonts w:hint="eastAsia"/>
              </w:rPr>
              <w:t>支付项</w:t>
            </w:r>
            <w:r w:rsidR="008D493E">
              <w:rPr>
                <w:rFonts w:hint="eastAsia"/>
              </w:rPr>
              <w:t>。空表示使用余额支付。</w:t>
            </w:r>
          </w:p>
        </w:tc>
      </w:tr>
      <w:tr w:rsidR="00D447E0" w:rsidTr="004F6902">
        <w:trPr>
          <w:jc w:val="center"/>
        </w:trPr>
        <w:tc>
          <w:tcPr>
            <w:tcW w:w="1321" w:type="dxa"/>
            <w:shd w:val="clear" w:color="auto" w:fill="auto"/>
          </w:tcPr>
          <w:p w:rsidR="00D447E0" w:rsidRPr="0008535B" w:rsidRDefault="00D447E0" w:rsidP="004F6902"/>
        </w:tc>
        <w:tc>
          <w:tcPr>
            <w:tcW w:w="2016" w:type="dxa"/>
            <w:shd w:val="clear" w:color="auto" w:fill="auto"/>
          </w:tcPr>
          <w:p w:rsidR="00D447E0" w:rsidRPr="0008535B" w:rsidRDefault="00D447E0" w:rsidP="004F6902"/>
        </w:tc>
        <w:tc>
          <w:tcPr>
            <w:tcW w:w="1169" w:type="dxa"/>
          </w:tcPr>
          <w:p w:rsidR="00D447E0" w:rsidRPr="0008535B" w:rsidRDefault="00D447E0" w:rsidP="004F6902"/>
        </w:tc>
        <w:tc>
          <w:tcPr>
            <w:tcW w:w="3790" w:type="dxa"/>
          </w:tcPr>
          <w:p w:rsidR="00D447E0" w:rsidRDefault="00D447E0" w:rsidP="004F6902"/>
        </w:tc>
      </w:tr>
    </w:tbl>
    <w:p w:rsidR="00734CCB" w:rsidRPr="00213924" w:rsidRDefault="00734CCB" w:rsidP="00734CCB">
      <w:pPr>
        <w:pStyle w:val="af4"/>
      </w:pPr>
      <w:bookmarkStart w:id="363" w:name="_Toc502177372"/>
      <w:r w:rsidRPr="00213924">
        <w:rPr>
          <w:rFonts w:hint="eastAsia"/>
        </w:rPr>
        <w:t>视图</w:t>
      </w:r>
      <w:r>
        <w:rPr>
          <w:rFonts w:hint="eastAsia"/>
        </w:rPr>
        <w:t>数据</w:t>
      </w:r>
      <w:bookmarkEnd w:id="363"/>
    </w:p>
    <w:p w:rsidR="00916481" w:rsidRPr="00D447E0" w:rsidRDefault="00C06A15" w:rsidP="008646DC">
      <w:pPr>
        <w:pStyle w:val="20"/>
        <w:ind w:firstLine="480"/>
      </w:pPr>
      <w:r>
        <w:fldChar w:fldCharType="begin"/>
      </w:r>
      <w:r>
        <w:instrText xml:space="preserve"> REF _Ref498011397 \h </w:instrText>
      </w:r>
      <w:r>
        <w:fldChar w:fldCharType="separate"/>
      </w:r>
      <w:r w:rsidR="00930899">
        <w:rPr>
          <w:rFonts w:hint="eastAsia"/>
        </w:rPr>
        <w:t>Pay</w:t>
      </w:r>
      <w:r w:rsidR="00930899">
        <w:t>Result</w:t>
      </w:r>
      <w:r>
        <w:fldChar w:fldCharType="end"/>
      </w:r>
      <w:r>
        <w:rPr>
          <w:rFonts w:hint="eastAsia"/>
        </w:rPr>
        <w:t>对象。</w:t>
      </w:r>
    </w:p>
    <w:p w:rsidR="00D447E0" w:rsidRDefault="00BC1116" w:rsidP="008646DC">
      <w:pPr>
        <w:pStyle w:val="20"/>
        <w:ind w:firstLine="480"/>
      </w:pPr>
      <w:r>
        <w:rPr>
          <w:rFonts w:hint="eastAsia"/>
        </w:rPr>
        <w:t>注：如果所有第三方均使用网银或</w:t>
      </w:r>
      <w:r>
        <w:rPr>
          <w:rFonts w:hint="eastAsia"/>
        </w:rPr>
        <w:t>APP</w:t>
      </w:r>
      <w:r>
        <w:rPr>
          <w:rFonts w:hint="eastAsia"/>
        </w:rPr>
        <w:t>方式支付，则可以通过重写</w:t>
      </w:r>
      <w:r>
        <w:rPr>
          <w:rFonts w:hint="eastAsia"/>
        </w:rPr>
        <w:t>PaymentAction.onConnect(...)</w:t>
      </w:r>
      <w:r>
        <w:rPr>
          <w:rFonts w:hint="eastAsia"/>
        </w:rPr>
        <w:t>方法返回数据。</w:t>
      </w:r>
    </w:p>
    <w:p w:rsidR="00BC1116" w:rsidRPr="00BC1116" w:rsidRDefault="00BC1116" w:rsidP="008646DC">
      <w:pPr>
        <w:pStyle w:val="20"/>
        <w:ind w:firstLine="480"/>
      </w:pPr>
    </w:p>
    <w:p w:rsidR="008F4D57" w:rsidRDefault="008F4D57" w:rsidP="008F4D57">
      <w:pPr>
        <w:pStyle w:val="0505"/>
        <w:ind w:left="420" w:hanging="420"/>
      </w:pPr>
      <w:bookmarkStart w:id="364" w:name="_Toc502177373"/>
      <w:r>
        <w:rPr>
          <w:rFonts w:hint="eastAsia"/>
        </w:rPr>
        <w:t>验证功能</w:t>
      </w:r>
      <w:bookmarkEnd w:id="364"/>
    </w:p>
    <w:p w:rsidR="008F4D57" w:rsidRPr="00685AD0" w:rsidRDefault="008F4D57" w:rsidP="008F4D57">
      <w:pPr>
        <w:pStyle w:val="20"/>
        <w:ind w:firstLine="480"/>
      </w:pPr>
      <w:r>
        <w:rPr>
          <w:rFonts w:hint="eastAsia"/>
        </w:rPr>
        <w:t>包路径：</w:t>
      </w:r>
      <w:r w:rsidRPr="008F4D57">
        <w:t>/validation</w:t>
      </w:r>
      <w:r>
        <w:t>/</w:t>
      </w:r>
    </w:p>
    <w:p w:rsidR="008F4D57" w:rsidRDefault="008F4D57" w:rsidP="008F4D57">
      <w:pPr>
        <w:pStyle w:val="af3"/>
      </w:pPr>
      <w:bookmarkStart w:id="365" w:name="_Ref495521786"/>
      <w:bookmarkStart w:id="366" w:name="_Ref495521789"/>
      <w:bookmarkStart w:id="367" w:name="_Toc502177374"/>
      <w:r w:rsidRPr="008F4D57">
        <w:rPr>
          <w:rFonts w:hint="eastAsia"/>
        </w:rPr>
        <w:t>手机验证</w:t>
      </w:r>
      <w:bookmarkEnd w:id="365"/>
      <w:bookmarkEnd w:id="366"/>
      <w:bookmarkEnd w:id="367"/>
    </w:p>
    <w:p w:rsidR="00423E81" w:rsidRPr="00213924" w:rsidRDefault="00423E81" w:rsidP="00423E81">
      <w:pPr>
        <w:pStyle w:val="af4"/>
      </w:pPr>
      <w:bookmarkStart w:id="368" w:name="_Toc502177375"/>
      <w:r>
        <w:rPr>
          <w:rFonts w:hint="eastAsia"/>
        </w:rPr>
        <w:t>访问路径</w:t>
      </w:r>
      <w:bookmarkEnd w:id="368"/>
    </w:p>
    <w:p w:rsidR="00423E81" w:rsidRDefault="00423E81" w:rsidP="00423E81">
      <w:pPr>
        <w:pStyle w:val="af5"/>
      </w:pPr>
      <w:bookmarkStart w:id="369" w:name="_Toc502177376"/>
      <w:r>
        <w:rPr>
          <w:rFonts w:hint="eastAsia"/>
        </w:rPr>
        <w:t>可</w:t>
      </w:r>
      <w:r w:rsidRPr="00423E81">
        <w:rPr>
          <w:rFonts w:hint="eastAsia"/>
        </w:rPr>
        <w:t>发送给任何手机号</w:t>
      </w:r>
      <w:bookmarkEnd w:id="369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23E81" w:rsidTr="002A3F6A">
        <w:tc>
          <w:tcPr>
            <w:tcW w:w="846" w:type="dxa"/>
            <w:shd w:val="clear" w:color="auto" w:fill="F3F3F3"/>
          </w:tcPr>
          <w:p w:rsidR="00423E81" w:rsidRDefault="00423E81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23E81" w:rsidRDefault="00423E81" w:rsidP="002A3F6A">
            <w:pPr>
              <w:pStyle w:val="afffff0"/>
              <w:spacing w:after="0" w:line="240" w:lineRule="auto"/>
              <w:ind w:firstLineChars="0" w:firstLine="0"/>
            </w:pPr>
            <w:r w:rsidRPr="00423E81">
              <w:t>/validation/mobile</w:t>
            </w:r>
          </w:p>
        </w:tc>
      </w:tr>
    </w:tbl>
    <w:p w:rsidR="00423E81" w:rsidRDefault="00423E81" w:rsidP="00423E81">
      <w:pPr>
        <w:pStyle w:val="af5"/>
      </w:pPr>
      <w:bookmarkStart w:id="370" w:name="_Ref500161827"/>
      <w:bookmarkStart w:id="371" w:name="_Toc502177377"/>
      <w:r w:rsidRPr="00423E81">
        <w:rPr>
          <w:rFonts w:hint="eastAsia"/>
        </w:rPr>
        <w:t>只允许发送给系统中不存在的手机号</w:t>
      </w:r>
      <w:bookmarkEnd w:id="370"/>
      <w:bookmarkEnd w:id="371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23E81" w:rsidTr="002A3F6A">
        <w:tc>
          <w:tcPr>
            <w:tcW w:w="846" w:type="dxa"/>
            <w:shd w:val="clear" w:color="auto" w:fill="F3F3F3"/>
          </w:tcPr>
          <w:p w:rsidR="00423E81" w:rsidRDefault="00423E81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23E81" w:rsidRDefault="00423E81" w:rsidP="002A3F6A">
            <w:pPr>
              <w:pStyle w:val="afffff0"/>
              <w:spacing w:after="0" w:line="240" w:lineRule="auto"/>
              <w:ind w:firstLineChars="0" w:firstLine="0"/>
            </w:pPr>
            <w:r w:rsidRPr="00423E81">
              <w:t>/validation/nemobile</w:t>
            </w:r>
          </w:p>
        </w:tc>
      </w:tr>
    </w:tbl>
    <w:p w:rsidR="00423E81" w:rsidRDefault="00423E81" w:rsidP="00423E81">
      <w:pPr>
        <w:pStyle w:val="af5"/>
      </w:pPr>
      <w:bookmarkStart w:id="372" w:name="_Toc502177378"/>
      <w:r w:rsidRPr="00423E81">
        <w:rPr>
          <w:rFonts w:hint="eastAsia"/>
        </w:rPr>
        <w:t>只允许发送给系统中已存在的手机号</w:t>
      </w:r>
      <w:bookmarkEnd w:id="372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423E81" w:rsidTr="002A3F6A">
        <w:tc>
          <w:tcPr>
            <w:tcW w:w="846" w:type="dxa"/>
            <w:shd w:val="clear" w:color="auto" w:fill="F3F3F3"/>
          </w:tcPr>
          <w:p w:rsidR="00423E81" w:rsidRDefault="00423E81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423E81" w:rsidRDefault="00423E81" w:rsidP="00423E81">
            <w:pPr>
              <w:pStyle w:val="afffff0"/>
              <w:spacing w:after="0" w:line="240" w:lineRule="auto"/>
              <w:ind w:firstLineChars="0" w:firstLine="0"/>
            </w:pPr>
            <w:r w:rsidRPr="00423E81">
              <w:t>/validation/exmobile</w:t>
            </w:r>
          </w:p>
        </w:tc>
      </w:tr>
    </w:tbl>
    <w:p w:rsidR="00423E81" w:rsidRDefault="00423E81" w:rsidP="00423E81">
      <w:pPr>
        <w:pStyle w:val="af5"/>
      </w:pPr>
      <w:bookmarkStart w:id="373" w:name="_Ref500161902"/>
      <w:bookmarkStart w:id="374" w:name="_Toc502177379"/>
      <w:r w:rsidRPr="00423E81">
        <w:rPr>
          <w:rFonts w:hint="eastAsia"/>
        </w:rPr>
        <w:t>只允许发送给当前用户的手机号</w:t>
      </w:r>
      <w:bookmarkEnd w:id="373"/>
      <w:bookmarkEnd w:id="374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7450"/>
      </w:tblGrid>
      <w:tr w:rsidR="00234533" w:rsidTr="002A3F6A">
        <w:tc>
          <w:tcPr>
            <w:tcW w:w="846" w:type="dxa"/>
            <w:shd w:val="clear" w:color="auto" w:fill="F3F3F3"/>
          </w:tcPr>
          <w:p w:rsidR="00234533" w:rsidRDefault="00234533" w:rsidP="002A3F6A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路径</w:t>
            </w:r>
          </w:p>
        </w:tc>
        <w:tc>
          <w:tcPr>
            <w:tcW w:w="7450" w:type="dxa"/>
            <w:shd w:val="clear" w:color="auto" w:fill="auto"/>
          </w:tcPr>
          <w:p w:rsidR="00234533" w:rsidRDefault="00234533" w:rsidP="002A3F6A">
            <w:pPr>
              <w:pStyle w:val="afffff0"/>
              <w:spacing w:after="0" w:line="240" w:lineRule="auto"/>
              <w:ind w:firstLineChars="0" w:firstLine="0"/>
            </w:pPr>
            <w:r w:rsidRPr="00423E81">
              <w:t>/validation/usermobile</w:t>
            </w:r>
          </w:p>
        </w:tc>
      </w:tr>
    </w:tbl>
    <w:p w:rsidR="00234533" w:rsidRPr="00234533" w:rsidRDefault="00234533" w:rsidP="00234533">
      <w:pPr>
        <w:pStyle w:val="20"/>
        <w:ind w:firstLine="480"/>
      </w:pPr>
      <w:r>
        <w:rPr>
          <w:rFonts w:hint="eastAsia"/>
        </w:rPr>
        <w:t>注：需要</w:t>
      </w:r>
      <w:r>
        <w:rPr>
          <w:rFonts w:hint="eastAsia"/>
        </w:rPr>
        <w:t>token</w:t>
      </w:r>
      <w:r>
        <w:rPr>
          <w:rFonts w:hint="eastAsia"/>
        </w:rPr>
        <w:t>参数；不需要</w:t>
      </w:r>
      <w:r>
        <w:rPr>
          <w:rFonts w:hint="eastAsia"/>
        </w:rPr>
        <w:t>genToken</w:t>
      </w:r>
      <w:r>
        <w:rPr>
          <w:rFonts w:hint="eastAsia"/>
        </w:rPr>
        <w:t>参数。</w:t>
      </w:r>
    </w:p>
    <w:p w:rsidR="007A6A4D" w:rsidRPr="00213924" w:rsidRDefault="007A6A4D" w:rsidP="007A6A4D">
      <w:pPr>
        <w:pStyle w:val="af4"/>
      </w:pPr>
      <w:bookmarkStart w:id="375" w:name="_Toc502177380"/>
      <w:r>
        <w:rPr>
          <w:rFonts w:hint="eastAsia"/>
        </w:rPr>
        <w:t>请求参数</w:t>
      </w:r>
      <w:bookmarkEnd w:id="375"/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448"/>
        <w:gridCol w:w="5209"/>
      </w:tblGrid>
      <w:tr w:rsidR="00E442DD" w:rsidTr="008F405D">
        <w:tc>
          <w:tcPr>
            <w:tcW w:w="1639" w:type="dxa"/>
            <w:shd w:val="clear" w:color="auto" w:fill="F3F3F3"/>
          </w:tcPr>
          <w:p w:rsidR="00E442DD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48" w:type="dxa"/>
            <w:shd w:val="clear" w:color="auto" w:fill="F3F3F3"/>
          </w:tcPr>
          <w:p w:rsidR="00E442DD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209" w:type="dxa"/>
            <w:shd w:val="clear" w:color="auto" w:fill="F3F3F3"/>
          </w:tcPr>
          <w:p w:rsidR="00E442DD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442DD" w:rsidTr="008F405D">
        <w:tc>
          <w:tcPr>
            <w:tcW w:w="1639" w:type="dxa"/>
            <w:shd w:val="clear" w:color="auto" w:fill="auto"/>
          </w:tcPr>
          <w:p w:rsidR="00E442DD" w:rsidRPr="00422E1F" w:rsidRDefault="00E442DD" w:rsidP="008F405D">
            <w:pPr>
              <w:pStyle w:val="afffff0"/>
              <w:spacing w:after="0" w:line="240" w:lineRule="auto"/>
              <w:ind w:firstLineChars="0" w:firstLine="0"/>
            </w:pPr>
            <w:r w:rsidRPr="00543B98">
              <w:t>mobile</w:t>
            </w:r>
          </w:p>
        </w:tc>
        <w:tc>
          <w:tcPr>
            <w:tcW w:w="1448" w:type="dxa"/>
          </w:tcPr>
          <w:p w:rsidR="00E442DD" w:rsidRPr="00422E1F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E442DD" w:rsidRPr="00422E1F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接收手机号</w:t>
            </w:r>
          </w:p>
        </w:tc>
      </w:tr>
      <w:tr w:rsidR="00E442DD" w:rsidTr="008F405D">
        <w:tc>
          <w:tcPr>
            <w:tcW w:w="1639" w:type="dxa"/>
            <w:shd w:val="clear" w:color="auto" w:fill="auto"/>
          </w:tcPr>
          <w:p w:rsidR="00E442DD" w:rsidRPr="00543B98" w:rsidRDefault="00E442DD" w:rsidP="008F405D">
            <w:pPr>
              <w:pStyle w:val="afffff0"/>
              <w:spacing w:after="0" w:line="240" w:lineRule="auto"/>
              <w:ind w:firstLineChars="0" w:firstLine="0"/>
            </w:pPr>
            <w:r w:rsidRPr="00543B98">
              <w:t>codeAttrName</w:t>
            </w:r>
          </w:p>
        </w:tc>
        <w:tc>
          <w:tcPr>
            <w:tcW w:w="1448" w:type="dxa"/>
          </w:tcPr>
          <w:p w:rsidR="00E442DD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E442DD" w:rsidRDefault="00E442DD" w:rsidP="007D15A0">
            <w:pPr>
              <w:pStyle w:val="afffff0"/>
              <w:spacing w:after="0" w:line="240" w:lineRule="auto"/>
              <w:ind w:firstLineChars="0" w:firstLine="0"/>
            </w:pPr>
            <w:r w:rsidRPr="00543B98">
              <w:rPr>
                <w:rFonts w:hint="eastAsia"/>
              </w:rPr>
              <w:t>session</w:t>
            </w:r>
            <w:r w:rsidRPr="00543B98">
              <w:rPr>
                <w:rFonts w:hint="eastAsia"/>
              </w:rPr>
              <w:t>中验证码的属性名</w:t>
            </w:r>
            <w:r w:rsidR="007D15A0">
              <w:rPr>
                <w:rFonts w:hint="eastAsia"/>
              </w:rPr>
              <w:t>（以此来区分不同业务），具体取值参见对应操作的说明</w:t>
            </w:r>
          </w:p>
        </w:tc>
      </w:tr>
      <w:tr w:rsidR="00E442DD" w:rsidTr="008F405D">
        <w:tc>
          <w:tcPr>
            <w:tcW w:w="1639" w:type="dxa"/>
            <w:shd w:val="clear" w:color="auto" w:fill="auto"/>
          </w:tcPr>
          <w:p w:rsidR="00E442DD" w:rsidRPr="00422E1F" w:rsidRDefault="00E442DD" w:rsidP="008F405D">
            <w:pPr>
              <w:pStyle w:val="afffff0"/>
              <w:spacing w:after="0" w:line="240" w:lineRule="auto"/>
              <w:ind w:firstLineChars="0" w:firstLine="0"/>
            </w:pPr>
            <w:r w:rsidRPr="00543B98">
              <w:t>mobileAttrName</w:t>
            </w:r>
          </w:p>
        </w:tc>
        <w:tc>
          <w:tcPr>
            <w:tcW w:w="1448" w:type="dxa"/>
          </w:tcPr>
          <w:p w:rsidR="00E442DD" w:rsidRDefault="00E442DD" w:rsidP="008F405D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209" w:type="dxa"/>
          </w:tcPr>
          <w:p w:rsidR="00E442DD" w:rsidRDefault="00E442DD" w:rsidP="007D15A0">
            <w:pPr>
              <w:pStyle w:val="afffff0"/>
              <w:spacing w:after="0" w:line="240" w:lineRule="auto"/>
              <w:ind w:firstLineChars="0" w:firstLine="0"/>
            </w:pPr>
            <w:r w:rsidRPr="00543B98">
              <w:rPr>
                <w:rFonts w:hint="eastAsia"/>
              </w:rPr>
              <w:t>session</w:t>
            </w:r>
            <w:r w:rsidRPr="00543B98">
              <w:rPr>
                <w:rFonts w:hint="eastAsia"/>
              </w:rPr>
              <w:t>中手机号的属性名</w:t>
            </w:r>
            <w:r>
              <w:rPr>
                <w:rFonts w:hint="eastAsia"/>
              </w:rPr>
              <w:t>，</w:t>
            </w:r>
            <w:r w:rsidR="007D15A0" w:rsidRPr="007D15A0">
              <w:rPr>
                <w:rFonts w:hint="eastAsia"/>
              </w:rPr>
              <w:t>具体取值参见对应操作的说明</w:t>
            </w:r>
          </w:p>
        </w:tc>
      </w:tr>
      <w:tr w:rsidR="007A6A4D" w:rsidTr="008F405D">
        <w:tc>
          <w:tcPr>
            <w:tcW w:w="1639" w:type="dxa"/>
            <w:shd w:val="clear" w:color="auto" w:fill="auto"/>
          </w:tcPr>
          <w:p w:rsidR="007A6A4D" w:rsidRPr="00543B98" w:rsidRDefault="00836133" w:rsidP="008F405D">
            <w:pPr>
              <w:pStyle w:val="afffff0"/>
              <w:spacing w:after="0" w:line="240" w:lineRule="auto"/>
              <w:ind w:firstLineChars="0" w:firstLine="0"/>
            </w:pPr>
            <w:r w:rsidRPr="00836133">
              <w:t>genToken</w:t>
            </w:r>
          </w:p>
        </w:tc>
        <w:tc>
          <w:tcPr>
            <w:tcW w:w="1448" w:type="dxa"/>
          </w:tcPr>
          <w:p w:rsidR="007A6A4D" w:rsidRDefault="00836133" w:rsidP="008F405D">
            <w:pPr>
              <w:pStyle w:val="afffff0"/>
              <w:spacing w:after="0" w:line="240" w:lineRule="auto"/>
              <w:ind w:firstLineChars="0" w:firstLine="0"/>
            </w:pPr>
            <w:r>
              <w:t>boolean</w:t>
            </w:r>
          </w:p>
        </w:tc>
        <w:tc>
          <w:tcPr>
            <w:tcW w:w="5209" w:type="dxa"/>
          </w:tcPr>
          <w:p w:rsidR="007A6A4D" w:rsidRPr="00543B98" w:rsidRDefault="00234533" w:rsidP="00234533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是否需要生成新的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？</w:t>
            </w:r>
            <w:r w:rsidR="00836133">
              <w:rPr>
                <w:rFonts w:hint="eastAsia"/>
              </w:rPr>
              <w:t>填</w:t>
            </w:r>
            <w:r w:rsidR="00836133">
              <w:rPr>
                <w:rFonts w:hint="eastAsia"/>
              </w:rPr>
              <w:t>true</w:t>
            </w:r>
          </w:p>
        </w:tc>
      </w:tr>
    </w:tbl>
    <w:p w:rsidR="009959B1" w:rsidRDefault="00F12171" w:rsidP="00150CAD">
      <w:pPr>
        <w:pStyle w:val="20"/>
        <w:ind w:firstLine="480"/>
      </w:pPr>
      <w:r>
        <w:rPr>
          <w:rFonts w:hint="eastAsia"/>
        </w:rPr>
        <w:t>举例：</w:t>
      </w:r>
    </w:p>
    <w:p w:rsidR="00F12171" w:rsidRDefault="00F12171" w:rsidP="00014A83">
      <w:pPr>
        <w:pStyle w:val="20"/>
        <w:ind w:firstLineChars="0" w:firstLine="0"/>
      </w:pPr>
      <w:r w:rsidRPr="00F12171">
        <w:t>http://localhost:8080/validation/nemobile?mobile=13600000006&amp;codeAttrName=userValidation&amp;mobileAttrName=userMobile&amp;</w:t>
      </w:r>
      <w:r w:rsidR="00836133" w:rsidRPr="00836133">
        <w:t>genToken</w:t>
      </w:r>
      <w:r w:rsidRPr="00F12171">
        <w:t>=</w:t>
      </w:r>
      <w:r w:rsidR="00836133">
        <w:t>true</w:t>
      </w:r>
    </w:p>
    <w:p w:rsidR="007A6A4D" w:rsidRPr="00213924" w:rsidRDefault="007A6A4D" w:rsidP="007A6A4D">
      <w:pPr>
        <w:pStyle w:val="af4"/>
      </w:pPr>
      <w:bookmarkStart w:id="376" w:name="_Toc502177381"/>
      <w:r>
        <w:rPr>
          <w:rFonts w:hint="eastAsia"/>
        </w:rPr>
        <w:t>返回</w:t>
      </w:r>
      <w:bookmarkEnd w:id="376"/>
    </w:p>
    <w:p w:rsidR="007A6A4D" w:rsidRDefault="007A6A4D" w:rsidP="00150CAD">
      <w:pPr>
        <w:pStyle w:val="20"/>
        <w:ind w:firstLine="480"/>
      </w:pPr>
      <w:r w:rsidRPr="00423A28">
        <w:rPr>
          <w:rFonts w:hint="eastAsia"/>
        </w:rPr>
        <w:lastRenderedPageBreak/>
        <w:t>JSON</w:t>
      </w:r>
      <w:r>
        <w:rPr>
          <w:rFonts w:hint="eastAsia"/>
        </w:rPr>
        <w:t>格</w:t>
      </w:r>
      <w:r w:rsidRPr="00423A28">
        <w:rPr>
          <w:rFonts w:hint="eastAsia"/>
        </w:rPr>
        <w:t>式</w:t>
      </w:r>
      <w:r>
        <w:rPr>
          <w:rFonts w:hint="eastAsia"/>
        </w:rPr>
        <w:t>的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_Ref495502726 \h</w:instrText>
      </w:r>
      <w:r>
        <w:instrText xml:space="preserve">  \* MERGEFORMAT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  <w:r>
        <w:rPr>
          <w:rFonts w:hint="eastAsia"/>
        </w:rPr>
        <w:t>对象</w:t>
      </w:r>
      <w:r>
        <w:rPr>
          <w:rFonts w:hint="eastAsia"/>
        </w:rPr>
        <w:t>+token</w:t>
      </w:r>
      <w:r>
        <w:rPr>
          <w:rFonts w:hint="eastAsia"/>
        </w:rPr>
        <w:t>字段，即：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7A6A4D" w:rsidTr="004565B4">
        <w:trPr>
          <w:jc w:val="center"/>
        </w:trPr>
        <w:tc>
          <w:tcPr>
            <w:tcW w:w="8313" w:type="dxa"/>
            <w:shd w:val="clear" w:color="auto" w:fill="auto"/>
          </w:tcPr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>{</w:t>
            </w:r>
          </w:p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“error”:</w:t>
            </w:r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hint="eastAsia"/>
              </w:rPr>
              <w:t>错误号</w:t>
            </w:r>
            <w:r>
              <w:t>},</w:t>
            </w:r>
          </w:p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“desc”:”${</w:t>
            </w:r>
            <w:r>
              <w:rPr>
                <w:rFonts w:hint="eastAsia"/>
              </w:rPr>
              <w:t>错误描述信息</w:t>
            </w:r>
            <w:r>
              <w:t>}”,</w:t>
            </w:r>
          </w:p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“token”:”${token</w:t>
            </w:r>
            <w:r>
              <w:rPr>
                <w:rFonts w:hint="eastAsia"/>
              </w:rPr>
              <w:t>值</w:t>
            </w:r>
            <w:r>
              <w:t>}”</w:t>
            </w:r>
          </w:p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>}</w:t>
            </w:r>
          </w:p>
        </w:tc>
      </w:tr>
    </w:tbl>
    <w:p w:rsidR="007A6A4D" w:rsidRDefault="0043335D" w:rsidP="00150CAD">
      <w:pPr>
        <w:pStyle w:val="20"/>
        <w:ind w:firstLine="480"/>
      </w:pPr>
      <w:r>
        <w:rPr>
          <w:rFonts w:hint="eastAsia"/>
        </w:rPr>
        <w:t>注：</w:t>
      </w:r>
    </w:p>
    <w:p w:rsidR="00E442DD" w:rsidRDefault="0043335D" w:rsidP="00150CAD">
      <w:pPr>
        <w:pStyle w:val="20"/>
        <w:ind w:firstLine="480"/>
      </w:pPr>
      <w:r>
        <w:rPr>
          <w:rFonts w:hint="eastAsia"/>
        </w:rPr>
        <w:t>调试环境下，返回结果的</w:t>
      </w:r>
      <w:r>
        <w:t>”desc”</w:t>
      </w:r>
      <w:r>
        <w:rPr>
          <w:rFonts w:hint="eastAsia"/>
        </w:rPr>
        <w:t>字段为模拟的短信验证码，例如：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9959B1" w:rsidTr="009959B1">
        <w:trPr>
          <w:jc w:val="center"/>
        </w:trPr>
        <w:tc>
          <w:tcPr>
            <w:tcW w:w="8313" w:type="dxa"/>
            <w:shd w:val="clear" w:color="auto" w:fill="auto"/>
          </w:tcPr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>{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“error”:0,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“desc”:”335968”</w:t>
            </w:r>
            <w:r w:rsidR="007A6A4D">
              <w:t>,</w:t>
            </w:r>
          </w:p>
          <w:p w:rsidR="007A6A4D" w:rsidRDefault="007A6A4D" w:rsidP="004565B4">
            <w:pPr>
              <w:pStyle w:val="afffff0"/>
              <w:spacing w:after="0" w:line="240" w:lineRule="auto"/>
              <w:ind w:firstLineChars="0" w:firstLine="0"/>
            </w:pPr>
            <w:r>
              <w:tab/>
              <w:t>“token”:”FRE84KDFD934KFDDF978R735TL23JKL”</w:t>
            </w:r>
          </w:p>
          <w:p w:rsidR="009959B1" w:rsidRDefault="009959B1" w:rsidP="004565B4">
            <w:pPr>
              <w:pStyle w:val="afffff0"/>
              <w:spacing w:after="0" w:line="240" w:lineRule="auto"/>
              <w:ind w:firstLineChars="0" w:firstLine="0"/>
            </w:pPr>
            <w:r>
              <w:t>}</w:t>
            </w:r>
          </w:p>
        </w:tc>
      </w:tr>
    </w:tbl>
    <w:p w:rsidR="0043335D" w:rsidRDefault="007A6A4D" w:rsidP="00150CAD">
      <w:pPr>
        <w:pStyle w:val="20"/>
        <w:ind w:firstLine="480"/>
      </w:pPr>
      <w:r>
        <w:rPr>
          <w:rFonts w:hint="eastAsia"/>
        </w:rPr>
        <w:t>说明：</w:t>
      </w:r>
    </w:p>
    <w:p w:rsidR="007A6A4D" w:rsidRDefault="007A6A4D" w:rsidP="00150CAD">
      <w:pPr>
        <w:pStyle w:val="20"/>
        <w:ind w:firstLine="480"/>
      </w:pPr>
      <w:r>
        <w:rPr>
          <w:rFonts w:hint="eastAsia"/>
        </w:rPr>
        <w:t>返回的</w:t>
      </w:r>
      <w:r>
        <w:rPr>
          <w:rFonts w:hint="eastAsia"/>
        </w:rPr>
        <w:t>token</w:t>
      </w:r>
      <w:r w:rsidR="00DB255A">
        <w:rPr>
          <w:rFonts w:hint="eastAsia"/>
        </w:rPr>
        <w:t>将</w:t>
      </w:r>
      <w:r>
        <w:rPr>
          <w:rFonts w:hint="eastAsia"/>
        </w:rPr>
        <w:t>用于后续业务操作，比如用户注册。</w:t>
      </w:r>
      <w:r w:rsidR="00DB255A">
        <w:rPr>
          <w:rFonts w:hint="eastAsia"/>
        </w:rPr>
        <w:t>后续业务操作务必携带该</w:t>
      </w:r>
      <w:r w:rsidR="00DB255A">
        <w:rPr>
          <w:rFonts w:hint="eastAsia"/>
        </w:rPr>
        <w:t>token</w:t>
      </w:r>
      <w:r w:rsidR="00DB255A">
        <w:rPr>
          <w:rFonts w:hint="eastAsia"/>
        </w:rPr>
        <w:t>参数，否将将导致授权失败。</w:t>
      </w:r>
    </w:p>
    <w:p w:rsidR="00201347" w:rsidRPr="00201347" w:rsidRDefault="00201347" w:rsidP="00150CAD">
      <w:pPr>
        <w:pStyle w:val="20"/>
        <w:ind w:firstLine="480"/>
      </w:pPr>
    </w:p>
    <w:p w:rsidR="0024452C" w:rsidRDefault="00644AA8" w:rsidP="0024452C">
      <w:pPr>
        <w:pStyle w:val="0505"/>
        <w:ind w:left="420" w:hanging="420"/>
      </w:pPr>
      <w:bookmarkStart w:id="377" w:name="_Toc502177382"/>
      <w:r>
        <w:rPr>
          <w:rFonts w:hint="eastAsia"/>
        </w:rPr>
        <w:t>操作结果类型</w:t>
      </w:r>
      <w:bookmarkEnd w:id="377"/>
    </w:p>
    <w:p w:rsidR="00555790" w:rsidRDefault="00E43386" w:rsidP="00555790">
      <w:pPr>
        <w:pStyle w:val="20"/>
        <w:ind w:firstLine="480"/>
      </w:pPr>
      <w:r>
        <w:rPr>
          <w:rFonts w:hint="eastAsia"/>
        </w:rPr>
        <w:t>以下类中的字段，若无特殊说明，均为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423A28" w:rsidRDefault="00555790" w:rsidP="00423A28">
      <w:pPr>
        <w:pStyle w:val="af3"/>
      </w:pPr>
      <w:bookmarkStart w:id="378" w:name="_Ref495502557"/>
      <w:bookmarkStart w:id="379" w:name="_Ref495502726"/>
      <w:bookmarkStart w:id="380" w:name="_Ref495507078"/>
      <w:bookmarkStart w:id="381" w:name="_Toc502177383"/>
      <w:r>
        <w:rPr>
          <w:rFonts w:hint="eastAsia"/>
        </w:rPr>
        <w:t>Result</w:t>
      </w:r>
      <w:bookmarkEnd w:id="378"/>
      <w:bookmarkEnd w:id="379"/>
      <w:bookmarkEnd w:id="380"/>
      <w:bookmarkEnd w:id="381"/>
    </w:p>
    <w:p w:rsidR="0024452C" w:rsidRDefault="00685AD0" w:rsidP="00150CAD">
      <w:pPr>
        <w:pStyle w:val="20"/>
        <w:ind w:firstLine="480"/>
      </w:pPr>
      <w:r>
        <w:rPr>
          <w:rFonts w:hint="eastAsia"/>
        </w:rPr>
        <w:t>通用操作结果</w:t>
      </w:r>
      <w:r w:rsidR="00423A28">
        <w:rPr>
          <w:rFonts w:hint="eastAsia"/>
        </w:rPr>
        <w:t>。</w:t>
      </w:r>
    </w:p>
    <w:p w:rsidR="007A15EC" w:rsidRDefault="007A15EC" w:rsidP="00150CAD">
      <w:pPr>
        <w:pStyle w:val="20"/>
        <w:ind w:firstLine="480"/>
      </w:pPr>
      <w:r>
        <w:rPr>
          <w:rFonts w:hint="eastAsia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7"/>
      </w:tblGrid>
      <w:tr w:rsidR="00423A28" w:rsidTr="00AD27C4">
        <w:trPr>
          <w:jc w:val="center"/>
        </w:trPr>
        <w:tc>
          <w:tcPr>
            <w:tcW w:w="8217" w:type="dxa"/>
            <w:shd w:val="clear" w:color="auto" w:fill="auto"/>
          </w:tcPr>
          <w:p w:rsidR="00423A28" w:rsidRDefault="00423A28" w:rsidP="00644AA8">
            <w:pPr>
              <w:pStyle w:val="afffff0"/>
              <w:spacing w:after="0" w:line="240" w:lineRule="auto"/>
              <w:ind w:firstLineChars="0" w:firstLine="0"/>
            </w:pPr>
            <w:r w:rsidRPr="00DC1717">
              <w:rPr>
                <w:rFonts w:hint="eastAsia"/>
              </w:rPr>
              <w:t>error:</w:t>
            </w:r>
            <w:r w:rsidR="00644AA8">
              <w:t xml:space="preserve">int, </w:t>
            </w:r>
            <w:r w:rsidR="007A15EC">
              <w:rPr>
                <w:rFonts w:hint="eastAsia"/>
              </w:rPr>
              <w:t>错误代码</w:t>
            </w:r>
          </w:p>
          <w:p w:rsidR="00423A28" w:rsidRDefault="00423A28" w:rsidP="00644AA8">
            <w:pPr>
              <w:pStyle w:val="afffff0"/>
              <w:spacing w:after="0" w:line="240" w:lineRule="auto"/>
              <w:ind w:firstLineChars="0" w:firstLine="0"/>
            </w:pPr>
            <w:r w:rsidRPr="00DC1717">
              <w:rPr>
                <w:rFonts w:hint="eastAsia"/>
              </w:rPr>
              <w:t>desc:</w:t>
            </w:r>
            <w:r w:rsidR="00644AA8">
              <w:t xml:space="preserve">String, </w:t>
            </w:r>
            <w:r w:rsidRPr="00DC1717">
              <w:rPr>
                <w:rFonts w:hint="eastAsia"/>
              </w:rPr>
              <w:t>错误描述</w:t>
            </w:r>
            <w:r w:rsidR="007A15EC">
              <w:rPr>
                <w:rFonts w:hint="eastAsia"/>
              </w:rPr>
              <w:t>信息</w:t>
            </w:r>
          </w:p>
          <w:p w:rsidR="007A15EC" w:rsidRDefault="007A15EC" w:rsidP="007A15EC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token:String</w:t>
            </w:r>
            <w:r>
              <w:rPr>
                <w:rFonts w:hint="eastAsia"/>
              </w:rPr>
              <w:t>，下次访问需要携带的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（如果有必要）</w:t>
            </w:r>
          </w:p>
        </w:tc>
      </w:tr>
    </w:tbl>
    <w:p w:rsidR="004565B4" w:rsidRDefault="004565B4" w:rsidP="004565B4">
      <w:pPr>
        <w:pStyle w:val="af3"/>
      </w:pPr>
      <w:bookmarkStart w:id="382" w:name="_Ref496618013"/>
      <w:bookmarkStart w:id="383" w:name="_Ref495501348"/>
      <w:bookmarkStart w:id="384" w:name="_Ref495502693"/>
      <w:bookmarkStart w:id="385" w:name="_Toc502177384"/>
      <w:r>
        <w:rPr>
          <w:rFonts w:hint="eastAsia"/>
        </w:rPr>
        <w:t>ListResult</w:t>
      </w:r>
      <w:bookmarkEnd w:id="382"/>
      <w:bookmarkEnd w:id="385"/>
    </w:p>
    <w:p w:rsidR="004565B4" w:rsidRDefault="0020318C" w:rsidP="004565B4">
      <w:pPr>
        <w:pStyle w:val="20"/>
        <w:ind w:firstLine="480"/>
      </w:pPr>
      <w:r>
        <w:rPr>
          <w:rFonts w:hint="eastAsia"/>
        </w:rPr>
        <w:t>列表</w:t>
      </w:r>
      <w:r w:rsidR="004565B4">
        <w:rPr>
          <w:rFonts w:hint="eastAsia"/>
        </w:rPr>
        <w:t>操作结果。</w:t>
      </w:r>
    </w:p>
    <w:p w:rsidR="009F4661" w:rsidRDefault="009F4661" w:rsidP="004565B4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F4661" w:rsidRDefault="009F4661" w:rsidP="004565B4">
      <w:pPr>
        <w:pStyle w:val="20"/>
        <w:ind w:firstLine="480"/>
      </w:pPr>
      <w:r w:rsidRPr="009F4661">
        <w:rPr>
          <w:rFonts w:hint="eastAsia"/>
        </w:rPr>
        <w:t>字段：参见代码。</w:t>
      </w:r>
    </w:p>
    <w:p w:rsidR="00423A28" w:rsidRDefault="00472927" w:rsidP="00423A28">
      <w:pPr>
        <w:pStyle w:val="af3"/>
      </w:pPr>
      <w:bookmarkStart w:id="386" w:name="_Ref496618961"/>
      <w:bookmarkStart w:id="387" w:name="_Toc502177385"/>
      <w:r>
        <w:t>Ws</w:t>
      </w:r>
      <w:r w:rsidR="00423A28">
        <w:rPr>
          <w:rFonts w:hint="eastAsia"/>
        </w:rPr>
        <w:t>UserReg</w:t>
      </w:r>
      <w:bookmarkEnd w:id="383"/>
      <w:r w:rsidR="00555790">
        <w:t>Result</w:t>
      </w:r>
      <w:bookmarkEnd w:id="384"/>
      <w:bookmarkEnd w:id="386"/>
      <w:bookmarkEnd w:id="387"/>
    </w:p>
    <w:p w:rsidR="00423A28" w:rsidRDefault="00685AD0" w:rsidP="00423A28">
      <w:pPr>
        <w:pStyle w:val="20"/>
        <w:ind w:firstLine="480"/>
      </w:pPr>
      <w:r>
        <w:rPr>
          <w:rFonts w:hint="eastAsia"/>
        </w:rPr>
        <w:t>用户注册结果。</w:t>
      </w:r>
    </w:p>
    <w:p w:rsidR="009F4661" w:rsidRDefault="009F4661" w:rsidP="009F466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F4661" w:rsidRDefault="009F4661" w:rsidP="00423A28">
      <w:pPr>
        <w:pStyle w:val="20"/>
        <w:ind w:firstLine="480"/>
      </w:pPr>
      <w:r>
        <w:rPr>
          <w:rFonts w:hint="eastAsia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7"/>
      </w:tblGrid>
      <w:tr w:rsidR="00423A28" w:rsidTr="00AD27C4">
        <w:trPr>
          <w:jc w:val="center"/>
        </w:trPr>
        <w:tc>
          <w:tcPr>
            <w:tcW w:w="8217" w:type="dxa"/>
            <w:shd w:val="clear" w:color="auto" w:fill="auto"/>
          </w:tcPr>
          <w:p w:rsidR="00880790" w:rsidRDefault="00880790" w:rsidP="00423A2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token:</w:t>
            </w:r>
            <w:r>
              <w:t xml:space="preserve"> </w:t>
            </w:r>
            <w:r w:rsidR="00EF3645">
              <w:t>String</w:t>
            </w:r>
            <w:r w:rsidR="00EF3645">
              <w:rPr>
                <w:rFonts w:hint="eastAsia"/>
              </w:rPr>
              <w:t>，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</w:p>
          <w:p w:rsidR="00423A28" w:rsidRDefault="00423A28" w:rsidP="00423A2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 xml:space="preserve">easemobUserId: </w:t>
            </w:r>
            <w:r w:rsidR="00644AA8">
              <w:t>String</w:t>
            </w:r>
            <w:r w:rsidR="00644AA8">
              <w:rPr>
                <w:rFonts w:hint="eastAsia"/>
              </w:rPr>
              <w:t>，</w:t>
            </w:r>
            <w:r>
              <w:rPr>
                <w:rFonts w:hint="eastAsia"/>
              </w:rPr>
              <w:t>环信用户</w:t>
            </w:r>
            <w:r w:rsidR="00C03966">
              <w:rPr>
                <w:rFonts w:hint="eastAsia"/>
              </w:rPr>
              <w:t>名</w:t>
            </w:r>
          </w:p>
          <w:p w:rsidR="00423A28" w:rsidRDefault="00423A28" w:rsidP="00423A28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 xml:space="preserve">easemobPassword: </w:t>
            </w:r>
            <w:r w:rsidR="00644AA8">
              <w:t>String</w:t>
            </w:r>
            <w:r w:rsidR="00644AA8">
              <w:rPr>
                <w:rFonts w:hint="eastAsia"/>
              </w:rPr>
              <w:t>，</w:t>
            </w:r>
            <w:r>
              <w:rPr>
                <w:rFonts w:hint="eastAsia"/>
              </w:rPr>
              <w:t>环信用户密码</w:t>
            </w:r>
          </w:p>
        </w:tc>
      </w:tr>
    </w:tbl>
    <w:p w:rsidR="0020318C" w:rsidRDefault="0020318C" w:rsidP="0020318C">
      <w:pPr>
        <w:pStyle w:val="af3"/>
      </w:pPr>
      <w:bookmarkStart w:id="388" w:name="_Ref496619025"/>
      <w:bookmarkStart w:id="389" w:name="_Ref495503515"/>
      <w:bookmarkStart w:id="390" w:name="_Toc502177386"/>
      <w:r>
        <w:t>ListLeaseDemand</w:t>
      </w:r>
      <w:r w:rsidR="00BB180D">
        <w:t>s</w:t>
      </w:r>
      <w:r>
        <w:t>Result</w:t>
      </w:r>
      <w:bookmarkEnd w:id="388"/>
      <w:bookmarkEnd w:id="390"/>
    </w:p>
    <w:p w:rsidR="0020318C" w:rsidRDefault="00BB180D" w:rsidP="0020318C">
      <w:pPr>
        <w:pStyle w:val="20"/>
        <w:ind w:firstLine="480"/>
      </w:pPr>
      <w:r>
        <w:rPr>
          <w:rFonts w:hint="eastAsia"/>
        </w:rPr>
        <w:t>列出需求</w:t>
      </w:r>
      <w:r w:rsidR="0020318C">
        <w:rPr>
          <w:rFonts w:hint="eastAsia"/>
        </w:rPr>
        <w:t>结果。</w:t>
      </w:r>
    </w:p>
    <w:p w:rsidR="009F4661" w:rsidRDefault="009F4661" w:rsidP="009F466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</w:p>
    <w:p w:rsidR="009F4661" w:rsidRDefault="009F4661" w:rsidP="009F4661">
      <w:pPr>
        <w:pStyle w:val="20"/>
        <w:ind w:firstLine="480"/>
      </w:pPr>
      <w:r>
        <w:rPr>
          <w:rFonts w:hint="eastAsia"/>
        </w:rPr>
        <w:t>字段：</w:t>
      </w:r>
      <w:r w:rsidRPr="009F4661">
        <w:rPr>
          <w:rFonts w:hint="eastAsia"/>
        </w:rPr>
        <w:t>参见代码。</w:t>
      </w:r>
    </w:p>
    <w:p w:rsidR="00644AA8" w:rsidRDefault="00644AA8" w:rsidP="00644AA8">
      <w:pPr>
        <w:pStyle w:val="af3"/>
      </w:pPr>
      <w:bookmarkStart w:id="391" w:name="_Ref496619009"/>
      <w:bookmarkStart w:id="392" w:name="_Toc502177387"/>
      <w:r>
        <w:lastRenderedPageBreak/>
        <w:t>List</w:t>
      </w:r>
      <w:r w:rsidR="00082EE6">
        <w:t>Lease</w:t>
      </w:r>
      <w:r>
        <w:t>OrdersResult</w:t>
      </w:r>
      <w:bookmarkEnd w:id="389"/>
      <w:bookmarkEnd w:id="391"/>
      <w:bookmarkEnd w:id="392"/>
    </w:p>
    <w:p w:rsidR="00644AA8" w:rsidRDefault="00685AD0" w:rsidP="00644AA8">
      <w:pPr>
        <w:pStyle w:val="20"/>
        <w:ind w:firstLine="480"/>
      </w:pPr>
      <w:r>
        <w:rPr>
          <w:rFonts w:hint="eastAsia"/>
        </w:rPr>
        <w:t>列出订单结果。</w:t>
      </w:r>
    </w:p>
    <w:p w:rsidR="009F4661" w:rsidRDefault="009F4661" w:rsidP="00644AA8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</w:p>
    <w:p w:rsidR="009F4661" w:rsidRDefault="009F4661" w:rsidP="00644AA8">
      <w:pPr>
        <w:pStyle w:val="20"/>
        <w:ind w:firstLine="480"/>
      </w:pPr>
      <w:r>
        <w:rPr>
          <w:rFonts w:hint="eastAsia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7"/>
      </w:tblGrid>
      <w:tr w:rsidR="00644AA8" w:rsidTr="00AD27C4">
        <w:trPr>
          <w:jc w:val="center"/>
        </w:trPr>
        <w:tc>
          <w:tcPr>
            <w:tcW w:w="8217" w:type="dxa"/>
            <w:shd w:val="clear" w:color="auto" w:fill="auto"/>
          </w:tcPr>
          <w:p w:rsidR="00644AA8" w:rsidRDefault="00644AA8" w:rsidP="00082EE6">
            <w:pPr>
              <w:pStyle w:val="afffff0"/>
              <w:spacing w:after="0" w:line="240" w:lineRule="auto"/>
              <w:ind w:firstLineChars="0" w:firstLine="0"/>
            </w:pPr>
            <w:r>
              <w:t xml:space="preserve">orders: </w:t>
            </w:r>
            <w:r>
              <w:rPr>
                <w:rFonts w:hint="eastAsia"/>
              </w:rPr>
              <w:t>List&lt;Order</w:t>
            </w:r>
            <w:r w:rsidR="00082EE6">
              <w:t>Dvo</w:t>
            </w:r>
            <w:r>
              <w:rPr>
                <w:rFonts w:hint="eastAsia"/>
              </w:rPr>
              <w:t>&gt;</w:t>
            </w:r>
            <w:r>
              <w:t xml:space="preserve">, </w:t>
            </w:r>
            <w:r>
              <w:rPr>
                <w:rFonts w:hint="eastAsia"/>
              </w:rPr>
              <w:t>订单列表</w:t>
            </w:r>
          </w:p>
        </w:tc>
      </w:tr>
    </w:tbl>
    <w:p w:rsidR="003D6C3D" w:rsidRDefault="003D6C3D" w:rsidP="003D6C3D">
      <w:pPr>
        <w:pStyle w:val="af3"/>
      </w:pPr>
      <w:bookmarkStart w:id="393" w:name="_Ref497983722"/>
      <w:bookmarkStart w:id="394" w:name="_Toc502177388"/>
      <w:r w:rsidRPr="003D6C3D">
        <w:t>ListLeaseSaleItemsResult</w:t>
      </w:r>
      <w:bookmarkEnd w:id="393"/>
      <w:bookmarkEnd w:id="394"/>
    </w:p>
    <w:p w:rsidR="003D6C3D" w:rsidRDefault="003D6C3D" w:rsidP="00150CAD">
      <w:pPr>
        <w:pStyle w:val="20"/>
        <w:ind w:firstLine="480"/>
      </w:pPr>
      <w:r>
        <w:rPr>
          <w:rFonts w:hint="eastAsia"/>
        </w:rPr>
        <w:t>列出销售项结果。</w:t>
      </w:r>
    </w:p>
    <w:p w:rsidR="009F4661" w:rsidRDefault="009F4661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</w:p>
    <w:p w:rsidR="003D6C3D" w:rsidRDefault="003D6C3D" w:rsidP="003D6C3D">
      <w:pPr>
        <w:pStyle w:val="af3"/>
      </w:pPr>
      <w:bookmarkStart w:id="395" w:name="_Ref497983933"/>
      <w:bookmarkStart w:id="396" w:name="_Toc502177389"/>
      <w:r w:rsidRPr="003D6C3D">
        <w:t>EditLeaseOrder</w:t>
      </w:r>
      <w:r w:rsidR="004F6902">
        <w:t>Ui</w:t>
      </w:r>
      <w:r w:rsidRPr="003D6C3D">
        <w:t>Result</w:t>
      </w:r>
      <w:bookmarkEnd w:id="395"/>
      <w:bookmarkEnd w:id="396"/>
    </w:p>
    <w:p w:rsidR="003D6C3D" w:rsidRDefault="003D6C3D" w:rsidP="00150CAD">
      <w:pPr>
        <w:pStyle w:val="20"/>
        <w:ind w:firstLine="480"/>
      </w:pPr>
      <w:r>
        <w:rPr>
          <w:rFonts w:hint="eastAsia"/>
        </w:rPr>
        <w:t>提供</w:t>
      </w:r>
      <w:r w:rsidR="00C51EE9">
        <w:rPr>
          <w:rFonts w:hint="eastAsia"/>
        </w:rPr>
        <w:t>（需求方）</w:t>
      </w:r>
      <w:r>
        <w:rPr>
          <w:rFonts w:hint="eastAsia"/>
        </w:rPr>
        <w:t>用于编辑订单的界面。</w:t>
      </w:r>
    </w:p>
    <w:p w:rsidR="009F4661" w:rsidRDefault="009F4661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3D6C3D" w:rsidRDefault="00EE686D" w:rsidP="00150CAD">
      <w:pPr>
        <w:pStyle w:val="20"/>
        <w:ind w:firstLine="480"/>
      </w:pPr>
      <w:r w:rsidRPr="00EE686D">
        <w:rPr>
          <w:rFonts w:hint="eastAsia"/>
        </w:rPr>
        <w:t>参考：</w:t>
      </w:r>
      <w:r w:rsidRPr="00EE686D">
        <w:rPr>
          <w:rFonts w:hint="eastAsia"/>
        </w:rPr>
        <w:t>page/lease/lessee/edit_order.ftl</w:t>
      </w:r>
    </w:p>
    <w:p w:rsidR="003D6C3D" w:rsidRDefault="009442B7" w:rsidP="009442B7">
      <w:pPr>
        <w:pStyle w:val="af3"/>
      </w:pPr>
      <w:bookmarkStart w:id="397" w:name="_Ref498005207"/>
      <w:bookmarkStart w:id="398" w:name="_Toc502177390"/>
      <w:r>
        <w:rPr>
          <w:rFonts w:hint="eastAsia"/>
        </w:rPr>
        <w:t>EditPayment</w:t>
      </w:r>
      <w:r w:rsidR="004F6902">
        <w:t>Ui</w:t>
      </w:r>
      <w:r>
        <w:rPr>
          <w:rFonts w:hint="eastAsia"/>
        </w:rPr>
        <w:t>Result</w:t>
      </w:r>
      <w:bookmarkEnd w:id="397"/>
      <w:bookmarkEnd w:id="398"/>
    </w:p>
    <w:p w:rsidR="009442B7" w:rsidRDefault="009442B7" w:rsidP="00150CAD">
      <w:pPr>
        <w:pStyle w:val="20"/>
        <w:ind w:firstLine="480"/>
      </w:pPr>
      <w:r>
        <w:rPr>
          <w:rFonts w:hint="eastAsia"/>
        </w:rPr>
        <w:t>提供用于编辑付款信息的界面。</w:t>
      </w:r>
    </w:p>
    <w:p w:rsidR="009F4661" w:rsidRDefault="009F4661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C51EE9" w:rsidRDefault="00C51EE9" w:rsidP="00150CAD">
      <w:pPr>
        <w:pStyle w:val="20"/>
        <w:ind w:firstLine="480"/>
      </w:pPr>
      <w:r>
        <w:rPr>
          <w:rFonts w:hint="eastAsia"/>
        </w:rPr>
        <w:t>参考：</w:t>
      </w:r>
      <w:r w:rsidRPr="00C51EE9">
        <w:t>page/payment/edit_payment.ftl</w:t>
      </w:r>
    </w:p>
    <w:p w:rsidR="009442B7" w:rsidRDefault="00734CCB" w:rsidP="00734CCB">
      <w:pPr>
        <w:pStyle w:val="af3"/>
      </w:pPr>
      <w:bookmarkStart w:id="399" w:name="_Ref498011397"/>
      <w:bookmarkStart w:id="400" w:name="_Toc502177391"/>
      <w:r>
        <w:rPr>
          <w:rFonts w:hint="eastAsia"/>
        </w:rPr>
        <w:t>Pay</w:t>
      </w:r>
      <w:r>
        <w:t>Result</w:t>
      </w:r>
      <w:bookmarkEnd w:id="399"/>
      <w:bookmarkEnd w:id="400"/>
    </w:p>
    <w:p w:rsidR="009442B7" w:rsidRDefault="00734CCB" w:rsidP="00150CAD">
      <w:pPr>
        <w:pStyle w:val="20"/>
        <w:ind w:firstLine="480"/>
      </w:pPr>
      <w:r>
        <w:rPr>
          <w:rFonts w:hint="eastAsia"/>
        </w:rPr>
        <w:t>支付操作结果。</w:t>
      </w:r>
    </w:p>
    <w:p w:rsidR="009F4661" w:rsidRDefault="009F4661" w:rsidP="009F466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F4661" w:rsidRDefault="009F4661" w:rsidP="00150CAD">
      <w:pPr>
        <w:pStyle w:val="20"/>
        <w:ind w:firstLine="480"/>
      </w:pPr>
      <w:r w:rsidRPr="009F4661">
        <w:rPr>
          <w:rFonts w:hint="eastAsia"/>
        </w:rPr>
        <w:t>字段：参见代码。</w:t>
      </w:r>
    </w:p>
    <w:p w:rsidR="006B6027" w:rsidRDefault="006B6027" w:rsidP="00150CAD">
      <w:pPr>
        <w:pStyle w:val="20"/>
        <w:ind w:firstLine="480"/>
      </w:pPr>
      <w:r>
        <w:rPr>
          <w:rFonts w:hint="eastAsia"/>
        </w:rPr>
        <w:t>方法：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7"/>
      </w:tblGrid>
      <w:tr w:rsidR="00AD27C4" w:rsidTr="00AD27C4">
        <w:trPr>
          <w:jc w:val="center"/>
        </w:trPr>
        <w:tc>
          <w:tcPr>
            <w:tcW w:w="8217" w:type="dxa"/>
            <w:shd w:val="clear" w:color="auto" w:fill="auto"/>
          </w:tcPr>
          <w:p w:rsidR="00AD27C4" w:rsidRDefault="00AD27C4" w:rsidP="00AD27C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 xml:space="preserve">boolean </w:t>
            </w:r>
            <w:r>
              <w:t>isS</w:t>
            </w:r>
            <w:r>
              <w:rPr>
                <w:rFonts w:hint="eastAsia"/>
              </w:rPr>
              <w:t>uccess()</w:t>
            </w:r>
            <w:r>
              <w:t>;</w:t>
            </w:r>
          </w:p>
          <w:p w:rsidR="00AD27C4" w:rsidRDefault="00AD27C4" w:rsidP="00AD27C4">
            <w:pPr>
              <w:pStyle w:val="afffff0"/>
              <w:spacing w:after="0" w:line="240" w:lineRule="auto"/>
              <w:ind w:firstLineChars="0" w:firstLine="0"/>
            </w:pPr>
            <w:r>
              <w:tab/>
            </w:r>
            <w:r w:rsidRPr="00AD27C4">
              <w:rPr>
                <w:rFonts w:hint="eastAsia"/>
              </w:rPr>
              <w:t>支付成功，无需其他操作。</w:t>
            </w:r>
          </w:p>
          <w:p w:rsidR="00AD27C4" w:rsidRDefault="00AD27C4" w:rsidP="00AD27C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 xml:space="preserve">boolean </w:t>
            </w:r>
            <w:r>
              <w:t>shouldC</w:t>
            </w:r>
            <w:r>
              <w:rPr>
                <w:rFonts w:hint="eastAsia"/>
              </w:rPr>
              <w:t>ontinue()</w:t>
            </w:r>
            <w:r>
              <w:t>;</w:t>
            </w:r>
          </w:p>
          <w:p w:rsidR="00AD27C4" w:rsidRDefault="00AD27C4" w:rsidP="00AD27C4">
            <w:pPr>
              <w:pStyle w:val="afffff0"/>
              <w:spacing w:after="0" w:line="240" w:lineRule="auto"/>
              <w:ind w:firstLineChars="0" w:firstLine="0"/>
            </w:pPr>
            <w:r>
              <w:tab/>
            </w:r>
            <w:r w:rsidR="00EF3645">
              <w:rPr>
                <w:rFonts w:hint="eastAsia"/>
              </w:rPr>
              <w:t>继续。</w:t>
            </w:r>
          </w:p>
          <w:p w:rsidR="00DE457D" w:rsidRDefault="00DE457D" w:rsidP="00AD27C4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boolean isFalure();</w:t>
            </w:r>
          </w:p>
          <w:p w:rsidR="00DE457D" w:rsidRPr="00DE457D" w:rsidRDefault="00DE457D" w:rsidP="00AD27C4">
            <w:pPr>
              <w:pStyle w:val="afffff0"/>
              <w:spacing w:after="0" w:line="240" w:lineRule="auto"/>
              <w:ind w:firstLineChars="0" w:firstLine="0"/>
            </w:pPr>
            <w:r>
              <w:tab/>
            </w:r>
            <w:r>
              <w:rPr>
                <w:rFonts w:hint="eastAsia"/>
              </w:rPr>
              <w:t>操作失败。</w:t>
            </w:r>
          </w:p>
        </w:tc>
      </w:tr>
    </w:tbl>
    <w:p w:rsidR="00734CCB" w:rsidRDefault="00A92B7C" w:rsidP="00A92B7C">
      <w:pPr>
        <w:pStyle w:val="af3"/>
      </w:pPr>
      <w:bookmarkStart w:id="401" w:name="_Ref498013526"/>
      <w:bookmarkStart w:id="402" w:name="_Toc502177392"/>
      <w:r w:rsidRPr="00A92B7C">
        <w:t>ConfirmSettle</w:t>
      </w:r>
      <w:r w:rsidR="004F6902">
        <w:t>Ui</w:t>
      </w:r>
      <w:r>
        <w:t>Result</w:t>
      </w:r>
      <w:bookmarkEnd w:id="401"/>
      <w:bookmarkEnd w:id="402"/>
    </w:p>
    <w:p w:rsidR="00A92B7C" w:rsidRDefault="00A92B7C" w:rsidP="00150CAD">
      <w:pPr>
        <w:pStyle w:val="20"/>
        <w:ind w:firstLine="480"/>
      </w:pPr>
      <w:r>
        <w:rPr>
          <w:rFonts w:hint="eastAsia"/>
        </w:rPr>
        <w:t>提供用于买家结算确认的界面。</w:t>
      </w:r>
    </w:p>
    <w:p w:rsidR="006B6027" w:rsidRDefault="006B6027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B54A7E" w:rsidRDefault="00B54A7E" w:rsidP="00150CAD">
      <w:pPr>
        <w:pStyle w:val="20"/>
        <w:ind w:firstLine="480"/>
      </w:pPr>
      <w:r>
        <w:rPr>
          <w:rFonts w:hint="eastAsia"/>
        </w:rPr>
        <w:t>参考：</w:t>
      </w:r>
      <w:r w:rsidRPr="00B54A7E">
        <w:t>page/lease/lessee/confirm_settle.ftl</w:t>
      </w:r>
    </w:p>
    <w:p w:rsidR="00734CCB" w:rsidRDefault="00D84664" w:rsidP="00F60F9E">
      <w:pPr>
        <w:pStyle w:val="af3"/>
      </w:pPr>
      <w:bookmarkStart w:id="403" w:name="_Ref498064855"/>
      <w:bookmarkStart w:id="404" w:name="_Toc502177393"/>
      <w:r w:rsidRPr="00D84664">
        <w:t>ChangePayment</w:t>
      </w:r>
      <w:r>
        <w:t>UiResult</w:t>
      </w:r>
      <w:bookmarkEnd w:id="403"/>
      <w:bookmarkEnd w:id="404"/>
    </w:p>
    <w:p w:rsidR="00A92B7C" w:rsidRDefault="00C51EE9" w:rsidP="00150CAD">
      <w:pPr>
        <w:pStyle w:val="20"/>
        <w:ind w:firstLine="480"/>
      </w:pPr>
      <w:r>
        <w:rPr>
          <w:rFonts w:hint="eastAsia"/>
        </w:rPr>
        <w:t>提供更改订单款界面。</w:t>
      </w:r>
    </w:p>
    <w:p w:rsidR="006B6027" w:rsidRDefault="006B6027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F60F9E" w:rsidRDefault="00C51EE9" w:rsidP="00150CAD">
      <w:pPr>
        <w:pStyle w:val="20"/>
        <w:ind w:firstLine="480"/>
      </w:pPr>
      <w:r>
        <w:rPr>
          <w:rFonts w:hint="eastAsia"/>
        </w:rPr>
        <w:t>参考：</w:t>
      </w:r>
      <w:r w:rsidRPr="00C51EE9">
        <w:t>page/lease/lessor/change_payment.ftl</w:t>
      </w:r>
    </w:p>
    <w:p w:rsidR="00C51EE9" w:rsidRDefault="000E7D2B" w:rsidP="000E7D2B">
      <w:pPr>
        <w:pStyle w:val="af3"/>
      </w:pPr>
      <w:bookmarkStart w:id="405" w:name="_Ref498068793"/>
      <w:bookmarkStart w:id="406" w:name="_Toc502177394"/>
      <w:r w:rsidRPr="000E7D2B">
        <w:t>Finish</w:t>
      </w:r>
      <w:r>
        <w:t>UiResult</w:t>
      </w:r>
      <w:bookmarkEnd w:id="405"/>
      <w:bookmarkEnd w:id="406"/>
    </w:p>
    <w:p w:rsidR="000E7D2B" w:rsidRDefault="000E7D2B" w:rsidP="00150CAD">
      <w:pPr>
        <w:pStyle w:val="20"/>
        <w:ind w:firstLine="480"/>
      </w:pPr>
      <w:r>
        <w:rPr>
          <w:rFonts w:hint="eastAsia"/>
        </w:rPr>
        <w:t>提供（卖家）结束处理操作界面。</w:t>
      </w:r>
    </w:p>
    <w:p w:rsidR="006B6027" w:rsidRDefault="006B6027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0E7D2B" w:rsidRDefault="000E7D2B" w:rsidP="00150CAD">
      <w:pPr>
        <w:pStyle w:val="20"/>
        <w:ind w:firstLine="480"/>
      </w:pPr>
      <w:r>
        <w:rPr>
          <w:rFonts w:hint="eastAsia"/>
        </w:rPr>
        <w:t>参考：</w:t>
      </w:r>
      <w:r w:rsidRPr="000E7D2B">
        <w:t>page/lease/lessor/edit_order.ftl</w:t>
      </w:r>
    </w:p>
    <w:p w:rsidR="000E7D2B" w:rsidRDefault="00374F5D" w:rsidP="00EA0F3A">
      <w:pPr>
        <w:pStyle w:val="af3"/>
      </w:pPr>
      <w:bookmarkStart w:id="407" w:name="_Ref498088809"/>
      <w:bookmarkStart w:id="408" w:name="_Toc502177395"/>
      <w:r>
        <w:rPr>
          <w:rFonts w:hint="eastAsia"/>
        </w:rPr>
        <w:t>EditProvisionUiResult</w:t>
      </w:r>
      <w:bookmarkEnd w:id="407"/>
      <w:bookmarkEnd w:id="408"/>
    </w:p>
    <w:p w:rsidR="00374F5D" w:rsidRDefault="00EA0F3A" w:rsidP="00150CAD">
      <w:pPr>
        <w:pStyle w:val="20"/>
        <w:ind w:firstLine="480"/>
      </w:pPr>
      <w:r>
        <w:rPr>
          <w:rFonts w:hint="eastAsia"/>
        </w:rPr>
        <w:lastRenderedPageBreak/>
        <w:t>提供编辑供应信息的界面。</w:t>
      </w:r>
    </w:p>
    <w:p w:rsidR="006B6027" w:rsidRDefault="006B6027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EA0F3A" w:rsidRDefault="00EA0F3A" w:rsidP="00150CAD">
      <w:pPr>
        <w:pStyle w:val="20"/>
        <w:ind w:firstLine="480"/>
      </w:pPr>
      <w:r>
        <w:rPr>
          <w:rFonts w:hint="eastAsia"/>
        </w:rPr>
        <w:t>参考：</w:t>
      </w:r>
      <w:r w:rsidRPr="00EA0F3A">
        <w:t>page/lease/provision/edit_provision.ftl</w:t>
      </w:r>
    </w:p>
    <w:p w:rsidR="00374F5D" w:rsidRDefault="00CD41A5" w:rsidP="00CD41A5">
      <w:pPr>
        <w:pStyle w:val="af3"/>
      </w:pPr>
      <w:bookmarkStart w:id="409" w:name="_Ref498610179"/>
      <w:bookmarkStart w:id="410" w:name="_Toc502177396"/>
      <w:r>
        <w:rPr>
          <w:rFonts w:hint="eastAsia"/>
        </w:rPr>
        <w:t>ListLeaseProvisions</w:t>
      </w:r>
      <w:r>
        <w:t>Result</w:t>
      </w:r>
      <w:bookmarkEnd w:id="409"/>
      <w:bookmarkEnd w:id="410"/>
    </w:p>
    <w:p w:rsidR="00CD41A5" w:rsidRDefault="00CD41A5" w:rsidP="00150CAD">
      <w:pPr>
        <w:pStyle w:val="20"/>
        <w:ind w:firstLine="480"/>
      </w:pPr>
      <w:r>
        <w:rPr>
          <w:rFonts w:hint="eastAsia"/>
        </w:rPr>
        <w:t>列出供应结果。</w:t>
      </w:r>
    </w:p>
    <w:p w:rsidR="00886A8E" w:rsidRDefault="00886A8E" w:rsidP="00886A8E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CD41A5" w:rsidRDefault="00CD41A5" w:rsidP="00150CAD">
      <w:pPr>
        <w:pStyle w:val="20"/>
        <w:ind w:firstLine="480"/>
      </w:pPr>
      <w:r>
        <w:rPr>
          <w:rFonts w:hint="eastAsia"/>
        </w:rPr>
        <w:t>参考：</w:t>
      </w:r>
      <w:r w:rsidRPr="00CD41A5">
        <w:t>/page/lease/provision/provisions.ftl</w:t>
      </w:r>
    </w:p>
    <w:p w:rsidR="00CD41A5" w:rsidRDefault="00082EE6" w:rsidP="00983A4D">
      <w:pPr>
        <w:pStyle w:val="af3"/>
      </w:pPr>
      <w:bookmarkStart w:id="411" w:name="_Ref498763236"/>
      <w:bookmarkStart w:id="412" w:name="_Toc502177397"/>
      <w:r>
        <w:t>Lease</w:t>
      </w:r>
      <w:r w:rsidR="00983A4D">
        <w:rPr>
          <w:rFonts w:hint="eastAsia"/>
        </w:rPr>
        <w:t>OrderResult</w:t>
      </w:r>
      <w:bookmarkEnd w:id="411"/>
      <w:bookmarkEnd w:id="412"/>
    </w:p>
    <w:p w:rsidR="00983A4D" w:rsidRDefault="00983A4D" w:rsidP="00150CAD">
      <w:pPr>
        <w:pStyle w:val="20"/>
        <w:ind w:firstLine="480"/>
      </w:pPr>
      <w:r>
        <w:rPr>
          <w:rFonts w:hint="eastAsia"/>
        </w:rPr>
        <w:t>订单</w:t>
      </w:r>
      <w:r w:rsidR="00E94788">
        <w:rPr>
          <w:rFonts w:hint="eastAsia"/>
        </w:rPr>
        <w:t>操作</w:t>
      </w:r>
      <w:r>
        <w:rPr>
          <w:rFonts w:hint="eastAsia"/>
        </w:rPr>
        <w:t>结果。</w:t>
      </w:r>
    </w:p>
    <w:p w:rsidR="009F4661" w:rsidRDefault="009F4661" w:rsidP="00150CA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83A4D" w:rsidRDefault="009F4661" w:rsidP="00150CA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_Ref498963653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Order</w:t>
      </w:r>
      <w:r w:rsidR="00930899">
        <w:t>Dv</w:t>
      </w:r>
      <w:r w:rsidR="00930899">
        <w:rPr>
          <w:rFonts w:hint="eastAsia"/>
        </w:rPr>
        <w:t>o</w:t>
      </w:r>
      <w:r>
        <w:fldChar w:fldCharType="end"/>
      </w:r>
      <w:r>
        <w:rPr>
          <w:rFonts w:hint="eastAsia"/>
        </w:rPr>
        <w:t>等</w:t>
      </w:r>
    </w:p>
    <w:p w:rsidR="00E94788" w:rsidRDefault="00082EE6" w:rsidP="00E94788">
      <w:pPr>
        <w:pStyle w:val="af3"/>
      </w:pPr>
      <w:bookmarkStart w:id="413" w:name="_Toc502177398"/>
      <w:r>
        <w:t>Lease</w:t>
      </w:r>
      <w:r w:rsidR="00E94788">
        <w:rPr>
          <w:rFonts w:hint="eastAsia"/>
        </w:rPr>
        <w:t>Sale</w:t>
      </w:r>
      <w:r w:rsidR="00E94788">
        <w:t>ItemResult</w:t>
      </w:r>
      <w:bookmarkEnd w:id="413"/>
    </w:p>
    <w:p w:rsidR="00E94788" w:rsidRDefault="00E94788" w:rsidP="00150CAD">
      <w:pPr>
        <w:pStyle w:val="20"/>
        <w:ind w:firstLine="480"/>
      </w:pPr>
      <w:r>
        <w:rPr>
          <w:rFonts w:hint="eastAsia"/>
        </w:rPr>
        <w:t>销售项操作结果。</w:t>
      </w:r>
    </w:p>
    <w:p w:rsidR="00E94788" w:rsidRDefault="00E94788" w:rsidP="00E94788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E94788" w:rsidRDefault="00E94788" w:rsidP="00150CA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_Ref499020274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SaleItemDvo</w:t>
      </w:r>
      <w:r>
        <w:fldChar w:fldCharType="end"/>
      </w:r>
      <w:r>
        <w:rPr>
          <w:rFonts w:hint="eastAsia"/>
        </w:rPr>
        <w:t>等</w:t>
      </w:r>
    </w:p>
    <w:p w:rsidR="00E94788" w:rsidRDefault="00082EE6" w:rsidP="00A23111">
      <w:pPr>
        <w:pStyle w:val="af3"/>
      </w:pPr>
      <w:bookmarkStart w:id="414" w:name="_Ref499020797"/>
      <w:bookmarkStart w:id="415" w:name="_Ref499020798"/>
      <w:bookmarkStart w:id="416" w:name="_Ref499020799"/>
      <w:bookmarkStart w:id="417" w:name="_Toc502177399"/>
      <w:r>
        <w:t>Lease</w:t>
      </w:r>
      <w:r w:rsidR="00A23111">
        <w:rPr>
          <w:rFonts w:hint="eastAsia"/>
        </w:rPr>
        <w:t>DemandResult</w:t>
      </w:r>
      <w:bookmarkEnd w:id="414"/>
      <w:bookmarkEnd w:id="415"/>
      <w:bookmarkEnd w:id="416"/>
      <w:bookmarkEnd w:id="417"/>
    </w:p>
    <w:p w:rsidR="00A23111" w:rsidRDefault="00A23111" w:rsidP="00A23111">
      <w:pPr>
        <w:pStyle w:val="20"/>
        <w:ind w:firstLine="480"/>
      </w:pPr>
      <w:r>
        <w:rPr>
          <w:rFonts w:hint="eastAsia"/>
        </w:rPr>
        <w:t>销售项操作结果。</w:t>
      </w:r>
    </w:p>
    <w:p w:rsidR="00A23111" w:rsidRDefault="00A23111" w:rsidP="00A2311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A23111" w:rsidRDefault="00A23111" w:rsidP="00A23111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_Ref499020318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DemandDvo</w:t>
      </w:r>
      <w:r>
        <w:fldChar w:fldCharType="end"/>
      </w:r>
      <w:r>
        <w:rPr>
          <w:rFonts w:hint="eastAsia"/>
        </w:rPr>
        <w:t>等</w:t>
      </w:r>
    </w:p>
    <w:p w:rsidR="00E94788" w:rsidRDefault="00082EE6" w:rsidP="00A23111">
      <w:pPr>
        <w:pStyle w:val="af3"/>
      </w:pPr>
      <w:bookmarkStart w:id="418" w:name="_Ref499020796"/>
      <w:bookmarkStart w:id="419" w:name="_Toc502177400"/>
      <w:r>
        <w:t>Lease</w:t>
      </w:r>
      <w:r w:rsidR="00A23111">
        <w:rPr>
          <w:rFonts w:hint="eastAsia"/>
        </w:rPr>
        <w:t>ProvisionResult</w:t>
      </w:r>
      <w:bookmarkEnd w:id="418"/>
      <w:bookmarkEnd w:id="419"/>
    </w:p>
    <w:p w:rsidR="00A23111" w:rsidRDefault="00A23111" w:rsidP="00A23111">
      <w:pPr>
        <w:pStyle w:val="20"/>
        <w:ind w:firstLine="480"/>
      </w:pPr>
      <w:r>
        <w:rPr>
          <w:rFonts w:hint="eastAsia"/>
        </w:rPr>
        <w:t>供给操作结果。</w:t>
      </w:r>
    </w:p>
    <w:p w:rsidR="00A23111" w:rsidRDefault="00A23111" w:rsidP="00A2311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0E6B7E" w:rsidRDefault="00A23111" w:rsidP="00A23111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_Ref499020228 \h</w:instrText>
      </w:r>
      <w:r>
        <w:instrText xml:space="preserve"> </w:instrText>
      </w:r>
      <w:r>
        <w:fldChar w:fldCharType="separate"/>
      </w:r>
      <w:r w:rsidR="00930899">
        <w:t>Lease</w:t>
      </w:r>
      <w:r w:rsidR="00930899">
        <w:rPr>
          <w:rFonts w:hint="eastAsia"/>
        </w:rPr>
        <w:t>ProvisionDvo</w:t>
      </w:r>
      <w:r>
        <w:fldChar w:fldCharType="end"/>
      </w:r>
      <w:r>
        <w:rPr>
          <w:rFonts w:hint="eastAsia"/>
        </w:rPr>
        <w:t>等</w:t>
      </w:r>
    </w:p>
    <w:p w:rsidR="000E6B7E" w:rsidRDefault="000E6B7E" w:rsidP="000E6B7E">
      <w:pPr>
        <w:pStyle w:val="af3"/>
      </w:pPr>
      <w:bookmarkStart w:id="420" w:name="_Ref501794145"/>
      <w:bookmarkStart w:id="421" w:name="_Toc502177401"/>
      <w:r>
        <w:rPr>
          <w:rFonts w:hint="eastAsia"/>
        </w:rPr>
        <w:t>User</w:t>
      </w:r>
      <w:r>
        <w:t>Result</w:t>
      </w:r>
      <w:bookmarkEnd w:id="420"/>
      <w:bookmarkEnd w:id="421"/>
    </w:p>
    <w:p w:rsidR="000E6B7E" w:rsidRDefault="000E6B7E" w:rsidP="00A23111">
      <w:pPr>
        <w:pStyle w:val="20"/>
        <w:ind w:firstLine="480"/>
      </w:pPr>
      <w:r>
        <w:rPr>
          <w:rFonts w:hint="eastAsia"/>
        </w:rPr>
        <w:t>获取用户信息结果。</w:t>
      </w:r>
    </w:p>
    <w:p w:rsidR="002730D8" w:rsidRDefault="002730D8" w:rsidP="002730D8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2730D8" w:rsidRDefault="002730D8" w:rsidP="00A23111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REF _Ref499911493 \h </w:instrText>
      </w:r>
      <w:r>
        <w:fldChar w:fldCharType="separate"/>
      </w:r>
      <w:r w:rsidR="00930899">
        <w:rPr>
          <w:rFonts w:hint="eastAsia"/>
        </w:rPr>
        <w:t>User</w:t>
      </w:r>
      <w:r w:rsidR="00930899">
        <w:t>Dv</w:t>
      </w:r>
      <w:r w:rsidR="00930899">
        <w:rPr>
          <w:rFonts w:hint="eastAsia"/>
        </w:rPr>
        <w:t>o</w:t>
      </w:r>
      <w:r>
        <w:fldChar w:fldCharType="end"/>
      </w:r>
      <w:r>
        <w:rPr>
          <w:rFonts w:hint="eastAsia"/>
        </w:rPr>
        <w:t>等</w:t>
      </w:r>
    </w:p>
    <w:p w:rsidR="000E6B7E" w:rsidRDefault="000E6B7E" w:rsidP="000E6B7E">
      <w:pPr>
        <w:pStyle w:val="af3"/>
      </w:pPr>
      <w:bookmarkStart w:id="422" w:name="_Ref499992749"/>
      <w:bookmarkStart w:id="423" w:name="_Ref499992753"/>
      <w:bookmarkStart w:id="424" w:name="_Toc502177402"/>
      <w:r>
        <w:rPr>
          <w:rFonts w:hint="eastAsia"/>
        </w:rPr>
        <w:t>UserDetailsResult</w:t>
      </w:r>
      <w:bookmarkEnd w:id="422"/>
      <w:bookmarkEnd w:id="423"/>
      <w:bookmarkEnd w:id="424"/>
    </w:p>
    <w:p w:rsidR="000E6B7E" w:rsidRDefault="000E6B7E" w:rsidP="00150CAD">
      <w:pPr>
        <w:pStyle w:val="20"/>
        <w:ind w:firstLine="480"/>
      </w:pPr>
      <w:r>
        <w:rPr>
          <w:rFonts w:hint="eastAsia"/>
        </w:rPr>
        <w:t>获取用户详情结果。</w:t>
      </w:r>
    </w:p>
    <w:p w:rsidR="002730D8" w:rsidRDefault="002730D8" w:rsidP="002730D8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0E6B7E" w:rsidRDefault="002730D8" w:rsidP="00150CA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_Ref499911570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User</w:t>
      </w:r>
      <w:r w:rsidR="00930899">
        <w:t>DetailsDv</w:t>
      </w:r>
      <w:r w:rsidR="00930899">
        <w:rPr>
          <w:rFonts w:hint="eastAsia"/>
        </w:rPr>
        <w:t>o</w:t>
      </w:r>
      <w:r>
        <w:fldChar w:fldCharType="end"/>
      </w:r>
      <w:r>
        <w:rPr>
          <w:rFonts w:hint="eastAsia"/>
        </w:rPr>
        <w:t>等</w:t>
      </w:r>
    </w:p>
    <w:p w:rsidR="00062055" w:rsidRDefault="00062055" w:rsidP="00062055">
      <w:pPr>
        <w:pStyle w:val="af3"/>
      </w:pPr>
      <w:bookmarkStart w:id="425" w:name="_Ref500258643"/>
      <w:bookmarkStart w:id="426" w:name="_Toc502177403"/>
      <w:r>
        <w:rPr>
          <w:rFonts w:hint="eastAsia"/>
        </w:rPr>
        <w:t>LeaseOrderDetailsResult</w:t>
      </w:r>
      <w:bookmarkEnd w:id="425"/>
      <w:bookmarkEnd w:id="426"/>
    </w:p>
    <w:p w:rsidR="00062055" w:rsidRDefault="00062055" w:rsidP="00150CAD">
      <w:pPr>
        <w:pStyle w:val="20"/>
        <w:ind w:firstLine="480"/>
      </w:pPr>
      <w:r>
        <w:rPr>
          <w:rFonts w:hint="eastAsia"/>
        </w:rPr>
        <w:t>获取订单详情结果。</w:t>
      </w:r>
    </w:p>
    <w:p w:rsidR="00062055" w:rsidRDefault="00062055" w:rsidP="00062055">
      <w:pPr>
        <w:pStyle w:val="20"/>
        <w:ind w:firstLine="480"/>
      </w:pPr>
      <w:r>
        <w:rPr>
          <w:rFonts w:hint="eastAsia"/>
        </w:rPr>
        <w:t>父类：</w:t>
      </w:r>
      <w:r w:rsidR="00886A8E">
        <w:fldChar w:fldCharType="begin"/>
      </w:r>
      <w:r w:rsidR="00886A8E">
        <w:instrText xml:space="preserve"> </w:instrText>
      </w:r>
      <w:r w:rsidR="00886A8E">
        <w:rPr>
          <w:rFonts w:hint="eastAsia"/>
        </w:rPr>
        <w:instrText>REF _Ref496618013 \h</w:instrText>
      </w:r>
      <w:r w:rsidR="00886A8E">
        <w:instrText xml:space="preserve"> </w:instrText>
      </w:r>
      <w:r w:rsidR="00886A8E">
        <w:fldChar w:fldCharType="separate"/>
      </w:r>
      <w:r w:rsidR="00930899">
        <w:rPr>
          <w:rFonts w:hint="eastAsia"/>
        </w:rPr>
        <w:t>ListResult</w:t>
      </w:r>
      <w:r w:rsidR="00886A8E">
        <w:fldChar w:fldCharType="end"/>
      </w:r>
      <w:r w:rsidR="00886A8E">
        <w:t xml:space="preserve"> </w:t>
      </w:r>
    </w:p>
    <w:p w:rsidR="00062055" w:rsidRDefault="00062055" w:rsidP="00150CA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_Ref500258642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LeaseOrderDetailsDvo</w:t>
      </w:r>
      <w:r>
        <w:fldChar w:fldCharType="end"/>
      </w:r>
      <w:r>
        <w:rPr>
          <w:rFonts w:hint="eastAsia"/>
        </w:rPr>
        <w:t>等</w:t>
      </w:r>
    </w:p>
    <w:p w:rsidR="00062055" w:rsidRDefault="00062055" w:rsidP="00150CAD">
      <w:pPr>
        <w:pStyle w:val="20"/>
        <w:ind w:firstLine="480"/>
      </w:pPr>
      <w:r>
        <w:rPr>
          <w:rFonts w:hint="eastAsia"/>
        </w:rPr>
        <w:t>参考：</w:t>
      </w:r>
      <w:r w:rsidR="00F850E6" w:rsidRPr="00F850E6">
        <w:t>/page/lease/order/order_details.ftl</w:t>
      </w:r>
    </w:p>
    <w:p w:rsidR="007248EC" w:rsidRDefault="007248EC" w:rsidP="007248EC">
      <w:pPr>
        <w:pStyle w:val="af3"/>
      </w:pPr>
      <w:bookmarkStart w:id="427" w:name="_Ref500317201"/>
      <w:bookmarkStart w:id="428" w:name="_Toc502177404"/>
      <w:r>
        <w:rPr>
          <w:rFonts w:hint="eastAsia"/>
        </w:rPr>
        <w:t>PersonDetailsResult</w:t>
      </w:r>
      <w:bookmarkEnd w:id="427"/>
      <w:bookmarkEnd w:id="428"/>
    </w:p>
    <w:p w:rsidR="007248EC" w:rsidRDefault="007248EC" w:rsidP="00150CAD">
      <w:pPr>
        <w:pStyle w:val="20"/>
        <w:ind w:firstLine="480"/>
      </w:pPr>
      <w:r>
        <w:rPr>
          <w:rFonts w:hint="eastAsia"/>
        </w:rPr>
        <w:t>获取个人详情结果。</w:t>
      </w:r>
    </w:p>
    <w:p w:rsidR="007248EC" w:rsidRDefault="007248EC" w:rsidP="007248EC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7248EC" w:rsidRDefault="007248EC" w:rsidP="007248EC">
      <w:pPr>
        <w:pStyle w:val="20"/>
        <w:ind w:firstLine="480"/>
      </w:pPr>
      <w:r>
        <w:rPr>
          <w:rFonts w:hint="eastAsia"/>
        </w:rPr>
        <w:lastRenderedPageBreak/>
        <w:t>包含：</w:t>
      </w:r>
      <w:r>
        <w:fldChar w:fldCharType="begin"/>
      </w:r>
      <w:r>
        <w:instrText xml:space="preserve"> REF _Ref500317146 \h </w:instrText>
      </w:r>
      <w:r>
        <w:fldChar w:fldCharType="separate"/>
      </w:r>
      <w:r w:rsidR="00930899">
        <w:rPr>
          <w:rFonts w:hint="eastAsia"/>
        </w:rPr>
        <w:t>PersonDetailsDvo</w:t>
      </w:r>
      <w:r>
        <w:fldChar w:fldCharType="end"/>
      </w:r>
      <w:r>
        <w:rPr>
          <w:rFonts w:hint="eastAsia"/>
        </w:rPr>
        <w:t>等</w:t>
      </w:r>
    </w:p>
    <w:p w:rsidR="007248EC" w:rsidRDefault="007248EC" w:rsidP="007248EC">
      <w:pPr>
        <w:pStyle w:val="20"/>
        <w:ind w:firstLine="480"/>
      </w:pPr>
      <w:r>
        <w:rPr>
          <w:rFonts w:hint="eastAsia"/>
        </w:rPr>
        <w:t>参考：</w:t>
      </w:r>
      <w:r w:rsidRPr="007248EC">
        <w:t>/page/person/person.ftl</w:t>
      </w:r>
    </w:p>
    <w:p w:rsidR="00886A8E" w:rsidRDefault="00886A8E" w:rsidP="00886A8E">
      <w:pPr>
        <w:pStyle w:val="af3"/>
      </w:pPr>
      <w:bookmarkStart w:id="429" w:name="_Ref500342511"/>
      <w:bookmarkStart w:id="430" w:name="_Toc502177405"/>
      <w:r>
        <w:t>List</w:t>
      </w:r>
      <w:r>
        <w:rPr>
          <w:rFonts w:hint="eastAsia"/>
        </w:rPr>
        <w:t>ReviewOrderItemResult</w:t>
      </w:r>
      <w:bookmarkEnd w:id="429"/>
      <w:bookmarkEnd w:id="430"/>
    </w:p>
    <w:p w:rsidR="00886A8E" w:rsidRDefault="00886A8E" w:rsidP="00150CAD">
      <w:pPr>
        <w:pStyle w:val="20"/>
        <w:ind w:firstLine="480"/>
      </w:pPr>
      <w:r>
        <w:rPr>
          <w:rFonts w:hint="eastAsia"/>
        </w:rPr>
        <w:t>列出（对订单项的）评价结果。</w:t>
      </w:r>
    </w:p>
    <w:p w:rsidR="00886A8E" w:rsidRDefault="00886A8E" w:rsidP="00886A8E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886A8E" w:rsidRDefault="00886A8E" w:rsidP="00150CA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_Ref500342274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ReviewOrderItemDvo</w:t>
      </w:r>
      <w:r>
        <w:fldChar w:fldCharType="end"/>
      </w:r>
      <w:r>
        <w:rPr>
          <w:rFonts w:hint="eastAsia"/>
        </w:rPr>
        <w:t>等</w:t>
      </w:r>
    </w:p>
    <w:p w:rsidR="00886A8E" w:rsidRDefault="00886A8E" w:rsidP="00886A8E">
      <w:pPr>
        <w:pStyle w:val="20"/>
        <w:ind w:firstLine="480"/>
      </w:pPr>
      <w:r>
        <w:rPr>
          <w:rFonts w:hint="eastAsia"/>
        </w:rPr>
        <w:t>参考：</w:t>
      </w:r>
      <w:r w:rsidRPr="00886A8E">
        <w:t>/page/lease/order/revieworders.ftl</w:t>
      </w:r>
    </w:p>
    <w:p w:rsidR="00640CCF" w:rsidRDefault="00640CCF" w:rsidP="00640CCF">
      <w:pPr>
        <w:pStyle w:val="af3"/>
      </w:pPr>
      <w:bookmarkStart w:id="431" w:name="_Ref500593718"/>
      <w:bookmarkStart w:id="432" w:name="_Toc502177406"/>
      <w:r>
        <w:rPr>
          <w:rFonts w:hint="eastAsia"/>
        </w:rPr>
        <w:t>BlogResult</w:t>
      </w:r>
      <w:bookmarkEnd w:id="431"/>
      <w:bookmarkEnd w:id="432"/>
    </w:p>
    <w:p w:rsidR="00640CCF" w:rsidRDefault="00640CCF" w:rsidP="00150CAD">
      <w:pPr>
        <w:pStyle w:val="20"/>
        <w:ind w:firstLine="480"/>
      </w:pPr>
      <w:r>
        <w:rPr>
          <w:rFonts w:hint="eastAsia"/>
        </w:rPr>
        <w:t>获取</w:t>
      </w:r>
      <w:r>
        <w:rPr>
          <w:rFonts w:hint="eastAsia"/>
        </w:rPr>
        <w:t>Blog</w:t>
      </w:r>
      <w:r>
        <w:rPr>
          <w:rFonts w:hint="eastAsia"/>
        </w:rPr>
        <w:t>结果。</w:t>
      </w:r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_Ref500488706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BlogDvo</w:t>
      </w:r>
      <w:r>
        <w:fldChar w:fldCharType="end"/>
      </w:r>
      <w:r>
        <w:rPr>
          <w:rFonts w:hint="eastAsia"/>
        </w:rPr>
        <w:t>等</w:t>
      </w:r>
    </w:p>
    <w:p w:rsidR="00640CCF" w:rsidRDefault="00640CCF" w:rsidP="00640CCF">
      <w:pPr>
        <w:pStyle w:val="af3"/>
      </w:pPr>
      <w:bookmarkStart w:id="433" w:name="_Ref500488815"/>
      <w:bookmarkStart w:id="434" w:name="_Toc502177407"/>
      <w:r>
        <w:t>ListBlogsResult</w:t>
      </w:r>
      <w:bookmarkEnd w:id="433"/>
      <w:bookmarkEnd w:id="434"/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列出</w:t>
      </w:r>
      <w:r>
        <w:rPr>
          <w:rFonts w:hint="eastAsia"/>
        </w:rPr>
        <w:t>B</w:t>
      </w:r>
      <w:r>
        <w:t>logs</w:t>
      </w:r>
      <w:r>
        <w:rPr>
          <w:rFonts w:hint="eastAsia"/>
        </w:rPr>
        <w:t>。</w:t>
      </w:r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640CCF" w:rsidRDefault="00640CCF" w:rsidP="00640CCF">
      <w:pPr>
        <w:pStyle w:val="20"/>
        <w:ind w:firstLine="480"/>
      </w:pPr>
      <w:r>
        <w:rPr>
          <w:rFonts w:hint="eastAsia"/>
        </w:rPr>
        <w:t>参考：</w:t>
      </w:r>
      <w:r w:rsidRPr="00640CCF">
        <w:t>/page/blog/blogs.ftl</w:t>
      </w:r>
    </w:p>
    <w:p w:rsidR="00640CCF" w:rsidRDefault="003C3CE0" w:rsidP="003C3CE0">
      <w:pPr>
        <w:pStyle w:val="af3"/>
      </w:pPr>
      <w:bookmarkStart w:id="435" w:name="_Ref500489303"/>
      <w:bookmarkStart w:id="436" w:name="_Toc502177408"/>
      <w:r>
        <w:rPr>
          <w:rFonts w:hint="eastAsia"/>
        </w:rPr>
        <w:t>ListReplyBlog</w:t>
      </w:r>
      <w:r>
        <w:t>s</w:t>
      </w:r>
      <w:r>
        <w:rPr>
          <w:rFonts w:hint="eastAsia"/>
        </w:rPr>
        <w:t>Result</w:t>
      </w:r>
      <w:bookmarkEnd w:id="435"/>
      <w:bookmarkEnd w:id="436"/>
    </w:p>
    <w:p w:rsidR="003C3CE0" w:rsidRDefault="003C3CE0" w:rsidP="00150CAD">
      <w:pPr>
        <w:pStyle w:val="20"/>
        <w:ind w:firstLine="480"/>
      </w:pPr>
      <w:r>
        <w:rPr>
          <w:rFonts w:hint="eastAsia"/>
        </w:rPr>
        <w:t>列出</w:t>
      </w:r>
      <w:r>
        <w:rPr>
          <w:rFonts w:hint="eastAsia"/>
        </w:rPr>
        <w:t>Blog</w:t>
      </w:r>
      <w:r>
        <w:rPr>
          <w:rFonts w:hint="eastAsia"/>
        </w:rPr>
        <w:t>的回复列表。</w:t>
      </w:r>
    </w:p>
    <w:p w:rsidR="003C3CE0" w:rsidRDefault="003C3CE0" w:rsidP="003C3CE0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3C3CE0" w:rsidRDefault="003C3CE0" w:rsidP="003C3CE0">
      <w:pPr>
        <w:pStyle w:val="20"/>
        <w:ind w:firstLine="480"/>
      </w:pPr>
      <w:r>
        <w:rPr>
          <w:rFonts w:hint="eastAsia"/>
        </w:rPr>
        <w:t>参考：</w:t>
      </w:r>
      <w:r w:rsidRPr="003C3CE0">
        <w:t>/page/blog/replies.ftl</w:t>
      </w:r>
    </w:p>
    <w:p w:rsidR="00736321" w:rsidRDefault="00736321" w:rsidP="00736321">
      <w:pPr>
        <w:pStyle w:val="af3"/>
      </w:pPr>
      <w:bookmarkStart w:id="437" w:name="_Ref500600406"/>
      <w:bookmarkStart w:id="438" w:name="_Toc502177409"/>
      <w:r>
        <w:rPr>
          <w:rFonts w:hint="eastAsia"/>
        </w:rPr>
        <w:t>ListLikeBlogsResult</w:t>
      </w:r>
      <w:bookmarkEnd w:id="437"/>
      <w:bookmarkEnd w:id="438"/>
    </w:p>
    <w:p w:rsidR="00736321" w:rsidRDefault="00736321" w:rsidP="00736321">
      <w:pPr>
        <w:pStyle w:val="20"/>
        <w:ind w:firstLine="480"/>
      </w:pPr>
      <w:r>
        <w:rPr>
          <w:rFonts w:hint="eastAsia"/>
        </w:rPr>
        <w:t>列出</w:t>
      </w:r>
      <w:r>
        <w:rPr>
          <w:rFonts w:hint="eastAsia"/>
        </w:rPr>
        <w:t>Blog</w:t>
      </w:r>
      <w:r>
        <w:rPr>
          <w:rFonts w:hint="eastAsia"/>
        </w:rPr>
        <w:t>的点赞列表。</w:t>
      </w:r>
    </w:p>
    <w:p w:rsidR="00736321" w:rsidRDefault="00736321" w:rsidP="00736321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736321" w:rsidRDefault="00736321" w:rsidP="00736321">
      <w:pPr>
        <w:pStyle w:val="20"/>
        <w:ind w:firstLine="480"/>
      </w:pPr>
      <w:r>
        <w:rPr>
          <w:rFonts w:hint="eastAsia"/>
        </w:rPr>
        <w:t>参考：</w:t>
      </w:r>
      <w:r w:rsidRPr="003C3CE0">
        <w:t>/page/blog/</w:t>
      </w:r>
      <w:r>
        <w:t>like</w:t>
      </w:r>
      <w:r w:rsidRPr="003C3CE0">
        <w:t>s.ftl</w:t>
      </w:r>
    </w:p>
    <w:p w:rsidR="00736321" w:rsidRDefault="009A52FB" w:rsidP="009A52FB">
      <w:pPr>
        <w:pStyle w:val="af3"/>
      </w:pPr>
      <w:bookmarkStart w:id="439" w:name="_Ref500951970"/>
      <w:bookmarkStart w:id="440" w:name="_Toc502177410"/>
      <w:r>
        <w:rPr>
          <w:rFonts w:hint="eastAsia"/>
        </w:rPr>
        <w:t>ReplyBlogResult</w:t>
      </w:r>
      <w:bookmarkEnd w:id="439"/>
      <w:bookmarkEnd w:id="440"/>
    </w:p>
    <w:p w:rsidR="009A52FB" w:rsidRDefault="009A52FB" w:rsidP="00150CAD">
      <w:pPr>
        <w:pStyle w:val="20"/>
        <w:ind w:firstLine="480"/>
      </w:pPr>
      <w:r>
        <w:rPr>
          <w:rFonts w:hint="eastAsia"/>
        </w:rPr>
        <w:t>Blog</w:t>
      </w:r>
      <w:r>
        <w:rPr>
          <w:rFonts w:hint="eastAsia"/>
        </w:rPr>
        <w:t>评论结果。</w:t>
      </w:r>
    </w:p>
    <w:p w:rsidR="009A52FB" w:rsidRDefault="009A52FB" w:rsidP="009A52FB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A52FB" w:rsidRDefault="009A52FB" w:rsidP="009A52FB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REF _Ref500951792 \h </w:instrText>
      </w:r>
      <w:r>
        <w:fldChar w:fldCharType="separate"/>
      </w:r>
      <w:r w:rsidR="00930899">
        <w:rPr>
          <w:rFonts w:hint="eastAsia"/>
        </w:rPr>
        <w:t>ReplyBlogDvo</w:t>
      </w:r>
      <w:r>
        <w:fldChar w:fldCharType="end"/>
      </w:r>
      <w:r>
        <w:rPr>
          <w:rFonts w:hint="eastAsia"/>
        </w:rPr>
        <w:t>等</w:t>
      </w:r>
    </w:p>
    <w:p w:rsidR="009A52FB" w:rsidRDefault="004703DD" w:rsidP="004703DD">
      <w:pPr>
        <w:pStyle w:val="af3"/>
      </w:pPr>
      <w:bookmarkStart w:id="441" w:name="_Toc502177411"/>
      <w:r>
        <w:rPr>
          <w:rFonts w:hint="eastAsia"/>
        </w:rPr>
        <w:t>L</w:t>
      </w:r>
      <w:r>
        <w:t>ikeBlogResult</w:t>
      </w:r>
      <w:bookmarkEnd w:id="441"/>
    </w:p>
    <w:p w:rsidR="004703DD" w:rsidRDefault="004703DD" w:rsidP="00150CAD">
      <w:pPr>
        <w:pStyle w:val="20"/>
        <w:ind w:firstLine="480"/>
      </w:pPr>
      <w:r>
        <w:rPr>
          <w:rFonts w:hint="eastAsia"/>
        </w:rPr>
        <w:t>Blog</w:t>
      </w:r>
      <w:r>
        <w:rPr>
          <w:rFonts w:hint="eastAsia"/>
        </w:rPr>
        <w:t>点赞结果。</w:t>
      </w:r>
    </w:p>
    <w:p w:rsidR="004703DD" w:rsidRDefault="004703DD" w:rsidP="004703DD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4703DD" w:rsidRDefault="004703DD" w:rsidP="004703DD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_Ref501024960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LikeBlogDvo</w:t>
      </w:r>
      <w:r>
        <w:fldChar w:fldCharType="end"/>
      </w:r>
      <w:r>
        <w:rPr>
          <w:rFonts w:hint="eastAsia"/>
        </w:rPr>
        <w:t>等</w:t>
      </w:r>
    </w:p>
    <w:p w:rsidR="004703DD" w:rsidRDefault="009614FA" w:rsidP="009614FA">
      <w:pPr>
        <w:pStyle w:val="af3"/>
      </w:pPr>
      <w:bookmarkStart w:id="442" w:name="_Ref501037603"/>
      <w:bookmarkStart w:id="443" w:name="_Toc502177412"/>
      <w:r>
        <w:rPr>
          <w:rFonts w:hint="eastAsia"/>
        </w:rPr>
        <w:t>ReportBlogResult</w:t>
      </w:r>
      <w:bookmarkEnd w:id="442"/>
      <w:bookmarkEnd w:id="443"/>
    </w:p>
    <w:p w:rsidR="009614FA" w:rsidRDefault="009614FA" w:rsidP="00150CAD">
      <w:pPr>
        <w:pStyle w:val="20"/>
        <w:ind w:firstLine="480"/>
      </w:pPr>
      <w:r>
        <w:rPr>
          <w:rFonts w:hint="eastAsia"/>
        </w:rPr>
        <w:t>Blog</w:t>
      </w:r>
      <w:r>
        <w:rPr>
          <w:rFonts w:hint="eastAsia"/>
        </w:rPr>
        <w:t>的举报结果。</w:t>
      </w:r>
    </w:p>
    <w:p w:rsidR="009614FA" w:rsidRDefault="009614FA" w:rsidP="009614FA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9614FA" w:rsidRDefault="009614FA" w:rsidP="009614FA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_Ref501037533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ReportBlog</w:t>
      </w:r>
      <w:r w:rsidR="00930899">
        <w:t>Dvo</w:t>
      </w:r>
      <w:r>
        <w:fldChar w:fldCharType="end"/>
      </w:r>
      <w:r>
        <w:rPr>
          <w:rFonts w:hint="eastAsia"/>
        </w:rPr>
        <w:t>等</w:t>
      </w:r>
    </w:p>
    <w:p w:rsidR="009614FA" w:rsidRDefault="00E6530E" w:rsidP="00E6530E">
      <w:pPr>
        <w:pStyle w:val="af3"/>
      </w:pPr>
      <w:bookmarkStart w:id="444" w:name="_Ref501098260"/>
      <w:bookmarkStart w:id="445" w:name="_Toc502177413"/>
      <w:r>
        <w:rPr>
          <w:rFonts w:hint="eastAsia"/>
        </w:rPr>
        <w:t>ReviewOrderItemResult</w:t>
      </w:r>
      <w:bookmarkEnd w:id="444"/>
      <w:bookmarkEnd w:id="445"/>
    </w:p>
    <w:p w:rsidR="00E6530E" w:rsidRDefault="00E6530E" w:rsidP="00150CAD">
      <w:pPr>
        <w:pStyle w:val="20"/>
        <w:ind w:firstLine="480"/>
      </w:pPr>
      <w:r>
        <w:rPr>
          <w:rFonts w:hint="eastAsia"/>
        </w:rPr>
        <w:t>订单项的评价结果。</w:t>
      </w:r>
    </w:p>
    <w:p w:rsidR="00E6530E" w:rsidRDefault="00E6530E" w:rsidP="00E6530E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_Ref495502557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Result</w:t>
      </w:r>
      <w:r>
        <w:fldChar w:fldCharType="end"/>
      </w:r>
    </w:p>
    <w:p w:rsidR="00E6530E" w:rsidRDefault="00E6530E" w:rsidP="00E6530E">
      <w:pPr>
        <w:pStyle w:val="20"/>
        <w:ind w:firstLine="480"/>
      </w:pPr>
      <w:r>
        <w:rPr>
          <w:rFonts w:hint="eastAsia"/>
        </w:rPr>
        <w:t>包含：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_Ref501098260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ReviewOrderItemResult</w:t>
      </w:r>
      <w:r>
        <w:fldChar w:fldCharType="end"/>
      </w:r>
      <w:r>
        <w:rPr>
          <w:rFonts w:hint="eastAsia"/>
        </w:rPr>
        <w:t>等</w:t>
      </w:r>
    </w:p>
    <w:p w:rsidR="00E6530E" w:rsidRDefault="006C43FA" w:rsidP="006C43FA">
      <w:pPr>
        <w:pStyle w:val="af3"/>
      </w:pPr>
      <w:bookmarkStart w:id="446" w:name="_Ref501117524"/>
      <w:bookmarkStart w:id="447" w:name="_Toc502177414"/>
      <w:r>
        <w:rPr>
          <w:rFonts w:hint="eastAsia"/>
        </w:rPr>
        <w:lastRenderedPageBreak/>
        <w:t>ReportLeaseDemandResult</w:t>
      </w:r>
      <w:bookmarkEnd w:id="446"/>
      <w:bookmarkEnd w:id="447"/>
    </w:p>
    <w:p w:rsidR="006C43FA" w:rsidRDefault="006C43FA" w:rsidP="00150CAD">
      <w:pPr>
        <w:pStyle w:val="20"/>
        <w:ind w:firstLine="480"/>
      </w:pPr>
      <w:r>
        <w:rPr>
          <w:rFonts w:hint="eastAsia"/>
        </w:rPr>
        <w:t>举报需求结果。</w:t>
      </w:r>
    </w:p>
    <w:p w:rsidR="006C43FA" w:rsidRDefault="006C43FA" w:rsidP="006C43FA">
      <w:pPr>
        <w:pStyle w:val="af3"/>
      </w:pPr>
      <w:bookmarkStart w:id="448" w:name="_Ref501117507"/>
      <w:bookmarkStart w:id="449" w:name="_Toc502177415"/>
      <w:r>
        <w:rPr>
          <w:rFonts w:hint="eastAsia"/>
        </w:rPr>
        <w:t>ReporLeaseSaleItem</w:t>
      </w:r>
      <w:r>
        <w:t>Result</w:t>
      </w:r>
      <w:bookmarkEnd w:id="448"/>
      <w:bookmarkEnd w:id="449"/>
    </w:p>
    <w:p w:rsidR="006C43FA" w:rsidRDefault="006C43FA" w:rsidP="00150CAD">
      <w:pPr>
        <w:pStyle w:val="20"/>
        <w:ind w:firstLine="480"/>
      </w:pPr>
      <w:r>
        <w:rPr>
          <w:rFonts w:hint="eastAsia"/>
        </w:rPr>
        <w:t>举报销售项结果。</w:t>
      </w:r>
    </w:p>
    <w:p w:rsidR="006C43FA" w:rsidRDefault="00A96ECF" w:rsidP="00A96ECF">
      <w:pPr>
        <w:pStyle w:val="af3"/>
      </w:pPr>
      <w:bookmarkStart w:id="450" w:name="_Ref501378130"/>
      <w:bookmarkStart w:id="451" w:name="_Toc502177416"/>
      <w:r>
        <w:rPr>
          <w:rFonts w:hint="eastAsia"/>
        </w:rPr>
        <w:t>ListUser</w:t>
      </w:r>
      <w:r>
        <w:t>s</w:t>
      </w:r>
      <w:r>
        <w:rPr>
          <w:rFonts w:hint="eastAsia"/>
        </w:rPr>
        <w:t>Result</w:t>
      </w:r>
      <w:bookmarkEnd w:id="450"/>
      <w:bookmarkEnd w:id="451"/>
    </w:p>
    <w:p w:rsidR="00A96ECF" w:rsidRDefault="00A96ECF" w:rsidP="00A96ECF">
      <w:pPr>
        <w:pStyle w:val="20"/>
        <w:ind w:firstLine="480"/>
      </w:pPr>
      <w:r>
        <w:rPr>
          <w:rFonts w:hint="eastAsia"/>
        </w:rPr>
        <w:t>列出用户列表。</w:t>
      </w:r>
    </w:p>
    <w:p w:rsidR="00A96ECF" w:rsidRDefault="00A96ECF" w:rsidP="00A96ECF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  <w:r>
        <w:t xml:space="preserve"> </w:t>
      </w:r>
    </w:p>
    <w:p w:rsidR="00A96ECF" w:rsidRDefault="00A96ECF" w:rsidP="00A96ECF">
      <w:pPr>
        <w:pStyle w:val="20"/>
        <w:ind w:firstLine="480"/>
      </w:pPr>
      <w:r>
        <w:rPr>
          <w:rFonts w:hint="eastAsia"/>
        </w:rPr>
        <w:t>参考：</w:t>
      </w:r>
      <w:r w:rsidRPr="00A96ECF">
        <w:t>/page/person/persons.ftl</w:t>
      </w:r>
    </w:p>
    <w:p w:rsidR="00A96ECF" w:rsidRDefault="00063CFE" w:rsidP="00063CFE">
      <w:pPr>
        <w:pStyle w:val="af3"/>
      </w:pPr>
      <w:bookmarkStart w:id="452" w:name="_Ref501441221"/>
      <w:bookmarkStart w:id="453" w:name="_Toc502177417"/>
      <w:r>
        <w:t>List</w:t>
      </w:r>
      <w:r w:rsidRPr="00063CFE">
        <w:t>MakeFriend</w:t>
      </w:r>
      <w:r>
        <w:t>sResult</w:t>
      </w:r>
      <w:bookmarkEnd w:id="452"/>
      <w:bookmarkEnd w:id="453"/>
    </w:p>
    <w:p w:rsidR="00063CFE" w:rsidRDefault="00063CFE" w:rsidP="00150CAD">
      <w:pPr>
        <w:pStyle w:val="20"/>
        <w:ind w:firstLine="480"/>
      </w:pPr>
      <w:r>
        <w:rPr>
          <w:rFonts w:hint="eastAsia"/>
        </w:rPr>
        <w:t>列出建立好友关系操作列表。</w:t>
      </w:r>
    </w:p>
    <w:p w:rsidR="00063CFE" w:rsidRDefault="00063CFE" w:rsidP="00063CFE">
      <w:pPr>
        <w:pStyle w:val="20"/>
        <w:ind w:firstLine="480"/>
      </w:pPr>
      <w:r>
        <w:rPr>
          <w:rFonts w:hint="eastAsia"/>
        </w:rPr>
        <w:t>父类：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_Ref496618013 \h</w:instrText>
      </w:r>
      <w:r>
        <w:instrText xml:space="preserve"> </w:instrText>
      </w:r>
      <w:r>
        <w:fldChar w:fldCharType="separate"/>
      </w:r>
      <w:r w:rsidR="00930899">
        <w:rPr>
          <w:rFonts w:hint="eastAsia"/>
        </w:rPr>
        <w:t>ListResult</w:t>
      </w:r>
      <w:r>
        <w:fldChar w:fldCharType="end"/>
      </w:r>
    </w:p>
    <w:p w:rsidR="00063CFE" w:rsidRDefault="00063CFE" w:rsidP="00063CFE">
      <w:pPr>
        <w:pStyle w:val="20"/>
        <w:ind w:firstLine="480"/>
      </w:pPr>
      <w:r>
        <w:rPr>
          <w:rFonts w:hint="eastAsia"/>
        </w:rPr>
        <w:t>参考：</w:t>
      </w:r>
      <w:r w:rsidRPr="00063CFE">
        <w:t>/page/person/</w:t>
      </w:r>
      <w:r w:rsidR="00F564B4">
        <w:t>make</w:t>
      </w:r>
      <w:r w:rsidRPr="00063CFE">
        <w:t>friends.ftl</w:t>
      </w:r>
    </w:p>
    <w:p w:rsidR="00063CFE" w:rsidRDefault="00B24E9D" w:rsidP="00B24E9D">
      <w:pPr>
        <w:pStyle w:val="af3"/>
      </w:pPr>
      <w:bookmarkStart w:id="454" w:name="_Toc502177418"/>
      <w:r>
        <w:rPr>
          <w:rFonts w:hint="eastAsia"/>
        </w:rPr>
        <w:t>BaseResult</w:t>
      </w:r>
      <w:bookmarkEnd w:id="454"/>
    </w:p>
    <w:p w:rsidR="00B24E9D" w:rsidRDefault="00B24E9D" w:rsidP="00150CAD">
      <w:pPr>
        <w:pStyle w:val="20"/>
        <w:ind w:firstLine="480"/>
        <w:rPr>
          <w:rFonts w:hint="eastAsia"/>
        </w:rPr>
      </w:pPr>
      <w:r>
        <w:rPr>
          <w:rFonts w:hint="eastAsia"/>
        </w:rPr>
        <w:t>实体的基础结果。</w:t>
      </w:r>
    </w:p>
    <w:p w:rsidR="00B24E9D" w:rsidRPr="003D6C3D" w:rsidRDefault="00B24E9D" w:rsidP="00150CAD">
      <w:pPr>
        <w:pStyle w:val="20"/>
        <w:ind w:firstLine="480"/>
        <w:rPr>
          <w:rFonts w:hint="eastAsia"/>
        </w:rPr>
      </w:pPr>
    </w:p>
    <w:p w:rsidR="00644AA8" w:rsidRDefault="00644AA8" w:rsidP="00644AA8">
      <w:pPr>
        <w:pStyle w:val="0505"/>
        <w:ind w:left="420" w:hanging="420"/>
      </w:pPr>
      <w:bookmarkStart w:id="455" w:name="_Toc502177419"/>
      <w:r>
        <w:rPr>
          <w:rFonts w:hint="eastAsia"/>
        </w:rPr>
        <w:t>实体对应的视图对象类型</w:t>
      </w:r>
      <w:r w:rsidR="004E3A43">
        <w:rPr>
          <w:rFonts w:hint="eastAsia"/>
        </w:rPr>
        <w:t>（</w:t>
      </w:r>
      <w:r w:rsidR="008F405D">
        <w:rPr>
          <w:rFonts w:hint="eastAsia"/>
        </w:rPr>
        <w:t>D</w:t>
      </w:r>
      <w:r w:rsidR="004E3A43">
        <w:rPr>
          <w:rFonts w:hint="eastAsia"/>
        </w:rPr>
        <w:t>VO）</w:t>
      </w:r>
      <w:bookmarkEnd w:id="455"/>
    </w:p>
    <w:p w:rsidR="00E94788" w:rsidRPr="00E94788" w:rsidRDefault="00E94788" w:rsidP="00E94788">
      <w:pPr>
        <w:pStyle w:val="20"/>
        <w:ind w:firstLine="480"/>
      </w:pPr>
      <w:r>
        <w:rPr>
          <w:rFonts w:hint="eastAsia"/>
        </w:rPr>
        <w:t>对于某种类型的实体</w:t>
      </w:r>
      <w:r>
        <w:rPr>
          <w:rFonts w:hint="eastAsia"/>
        </w:rPr>
        <w:t>Foo</w:t>
      </w:r>
      <w:r>
        <w:rPr>
          <w:rFonts w:hint="eastAsia"/>
        </w:rPr>
        <w:t>，</w:t>
      </w:r>
      <w:r>
        <w:rPr>
          <w:rFonts w:hint="eastAsia"/>
        </w:rPr>
        <w:t>FooDvo</w:t>
      </w:r>
      <w:r>
        <w:rPr>
          <w:rFonts w:hint="eastAsia"/>
        </w:rPr>
        <w:t>代表一般详细的视图数据，</w:t>
      </w:r>
      <w:r>
        <w:rPr>
          <w:rFonts w:hint="eastAsia"/>
        </w:rPr>
        <w:t>FooDetailsDvo</w:t>
      </w:r>
      <w:r>
        <w:rPr>
          <w:rFonts w:hint="eastAsia"/>
        </w:rPr>
        <w:t>代表最详细的视图数据。</w:t>
      </w:r>
    </w:p>
    <w:p w:rsidR="00644AA8" w:rsidRDefault="00644AA8" w:rsidP="00644AA8">
      <w:pPr>
        <w:pStyle w:val="af3"/>
      </w:pPr>
      <w:bookmarkStart w:id="456" w:name="_Ref499911489"/>
      <w:bookmarkStart w:id="457" w:name="_Ref499911493"/>
      <w:bookmarkStart w:id="458" w:name="_Toc502177420"/>
      <w:r>
        <w:rPr>
          <w:rFonts w:hint="eastAsia"/>
        </w:rPr>
        <w:t>User</w:t>
      </w:r>
      <w:r w:rsidR="008F405D">
        <w:t>Dv</w:t>
      </w:r>
      <w:r>
        <w:rPr>
          <w:rFonts w:hint="eastAsia"/>
        </w:rPr>
        <w:t>o</w:t>
      </w:r>
      <w:bookmarkEnd w:id="456"/>
      <w:bookmarkEnd w:id="457"/>
      <w:bookmarkEnd w:id="458"/>
    </w:p>
    <w:p w:rsidR="00644AA8" w:rsidRDefault="00644AA8" w:rsidP="00150CAD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User</w:t>
      </w:r>
      <w:r>
        <w:rPr>
          <w:rFonts w:hint="eastAsia"/>
        </w:rPr>
        <w:t>，用户。</w:t>
      </w:r>
    </w:p>
    <w:p w:rsidR="00644AA8" w:rsidRDefault="00082EE6" w:rsidP="00644AA8">
      <w:pPr>
        <w:pStyle w:val="af3"/>
      </w:pPr>
      <w:bookmarkStart w:id="459" w:name="_Ref498963653"/>
      <w:bookmarkStart w:id="460" w:name="_Toc502177421"/>
      <w:r>
        <w:t>Lease</w:t>
      </w:r>
      <w:r w:rsidR="00644AA8">
        <w:rPr>
          <w:rFonts w:hint="eastAsia"/>
        </w:rPr>
        <w:t>Order</w:t>
      </w:r>
      <w:r w:rsidR="008F405D">
        <w:t>Dv</w:t>
      </w:r>
      <w:r w:rsidR="00644AA8">
        <w:rPr>
          <w:rFonts w:hint="eastAsia"/>
        </w:rPr>
        <w:t>o</w:t>
      </w:r>
      <w:bookmarkEnd w:id="459"/>
      <w:bookmarkEnd w:id="460"/>
    </w:p>
    <w:p w:rsidR="006E5400" w:rsidRDefault="00644AA8" w:rsidP="00150CAD">
      <w:pPr>
        <w:pStyle w:val="20"/>
        <w:ind w:firstLine="480"/>
      </w:pPr>
      <w:r>
        <w:rPr>
          <w:rFonts w:hint="eastAsia"/>
        </w:rPr>
        <w:t>对应：</w:t>
      </w:r>
      <w:r w:rsidR="00062055">
        <w:rPr>
          <w:rFonts w:hint="eastAsia"/>
        </w:rPr>
        <w:t>Simple</w:t>
      </w:r>
      <w:r>
        <w:t>Order</w:t>
      </w:r>
      <w:r>
        <w:rPr>
          <w:rFonts w:hint="eastAsia"/>
        </w:rPr>
        <w:t>，订单</w:t>
      </w:r>
      <w:r w:rsidR="006B6027">
        <w:rPr>
          <w:rFonts w:hint="eastAsia"/>
        </w:rPr>
        <w:t>信息</w:t>
      </w:r>
      <w:r>
        <w:rPr>
          <w:rFonts w:hint="eastAsia"/>
        </w:rPr>
        <w:t>。</w:t>
      </w:r>
      <w:bookmarkEnd w:id="2"/>
    </w:p>
    <w:p w:rsidR="00E8721C" w:rsidRDefault="00082EE6" w:rsidP="00E8721C">
      <w:pPr>
        <w:pStyle w:val="af3"/>
      </w:pPr>
      <w:bookmarkStart w:id="461" w:name="_Ref499020274"/>
      <w:bookmarkStart w:id="462" w:name="_Toc502177422"/>
      <w:r>
        <w:t>Lease</w:t>
      </w:r>
      <w:r w:rsidR="00E8721C">
        <w:rPr>
          <w:rFonts w:hint="eastAsia"/>
        </w:rPr>
        <w:t>SaleItemDvo</w:t>
      </w:r>
      <w:bookmarkEnd w:id="461"/>
      <w:bookmarkEnd w:id="462"/>
    </w:p>
    <w:p w:rsidR="00E8721C" w:rsidRDefault="00E94788" w:rsidP="00150CAD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SaleItem</w:t>
      </w:r>
      <w:r>
        <w:rPr>
          <w:rFonts w:hint="eastAsia"/>
        </w:rPr>
        <w:t>，销售项信息。</w:t>
      </w:r>
    </w:p>
    <w:p w:rsidR="00E8721C" w:rsidRDefault="00082EE6" w:rsidP="00E8721C">
      <w:pPr>
        <w:pStyle w:val="af3"/>
      </w:pPr>
      <w:bookmarkStart w:id="463" w:name="_Ref499020318"/>
      <w:bookmarkStart w:id="464" w:name="_Toc502177423"/>
      <w:r>
        <w:t>Lease</w:t>
      </w:r>
      <w:r w:rsidR="00E8721C">
        <w:rPr>
          <w:rFonts w:hint="eastAsia"/>
        </w:rPr>
        <w:t>DemandDvo</w:t>
      </w:r>
      <w:bookmarkEnd w:id="463"/>
      <w:bookmarkEnd w:id="464"/>
    </w:p>
    <w:p w:rsidR="00E8721C" w:rsidRDefault="00E94788" w:rsidP="00150CAD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Demand</w:t>
      </w:r>
      <w:r>
        <w:rPr>
          <w:rFonts w:hint="eastAsia"/>
        </w:rPr>
        <w:t>，需求信息。</w:t>
      </w:r>
    </w:p>
    <w:p w:rsidR="00E8721C" w:rsidRDefault="00082EE6" w:rsidP="00E8721C">
      <w:pPr>
        <w:pStyle w:val="af3"/>
      </w:pPr>
      <w:bookmarkStart w:id="465" w:name="_Ref499020228"/>
      <w:bookmarkStart w:id="466" w:name="_Toc502177424"/>
      <w:r>
        <w:t>Lease</w:t>
      </w:r>
      <w:r w:rsidR="00E8721C">
        <w:rPr>
          <w:rFonts w:hint="eastAsia"/>
        </w:rPr>
        <w:t>ProvisionDvo</w:t>
      </w:r>
      <w:bookmarkEnd w:id="465"/>
      <w:bookmarkEnd w:id="466"/>
    </w:p>
    <w:p w:rsidR="002730D8" w:rsidRDefault="00E94788" w:rsidP="002730D8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Provision</w:t>
      </w:r>
      <w:r>
        <w:rPr>
          <w:rFonts w:hint="eastAsia"/>
        </w:rPr>
        <w:t>，供给信息。</w:t>
      </w:r>
      <w:bookmarkStart w:id="467" w:name="_Ref498007400"/>
    </w:p>
    <w:p w:rsidR="000E6B7E" w:rsidRDefault="000E6B7E" w:rsidP="002730D8">
      <w:pPr>
        <w:pStyle w:val="af3"/>
      </w:pPr>
      <w:bookmarkStart w:id="468" w:name="_Ref499911570"/>
      <w:bookmarkStart w:id="469" w:name="_Toc502177425"/>
      <w:r>
        <w:rPr>
          <w:rFonts w:hint="eastAsia"/>
        </w:rPr>
        <w:t>User</w:t>
      </w:r>
      <w:r>
        <w:t>DetailsDv</w:t>
      </w:r>
      <w:r>
        <w:rPr>
          <w:rFonts w:hint="eastAsia"/>
        </w:rPr>
        <w:t>o</w:t>
      </w:r>
      <w:bookmarkEnd w:id="468"/>
      <w:bookmarkEnd w:id="469"/>
    </w:p>
    <w:p w:rsidR="000E6B7E" w:rsidRDefault="000E6B7E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User</w:t>
      </w:r>
      <w:r>
        <w:rPr>
          <w:rFonts w:hint="eastAsia"/>
        </w:rPr>
        <w:t>，用户详情。</w:t>
      </w:r>
    </w:p>
    <w:p w:rsidR="000E6B7E" w:rsidRDefault="00062055" w:rsidP="00062055">
      <w:pPr>
        <w:pStyle w:val="af3"/>
      </w:pPr>
      <w:bookmarkStart w:id="470" w:name="_Ref500258642"/>
      <w:bookmarkStart w:id="471" w:name="_Toc502177426"/>
      <w:r>
        <w:rPr>
          <w:rFonts w:hint="eastAsia"/>
        </w:rPr>
        <w:t>LeaseOrderDetailsDvo</w:t>
      </w:r>
      <w:bookmarkEnd w:id="470"/>
      <w:bookmarkEnd w:id="471"/>
    </w:p>
    <w:p w:rsidR="00062055" w:rsidRDefault="00062055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SimpleOrder</w:t>
      </w:r>
      <w:r>
        <w:rPr>
          <w:rFonts w:hint="eastAsia"/>
        </w:rPr>
        <w:t>，订单详细信息。</w:t>
      </w:r>
    </w:p>
    <w:p w:rsidR="007248EC" w:rsidRDefault="007248EC" w:rsidP="007248EC">
      <w:pPr>
        <w:pStyle w:val="af3"/>
      </w:pPr>
      <w:bookmarkStart w:id="472" w:name="_Ref500317146"/>
      <w:bookmarkStart w:id="473" w:name="_Toc502177427"/>
      <w:r>
        <w:rPr>
          <w:rFonts w:hint="eastAsia"/>
        </w:rPr>
        <w:t>PersonDetailsDvo</w:t>
      </w:r>
      <w:bookmarkEnd w:id="472"/>
      <w:bookmarkEnd w:id="473"/>
    </w:p>
    <w:p w:rsidR="007248EC" w:rsidRDefault="007248EC" w:rsidP="000E6B7E">
      <w:pPr>
        <w:pStyle w:val="20"/>
        <w:ind w:firstLine="480"/>
      </w:pPr>
      <w:r>
        <w:rPr>
          <w:rFonts w:hint="eastAsia"/>
        </w:rPr>
        <w:t>个人详情。</w:t>
      </w:r>
    </w:p>
    <w:p w:rsidR="00886A8E" w:rsidRDefault="00886A8E" w:rsidP="00886A8E">
      <w:pPr>
        <w:pStyle w:val="af3"/>
      </w:pPr>
      <w:bookmarkStart w:id="474" w:name="_Ref500342274"/>
      <w:bookmarkStart w:id="475" w:name="_Toc502177428"/>
      <w:r>
        <w:rPr>
          <w:rFonts w:hint="eastAsia"/>
        </w:rPr>
        <w:t>ReviewOrderItemDvo</w:t>
      </w:r>
      <w:bookmarkEnd w:id="474"/>
      <w:bookmarkEnd w:id="475"/>
    </w:p>
    <w:p w:rsidR="00886A8E" w:rsidRDefault="00886A8E" w:rsidP="000E6B7E">
      <w:pPr>
        <w:pStyle w:val="20"/>
        <w:ind w:firstLine="480"/>
      </w:pPr>
      <w:r>
        <w:rPr>
          <w:rFonts w:hint="eastAsia"/>
        </w:rPr>
        <w:lastRenderedPageBreak/>
        <w:t>对应：</w:t>
      </w:r>
      <w:r>
        <w:rPr>
          <w:rFonts w:hint="eastAsia"/>
        </w:rPr>
        <w:t>ReviewOrderItem</w:t>
      </w:r>
      <w:r>
        <w:rPr>
          <w:rFonts w:hint="eastAsia"/>
        </w:rPr>
        <w:t>，对订单项的评价。</w:t>
      </w:r>
    </w:p>
    <w:p w:rsidR="00640CCF" w:rsidRDefault="00640CCF" w:rsidP="00640CCF">
      <w:pPr>
        <w:pStyle w:val="af3"/>
      </w:pPr>
      <w:bookmarkStart w:id="476" w:name="_Ref500488706"/>
      <w:bookmarkStart w:id="477" w:name="_Toc502177429"/>
      <w:r>
        <w:rPr>
          <w:rFonts w:hint="eastAsia"/>
        </w:rPr>
        <w:t>BlogDvo</w:t>
      </w:r>
      <w:bookmarkEnd w:id="476"/>
      <w:bookmarkEnd w:id="477"/>
    </w:p>
    <w:p w:rsidR="00640CCF" w:rsidRDefault="00640CCF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Blog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信息。</w:t>
      </w:r>
    </w:p>
    <w:p w:rsidR="003C3CE0" w:rsidRDefault="003C3CE0" w:rsidP="003C3CE0">
      <w:pPr>
        <w:pStyle w:val="af3"/>
      </w:pPr>
      <w:bookmarkStart w:id="478" w:name="_Ref500951789"/>
      <w:bookmarkStart w:id="479" w:name="_Ref500951792"/>
      <w:bookmarkStart w:id="480" w:name="_Toc502177430"/>
      <w:r>
        <w:rPr>
          <w:rFonts w:hint="eastAsia"/>
        </w:rPr>
        <w:t>ReplyBlogDvo</w:t>
      </w:r>
      <w:bookmarkEnd w:id="478"/>
      <w:bookmarkEnd w:id="479"/>
      <w:bookmarkEnd w:id="480"/>
    </w:p>
    <w:p w:rsidR="003C3CE0" w:rsidRDefault="003C3CE0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R</w:t>
      </w:r>
      <w:r>
        <w:t>eplyBlog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的回复。</w:t>
      </w:r>
    </w:p>
    <w:p w:rsidR="00736321" w:rsidRDefault="00736321" w:rsidP="00736321">
      <w:pPr>
        <w:pStyle w:val="af3"/>
      </w:pPr>
      <w:bookmarkStart w:id="481" w:name="_Ref501024960"/>
      <w:bookmarkStart w:id="482" w:name="_Toc502177431"/>
      <w:r>
        <w:rPr>
          <w:rFonts w:hint="eastAsia"/>
        </w:rPr>
        <w:t>LikeBlogDvo</w:t>
      </w:r>
      <w:bookmarkEnd w:id="481"/>
      <w:bookmarkEnd w:id="482"/>
    </w:p>
    <w:p w:rsidR="00736321" w:rsidRDefault="00736321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LikeBlog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的点赞。</w:t>
      </w:r>
    </w:p>
    <w:p w:rsidR="00736321" w:rsidRDefault="009614FA" w:rsidP="009614FA">
      <w:pPr>
        <w:pStyle w:val="af3"/>
      </w:pPr>
      <w:bookmarkStart w:id="483" w:name="_Ref501037533"/>
      <w:bookmarkStart w:id="484" w:name="_Toc502177432"/>
      <w:r>
        <w:rPr>
          <w:rFonts w:hint="eastAsia"/>
        </w:rPr>
        <w:t>ReportBlog</w:t>
      </w:r>
      <w:r>
        <w:t>Dvo</w:t>
      </w:r>
      <w:bookmarkEnd w:id="483"/>
      <w:bookmarkEnd w:id="484"/>
    </w:p>
    <w:p w:rsidR="009614FA" w:rsidRDefault="009614FA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ReportBlog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的举报。</w:t>
      </w:r>
    </w:p>
    <w:p w:rsidR="009614FA" w:rsidRDefault="00063CFE" w:rsidP="00063CFE">
      <w:pPr>
        <w:pStyle w:val="af3"/>
      </w:pPr>
      <w:bookmarkStart w:id="485" w:name="_Toc502177433"/>
      <w:r>
        <w:rPr>
          <w:rFonts w:hint="eastAsia"/>
        </w:rPr>
        <w:t>MakeFriendDvo</w:t>
      </w:r>
      <w:bookmarkEnd w:id="485"/>
    </w:p>
    <w:p w:rsidR="00063CFE" w:rsidRDefault="00063CFE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MakeFriend</w:t>
      </w:r>
      <w:r>
        <w:rPr>
          <w:rFonts w:hint="eastAsia"/>
        </w:rPr>
        <w:t>，建立好友关系</w:t>
      </w:r>
      <w:r>
        <w:rPr>
          <w:rFonts w:hint="eastAsia"/>
        </w:rPr>
        <w:t>/</w:t>
      </w:r>
      <w:r>
        <w:rPr>
          <w:rFonts w:hint="eastAsia"/>
        </w:rPr>
        <w:t>申请加为好友。</w:t>
      </w:r>
    </w:p>
    <w:p w:rsidR="00B24E9D" w:rsidRDefault="00B24E9D" w:rsidP="00B24E9D">
      <w:pPr>
        <w:pStyle w:val="af3"/>
      </w:pPr>
      <w:bookmarkStart w:id="486" w:name="_Toc502177434"/>
      <w:r>
        <w:rPr>
          <w:rFonts w:hint="eastAsia"/>
        </w:rPr>
        <w:t>BaseDvo</w:t>
      </w:r>
      <w:bookmarkEnd w:id="486"/>
    </w:p>
    <w:p w:rsidR="00B24E9D" w:rsidRDefault="00B24E9D" w:rsidP="000E6B7E">
      <w:pPr>
        <w:pStyle w:val="20"/>
        <w:ind w:firstLine="480"/>
      </w:pPr>
      <w:r>
        <w:rPr>
          <w:rFonts w:hint="eastAsia"/>
        </w:rPr>
        <w:t>对应：</w:t>
      </w:r>
      <w:r>
        <w:rPr>
          <w:rFonts w:hint="eastAsia"/>
        </w:rPr>
        <w:t>BaseEntity</w:t>
      </w:r>
      <w:r>
        <w:rPr>
          <w:rFonts w:hint="eastAsia"/>
        </w:rPr>
        <w:t>，实体基础信息。</w:t>
      </w:r>
    </w:p>
    <w:p w:rsidR="00B24E9D" w:rsidRDefault="00B24E9D" w:rsidP="000E6B7E">
      <w:pPr>
        <w:pStyle w:val="20"/>
        <w:ind w:firstLine="480"/>
        <w:rPr>
          <w:rFonts w:hint="eastAsia"/>
        </w:rPr>
      </w:pPr>
    </w:p>
    <w:p w:rsidR="00B24E9D" w:rsidRDefault="00B24E9D">
      <w:pPr>
        <w:widowControl/>
        <w:jc w:val="left"/>
        <w:rPr>
          <w:rFonts w:cs="宋体"/>
          <w:sz w:val="24"/>
          <w:szCs w:val="20"/>
        </w:rPr>
      </w:pPr>
      <w:r>
        <w:br w:type="page"/>
      </w:r>
    </w:p>
    <w:p w:rsidR="000A3050" w:rsidRPr="00191B14" w:rsidRDefault="000A3050" w:rsidP="000A3050">
      <w:pPr>
        <w:pStyle w:val="af2"/>
      </w:pPr>
      <w:bookmarkStart w:id="487" w:name="_Ref502051546"/>
      <w:bookmarkStart w:id="488" w:name="_Ref502051547"/>
      <w:bookmarkStart w:id="489" w:name="_Toc502177435"/>
      <w:r>
        <w:rPr>
          <w:rFonts w:hint="eastAsia"/>
        </w:rPr>
        <w:lastRenderedPageBreak/>
        <w:t>附录</w:t>
      </w:r>
      <w:r w:rsidR="00A73502">
        <w:rPr>
          <w:rFonts w:hint="eastAsia"/>
        </w:rPr>
        <w:t>1</w:t>
      </w:r>
      <w:r>
        <w:rPr>
          <w:rFonts w:hint="eastAsia"/>
        </w:rPr>
        <w:t xml:space="preserve"> </w:t>
      </w:r>
      <w:r w:rsidR="00425ED8">
        <w:rPr>
          <w:rFonts w:hint="eastAsia"/>
        </w:rPr>
        <w:t>第三方支付公司代码表</w:t>
      </w:r>
      <w:bookmarkEnd w:id="467"/>
      <w:bookmarkEnd w:id="487"/>
      <w:bookmarkEnd w:id="488"/>
      <w:bookmarkEnd w:id="489"/>
    </w:p>
    <w:p w:rsidR="000A3050" w:rsidRDefault="000A3050" w:rsidP="00150CAD">
      <w:pPr>
        <w:pStyle w:val="20"/>
        <w:ind w:firstLine="480"/>
      </w:pPr>
    </w:p>
    <w:tbl>
      <w:tblPr>
        <w:tblpPr w:leftFromText="180" w:rightFromText="180" w:vertAnchor="text" w:horzAnchor="margin" w:tblpY="64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8"/>
        <w:gridCol w:w="3198"/>
      </w:tblGrid>
      <w:tr w:rsidR="00425ED8" w:rsidTr="00425ED8">
        <w:tc>
          <w:tcPr>
            <w:tcW w:w="5098" w:type="dxa"/>
            <w:shd w:val="clear" w:color="auto" w:fill="F3F3F3"/>
          </w:tcPr>
          <w:p w:rsidR="00425ED8" w:rsidRDefault="00425ED8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第三方支付公司</w:t>
            </w:r>
          </w:p>
        </w:tc>
        <w:tc>
          <w:tcPr>
            <w:tcW w:w="3198" w:type="dxa"/>
            <w:shd w:val="clear" w:color="auto" w:fill="F3F3F3"/>
          </w:tcPr>
          <w:p w:rsidR="00425ED8" w:rsidRDefault="00425ED8" w:rsidP="004F6902">
            <w:pPr>
              <w:pStyle w:val="afffff0"/>
              <w:spacing w:after="0" w:line="240" w:lineRule="auto"/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</w:tr>
      <w:tr w:rsidR="0089020F" w:rsidTr="00425ED8">
        <w:tc>
          <w:tcPr>
            <w:tcW w:w="5098" w:type="dxa"/>
            <w:shd w:val="clear" w:color="auto" w:fill="auto"/>
          </w:tcPr>
          <w:p w:rsidR="0089020F" w:rsidRPr="008A5B50" w:rsidRDefault="0089020F" w:rsidP="0089020F">
            <w:r w:rsidRPr="008A5B50">
              <w:rPr>
                <w:rFonts w:hint="eastAsia"/>
              </w:rPr>
              <w:t>本公司</w:t>
            </w:r>
          </w:p>
        </w:tc>
        <w:tc>
          <w:tcPr>
            <w:tcW w:w="3198" w:type="dxa"/>
          </w:tcPr>
          <w:p w:rsidR="0089020F" w:rsidRPr="008A5B50" w:rsidRDefault="0089020F" w:rsidP="0089020F">
            <w:r w:rsidRPr="008A5B50">
              <w:rPr>
                <w:rFonts w:hint="eastAsia"/>
              </w:rPr>
              <w:t>SELF</w:t>
            </w:r>
          </w:p>
        </w:tc>
      </w:tr>
      <w:tr w:rsidR="0089020F" w:rsidTr="00425ED8">
        <w:tc>
          <w:tcPr>
            <w:tcW w:w="5098" w:type="dxa"/>
            <w:shd w:val="clear" w:color="auto" w:fill="auto"/>
          </w:tcPr>
          <w:p w:rsidR="0089020F" w:rsidRPr="008A5B50" w:rsidRDefault="0089020F" w:rsidP="0089020F">
            <w:r w:rsidRPr="008A5B50">
              <w:rPr>
                <w:rFonts w:hint="eastAsia"/>
              </w:rPr>
              <w:t>易宝支付</w:t>
            </w:r>
          </w:p>
        </w:tc>
        <w:tc>
          <w:tcPr>
            <w:tcW w:w="3198" w:type="dxa"/>
          </w:tcPr>
          <w:p w:rsidR="0089020F" w:rsidRPr="008A5B50" w:rsidRDefault="0089020F" w:rsidP="0089020F">
            <w:r w:rsidRPr="008A5B50">
              <w:rPr>
                <w:rFonts w:hint="eastAsia"/>
              </w:rPr>
              <w:t>YB</w:t>
            </w:r>
          </w:p>
        </w:tc>
      </w:tr>
      <w:tr w:rsidR="0089020F" w:rsidTr="00425ED8">
        <w:tc>
          <w:tcPr>
            <w:tcW w:w="5098" w:type="dxa"/>
            <w:shd w:val="clear" w:color="auto" w:fill="auto"/>
          </w:tcPr>
          <w:p w:rsidR="0089020F" w:rsidRPr="008A5B50" w:rsidRDefault="0089020F" w:rsidP="0089020F">
            <w:r w:rsidRPr="008A5B50">
              <w:rPr>
                <w:rFonts w:hint="eastAsia"/>
              </w:rPr>
              <w:t>支付宝</w:t>
            </w:r>
          </w:p>
        </w:tc>
        <w:tc>
          <w:tcPr>
            <w:tcW w:w="3198" w:type="dxa"/>
          </w:tcPr>
          <w:p w:rsidR="0089020F" w:rsidRPr="008A5B50" w:rsidRDefault="0089020F" w:rsidP="0089020F">
            <w:r w:rsidRPr="008A5B50">
              <w:rPr>
                <w:rFonts w:hint="eastAsia"/>
              </w:rPr>
              <w:t>ZFB</w:t>
            </w:r>
          </w:p>
        </w:tc>
      </w:tr>
      <w:tr w:rsidR="0089020F" w:rsidTr="00425ED8">
        <w:tc>
          <w:tcPr>
            <w:tcW w:w="5098" w:type="dxa"/>
            <w:shd w:val="clear" w:color="auto" w:fill="auto"/>
          </w:tcPr>
          <w:p w:rsidR="0089020F" w:rsidRPr="008A5B50" w:rsidRDefault="0089020F" w:rsidP="0089020F">
            <w:r w:rsidRPr="008A5B50">
              <w:rPr>
                <w:rFonts w:hint="eastAsia"/>
              </w:rPr>
              <w:t>微信</w:t>
            </w:r>
          </w:p>
        </w:tc>
        <w:tc>
          <w:tcPr>
            <w:tcW w:w="3198" w:type="dxa"/>
          </w:tcPr>
          <w:p w:rsidR="0089020F" w:rsidRPr="008A5B50" w:rsidRDefault="0089020F" w:rsidP="0089020F">
            <w:r w:rsidRPr="008A5B50">
              <w:rPr>
                <w:rFonts w:hint="eastAsia"/>
              </w:rPr>
              <w:t>WX</w:t>
            </w:r>
          </w:p>
        </w:tc>
      </w:tr>
      <w:tr w:rsidR="0089020F" w:rsidTr="00425ED8">
        <w:tc>
          <w:tcPr>
            <w:tcW w:w="5098" w:type="dxa"/>
            <w:shd w:val="clear" w:color="auto" w:fill="auto"/>
          </w:tcPr>
          <w:p w:rsidR="0089020F" w:rsidRPr="008A5B50" w:rsidRDefault="0089020F" w:rsidP="0089020F">
            <w:r>
              <w:rPr>
                <w:rFonts w:hint="eastAsia"/>
              </w:rPr>
              <w:t>（调试用的）伪公司</w:t>
            </w:r>
          </w:p>
        </w:tc>
        <w:tc>
          <w:tcPr>
            <w:tcW w:w="3198" w:type="dxa"/>
          </w:tcPr>
          <w:p w:rsidR="0089020F" w:rsidRPr="008A5B50" w:rsidRDefault="0089020F" w:rsidP="0089020F">
            <w:r>
              <w:rPr>
                <w:rFonts w:hint="eastAsia"/>
              </w:rPr>
              <w:t>PSD</w:t>
            </w:r>
          </w:p>
        </w:tc>
      </w:tr>
    </w:tbl>
    <w:p w:rsidR="00425ED8" w:rsidRPr="00425ED8" w:rsidRDefault="00425ED8" w:rsidP="00150CAD">
      <w:pPr>
        <w:pStyle w:val="20"/>
        <w:ind w:firstLine="480"/>
      </w:pPr>
    </w:p>
    <w:p w:rsidR="00425ED8" w:rsidRPr="000A3050" w:rsidRDefault="00425ED8" w:rsidP="00150CAD">
      <w:pPr>
        <w:pStyle w:val="20"/>
        <w:ind w:firstLine="480"/>
      </w:pPr>
    </w:p>
    <w:p w:rsidR="000A3050" w:rsidRPr="00B27F0F" w:rsidRDefault="000A3050" w:rsidP="00150CAD">
      <w:pPr>
        <w:pStyle w:val="20"/>
        <w:ind w:firstLine="480"/>
      </w:pPr>
    </w:p>
    <w:p w:rsidR="008C0D72" w:rsidRDefault="00DD4913" w:rsidP="00150CAD">
      <w:pPr>
        <w:pStyle w:val="afffff0"/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819400" cy="635"/>
                <wp:effectExtent l="9525" t="12700" r="9525" b="15875"/>
                <wp:docPr id="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728B0" id="Line 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2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" strokeweight="1.5pt">
                <w10:anchorlock/>
              </v:line>
            </w:pict>
          </mc:Fallback>
        </mc:AlternateContent>
      </w:r>
    </w:p>
    <w:sectPr w:rsidR="008C0D72" w:rsidSect="0037519D">
      <w:headerReference w:type="default" r:id="rId16"/>
      <w:pgSz w:w="11906" w:h="16838" w:code="9"/>
      <w:pgMar w:top="1440" w:right="1800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CA" w:rsidRDefault="006539CA">
      <w:r>
        <w:separator/>
      </w:r>
    </w:p>
    <w:p w:rsidR="006539CA" w:rsidRDefault="006539CA"/>
  </w:endnote>
  <w:endnote w:type="continuationSeparator" w:id="0">
    <w:p w:rsidR="006539CA" w:rsidRDefault="006539CA">
      <w:r>
        <w:continuationSeparator/>
      </w:r>
    </w:p>
    <w:p w:rsidR="006539CA" w:rsidRDefault="00653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3"/>
      <w:rPr>
        <w:rStyle w:val="affff8"/>
      </w:rPr>
    </w:pPr>
    <w:r>
      <w:rPr>
        <w:rStyle w:val="affff8"/>
      </w:rPr>
      <w:fldChar w:fldCharType="begin"/>
    </w:r>
    <w:r>
      <w:rPr>
        <w:rStyle w:val="affff8"/>
      </w:rPr>
      <w:instrText xml:space="preserve">PAGE  </w:instrText>
    </w:r>
    <w:r>
      <w:rPr>
        <w:rStyle w:val="affff8"/>
      </w:rPr>
      <w:fldChar w:fldCharType="separate"/>
    </w:r>
    <w:r>
      <w:rPr>
        <w:rStyle w:val="affff8"/>
        <w:noProof/>
      </w:rPr>
      <w:t>LI</w:t>
    </w:r>
    <w:r>
      <w:rPr>
        <w:rStyle w:val="affff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4"/>
      <w:rPr>
        <w:rStyle w:val="affff8"/>
      </w:rPr>
    </w:pPr>
    <w:r>
      <w:rPr>
        <w:rStyle w:val="affff8"/>
      </w:rPr>
      <w:fldChar w:fldCharType="begin"/>
    </w:r>
    <w:r>
      <w:rPr>
        <w:rStyle w:val="affff8"/>
      </w:rPr>
      <w:instrText xml:space="preserve">PAGE  </w:instrText>
    </w:r>
    <w:r>
      <w:rPr>
        <w:rStyle w:val="affff8"/>
      </w:rPr>
      <w:fldChar w:fldCharType="separate"/>
    </w:r>
    <w:r>
      <w:rPr>
        <w:rStyle w:val="affff8"/>
        <w:noProof/>
      </w:rPr>
      <w:t>II</w:t>
    </w:r>
    <w:r>
      <w:rPr>
        <w:rStyle w:val="affff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4"/>
      <w:rPr>
        <w:rStyle w:val="affff8"/>
      </w:rPr>
    </w:pPr>
    <w:r>
      <w:rPr>
        <w:rStyle w:val="affff8"/>
      </w:rPr>
      <w:fldChar w:fldCharType="begin"/>
    </w:r>
    <w:r>
      <w:rPr>
        <w:rStyle w:val="affff8"/>
      </w:rPr>
      <w:instrText xml:space="preserve">PAGE  </w:instrText>
    </w:r>
    <w:r>
      <w:rPr>
        <w:rStyle w:val="affff8"/>
      </w:rPr>
      <w:fldChar w:fldCharType="separate"/>
    </w:r>
    <w:r w:rsidR="00F8639A">
      <w:rPr>
        <w:rStyle w:val="affff8"/>
        <w:noProof/>
      </w:rPr>
      <w:t>11</w:t>
    </w:r>
    <w:r>
      <w:rPr>
        <w:rStyle w:val="affff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CA" w:rsidRDefault="006539CA">
      <w:r>
        <w:separator/>
      </w:r>
    </w:p>
    <w:p w:rsidR="006539CA" w:rsidRDefault="006539CA"/>
  </w:footnote>
  <w:footnote w:type="continuationSeparator" w:id="0">
    <w:p w:rsidR="006539CA" w:rsidRDefault="006539CA">
      <w:r>
        <w:continuationSeparator/>
      </w:r>
    </w:p>
    <w:p w:rsidR="006539CA" w:rsidRDefault="006539C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6"/>
    </w:pPr>
    <w:r w:rsidRPr="00F53CDF">
      <w:rPr>
        <w:rFonts w:hint="eastAsia"/>
      </w:rPr>
      <w:t>网络科技资源监测、分析及评估系统开发</w:t>
    </w:r>
    <w:r>
      <w:rPr>
        <w:rFonts w:hint="eastAsia"/>
      </w:rPr>
      <w:t>—总体计划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5"/>
    </w:pPr>
    <w:r>
      <w:rPr>
        <w:rFonts w:hint="eastAsia"/>
      </w:rPr>
      <w:t>××××—××××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>
    <w:pPr>
      <w:pStyle w:val="aff7"/>
    </w:pPr>
    <w: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Default="00930899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99" w:rsidRPr="00F70D3A" w:rsidRDefault="00930899">
    <w:pPr>
      <w:pStyle w:val="affff9"/>
    </w:pPr>
  </w:p>
  <w:p w:rsidR="00930899" w:rsidRDefault="0093089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5CD"/>
    <w:multiLevelType w:val="multilevel"/>
    <w:tmpl w:val="3AB4872E"/>
    <w:lvl w:ilvl="0">
      <w:start w:val="1"/>
      <w:numFmt w:val="none"/>
      <w:pStyle w:val="a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"/>
      <w:suff w:val="nothing"/>
      <w:lvlText w:val="%1%2.%3.%4.%5　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sz w:val="24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AE367E9"/>
    <w:multiLevelType w:val="hybridMultilevel"/>
    <w:tmpl w:val="E58A714E"/>
    <w:lvl w:ilvl="0" w:tplc="62CC9F74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683F4B"/>
    <w:multiLevelType w:val="multilevel"/>
    <w:tmpl w:val="7E143D78"/>
    <w:lvl w:ilvl="0">
      <w:start w:val="1"/>
      <w:numFmt w:val="none"/>
      <w:pStyle w:val="a5"/>
      <w:lvlText w:val="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1"/>
      </w:rPr>
    </w:lvl>
    <w:lvl w:ilvl="1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space"/>
      <w:lvlText w:val="(%5)"/>
      <w:lvlJc w:val="left"/>
      <w:pPr>
        <w:ind w:left="0" w:firstLine="0"/>
      </w:pPr>
      <w:rPr>
        <w:rFonts w:ascii="Arial" w:eastAsia="宋体" w:hAnsi="Arial" w:hint="default"/>
        <w:b w:val="0"/>
        <w:i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407E65F9"/>
    <w:multiLevelType w:val="hybridMultilevel"/>
    <w:tmpl w:val="8E500FC2"/>
    <w:lvl w:ilvl="0" w:tplc="FFFFFFFF">
      <w:start w:val="1"/>
      <w:numFmt w:val="none"/>
      <w:pStyle w:val="a6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495082"/>
    <w:multiLevelType w:val="hybridMultilevel"/>
    <w:tmpl w:val="67CC8ECC"/>
    <w:lvl w:ilvl="0" w:tplc="30B84BB2">
      <w:start w:val="1"/>
      <w:numFmt w:val="decimal"/>
      <w:pStyle w:val="a7"/>
      <w:lvlText w:val="第%1步："/>
      <w:lvlJc w:val="left"/>
      <w:pPr>
        <w:tabs>
          <w:tab w:val="num" w:pos="420"/>
        </w:tabs>
        <w:ind w:left="0" w:firstLine="0"/>
      </w:pPr>
      <w:rPr>
        <w:rFonts w:ascii="宋体" w:eastAsia="宋体" w:hint="eastAsia"/>
        <w:b/>
        <w:i w:val="0"/>
        <w:sz w:val="21"/>
        <w:szCs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96E4D7B"/>
    <w:multiLevelType w:val="hybridMultilevel"/>
    <w:tmpl w:val="20E086C2"/>
    <w:lvl w:ilvl="0" w:tplc="FFFFFFFF">
      <w:start w:val="1"/>
      <w:numFmt w:val="none"/>
      <w:pStyle w:val="a8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7C2AF5"/>
    <w:multiLevelType w:val="multilevel"/>
    <w:tmpl w:val="1DCA2BD6"/>
    <w:lvl w:ilvl="0">
      <w:start w:val="1"/>
      <w:numFmt w:val="decimal"/>
      <w:pStyle w:val="a9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681C80B8"/>
    <w:lvl w:ilvl="0">
      <w:start w:val="1"/>
      <w:numFmt w:val="decimal"/>
      <w:pStyle w:val="aa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57D3FBC"/>
    <w:multiLevelType w:val="multilevel"/>
    <w:tmpl w:val="3DB264D0"/>
    <w:lvl w:ilvl="0">
      <w:start w:val="1"/>
      <w:numFmt w:val="decimal"/>
      <w:pStyle w:val="ab"/>
      <w:suff w:val="nothing"/>
      <w:lvlText w:val="附件%1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c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d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CEA2025"/>
    <w:multiLevelType w:val="multilevel"/>
    <w:tmpl w:val="6CF6741C"/>
    <w:lvl w:ilvl="0">
      <w:start w:val="1"/>
      <w:numFmt w:val="none"/>
      <w:pStyle w:val="af2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0505"/>
      <w:suff w:val="nothing"/>
      <w:lvlText w:val="%1%2　"/>
      <w:lvlJc w:val="left"/>
      <w:pPr>
        <w:ind w:left="376" w:firstLine="0"/>
      </w:pPr>
      <w:rPr>
        <w:rFonts w:ascii="黑体" w:eastAsia="黑体" w:hAnsi="Times New Roman" w:hint="eastAsia"/>
        <w:b w:val="0"/>
        <w:i w:val="0"/>
        <w:sz w:val="28"/>
        <w:szCs w:val="28"/>
      </w:rPr>
    </w:lvl>
    <w:lvl w:ilvl="2">
      <w:start w:val="1"/>
      <w:numFmt w:val="decimal"/>
      <w:pStyle w:val="af3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af4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4">
      <w:start w:val="1"/>
      <w:numFmt w:val="decimal"/>
      <w:pStyle w:val="af5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5">
      <w:start w:val="1"/>
      <w:numFmt w:val="decimal"/>
      <w:pStyle w:val="af6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7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 w15:restartNumberingAfterBreak="0">
    <w:nsid w:val="6D99601C"/>
    <w:multiLevelType w:val="hybridMultilevel"/>
    <w:tmpl w:val="49E4168C"/>
    <w:lvl w:ilvl="0" w:tplc="A5F40904">
      <w:start w:val="1"/>
      <w:numFmt w:val="bullet"/>
      <w:pStyle w:val="af8"/>
      <w:lvlText w:val="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  <w:b w:val="0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DBF04F4"/>
    <w:multiLevelType w:val="hybridMultilevel"/>
    <w:tmpl w:val="3DEA9336"/>
    <w:lvl w:ilvl="0" w:tplc="FFFFFFFF">
      <w:start w:val="1"/>
      <w:numFmt w:val="none"/>
      <w:pStyle w:val="af9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2142690"/>
    <w:multiLevelType w:val="hybridMultilevel"/>
    <w:tmpl w:val="DB6C5C8A"/>
    <w:lvl w:ilvl="0" w:tplc="7070EFF2">
      <w:start w:val="1"/>
      <w:numFmt w:val="decimal"/>
      <w:pStyle w:val="afa"/>
      <w:lvlText w:val="%1)"/>
      <w:lvlJc w:val="left"/>
      <w:pPr>
        <w:tabs>
          <w:tab w:val="num" w:pos="420"/>
        </w:tabs>
        <w:ind w:left="420" w:firstLine="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933334"/>
    <w:multiLevelType w:val="hybridMultilevel"/>
    <w:tmpl w:val="F41A387E"/>
    <w:lvl w:ilvl="0" w:tplc="D864120A">
      <w:start w:val="1"/>
      <w:numFmt w:val="none"/>
      <w:pStyle w:val="afb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13"/>
    <w:rsid w:val="00001C84"/>
    <w:rsid w:val="00002AFC"/>
    <w:rsid w:val="0000738D"/>
    <w:rsid w:val="000106D2"/>
    <w:rsid w:val="0001205E"/>
    <w:rsid w:val="00013735"/>
    <w:rsid w:val="00014A83"/>
    <w:rsid w:val="00027761"/>
    <w:rsid w:val="0003258D"/>
    <w:rsid w:val="00032B57"/>
    <w:rsid w:val="000335AD"/>
    <w:rsid w:val="00034D81"/>
    <w:rsid w:val="0003561F"/>
    <w:rsid w:val="000356F9"/>
    <w:rsid w:val="000366B8"/>
    <w:rsid w:val="0003672E"/>
    <w:rsid w:val="0003716B"/>
    <w:rsid w:val="00037EFB"/>
    <w:rsid w:val="0004097D"/>
    <w:rsid w:val="00042FA4"/>
    <w:rsid w:val="00043AC7"/>
    <w:rsid w:val="00043FAD"/>
    <w:rsid w:val="00044C97"/>
    <w:rsid w:val="00047E97"/>
    <w:rsid w:val="0005356B"/>
    <w:rsid w:val="000547D4"/>
    <w:rsid w:val="00055ED2"/>
    <w:rsid w:val="00056A3F"/>
    <w:rsid w:val="00060572"/>
    <w:rsid w:val="00062055"/>
    <w:rsid w:val="00063CFE"/>
    <w:rsid w:val="00064627"/>
    <w:rsid w:val="00064DF2"/>
    <w:rsid w:val="00066374"/>
    <w:rsid w:val="00070077"/>
    <w:rsid w:val="000700AF"/>
    <w:rsid w:val="00070AF3"/>
    <w:rsid w:val="00070BC8"/>
    <w:rsid w:val="000736AB"/>
    <w:rsid w:val="000748F2"/>
    <w:rsid w:val="000819A8"/>
    <w:rsid w:val="00081FDA"/>
    <w:rsid w:val="00082EE6"/>
    <w:rsid w:val="00090FAA"/>
    <w:rsid w:val="00091F68"/>
    <w:rsid w:val="000959C3"/>
    <w:rsid w:val="00095F28"/>
    <w:rsid w:val="000A3050"/>
    <w:rsid w:val="000A352D"/>
    <w:rsid w:val="000A4632"/>
    <w:rsid w:val="000A557F"/>
    <w:rsid w:val="000A5649"/>
    <w:rsid w:val="000A5C45"/>
    <w:rsid w:val="000A6EE8"/>
    <w:rsid w:val="000A779F"/>
    <w:rsid w:val="000A793E"/>
    <w:rsid w:val="000B4EF3"/>
    <w:rsid w:val="000B538C"/>
    <w:rsid w:val="000B764D"/>
    <w:rsid w:val="000C0190"/>
    <w:rsid w:val="000C15EC"/>
    <w:rsid w:val="000C26B4"/>
    <w:rsid w:val="000C4BAA"/>
    <w:rsid w:val="000C51A3"/>
    <w:rsid w:val="000D2F15"/>
    <w:rsid w:val="000D2F5F"/>
    <w:rsid w:val="000D2FC0"/>
    <w:rsid w:val="000D305F"/>
    <w:rsid w:val="000D5975"/>
    <w:rsid w:val="000D5AB0"/>
    <w:rsid w:val="000E2B51"/>
    <w:rsid w:val="000E37D5"/>
    <w:rsid w:val="000E3BCD"/>
    <w:rsid w:val="000E6B7E"/>
    <w:rsid w:val="000E6C30"/>
    <w:rsid w:val="000E70C6"/>
    <w:rsid w:val="000E7D2B"/>
    <w:rsid w:val="000F0F5B"/>
    <w:rsid w:val="000F3468"/>
    <w:rsid w:val="000F5152"/>
    <w:rsid w:val="000F5C7C"/>
    <w:rsid w:val="00100204"/>
    <w:rsid w:val="00100385"/>
    <w:rsid w:val="00105F1C"/>
    <w:rsid w:val="001061C6"/>
    <w:rsid w:val="001061E2"/>
    <w:rsid w:val="00112D7E"/>
    <w:rsid w:val="001144B7"/>
    <w:rsid w:val="00117855"/>
    <w:rsid w:val="00121153"/>
    <w:rsid w:val="0012319F"/>
    <w:rsid w:val="0012352D"/>
    <w:rsid w:val="00125CA2"/>
    <w:rsid w:val="00126EDB"/>
    <w:rsid w:val="001349E1"/>
    <w:rsid w:val="00136664"/>
    <w:rsid w:val="001371C3"/>
    <w:rsid w:val="001417F3"/>
    <w:rsid w:val="00141DF6"/>
    <w:rsid w:val="001429C2"/>
    <w:rsid w:val="00143577"/>
    <w:rsid w:val="00143EC1"/>
    <w:rsid w:val="00145AD8"/>
    <w:rsid w:val="001462B4"/>
    <w:rsid w:val="00147333"/>
    <w:rsid w:val="00150CAD"/>
    <w:rsid w:val="001517D9"/>
    <w:rsid w:val="001522CD"/>
    <w:rsid w:val="001530F6"/>
    <w:rsid w:val="0015419D"/>
    <w:rsid w:val="001546B4"/>
    <w:rsid w:val="0015575E"/>
    <w:rsid w:val="00160AEE"/>
    <w:rsid w:val="001626C0"/>
    <w:rsid w:val="001635D6"/>
    <w:rsid w:val="001729D8"/>
    <w:rsid w:val="00174A70"/>
    <w:rsid w:val="00174FB3"/>
    <w:rsid w:val="00176E61"/>
    <w:rsid w:val="0018547E"/>
    <w:rsid w:val="00191B14"/>
    <w:rsid w:val="00191B91"/>
    <w:rsid w:val="001921B7"/>
    <w:rsid w:val="00192463"/>
    <w:rsid w:val="0019437C"/>
    <w:rsid w:val="00196BD4"/>
    <w:rsid w:val="001A0360"/>
    <w:rsid w:val="001A0671"/>
    <w:rsid w:val="001A3744"/>
    <w:rsid w:val="001A4C17"/>
    <w:rsid w:val="001A5D87"/>
    <w:rsid w:val="001A6E0F"/>
    <w:rsid w:val="001A7B90"/>
    <w:rsid w:val="001B0204"/>
    <w:rsid w:val="001B04F3"/>
    <w:rsid w:val="001B0BB2"/>
    <w:rsid w:val="001B1A74"/>
    <w:rsid w:val="001B1E7D"/>
    <w:rsid w:val="001B3580"/>
    <w:rsid w:val="001B3B2D"/>
    <w:rsid w:val="001B52D2"/>
    <w:rsid w:val="001B7D40"/>
    <w:rsid w:val="001C0086"/>
    <w:rsid w:val="001C0B4A"/>
    <w:rsid w:val="001C2134"/>
    <w:rsid w:val="001C3A45"/>
    <w:rsid w:val="001C65A4"/>
    <w:rsid w:val="001C67F4"/>
    <w:rsid w:val="001D02C9"/>
    <w:rsid w:val="001D1E88"/>
    <w:rsid w:val="001D36EA"/>
    <w:rsid w:val="001D42A5"/>
    <w:rsid w:val="001D53F7"/>
    <w:rsid w:val="001D6086"/>
    <w:rsid w:val="001D6B6D"/>
    <w:rsid w:val="001D7CB4"/>
    <w:rsid w:val="001E0581"/>
    <w:rsid w:val="001E2832"/>
    <w:rsid w:val="001E3B0F"/>
    <w:rsid w:val="001E5A49"/>
    <w:rsid w:val="001E74AE"/>
    <w:rsid w:val="001E7C10"/>
    <w:rsid w:val="001F59D8"/>
    <w:rsid w:val="00201347"/>
    <w:rsid w:val="002014D4"/>
    <w:rsid w:val="0020151E"/>
    <w:rsid w:val="0020160C"/>
    <w:rsid w:val="00203132"/>
    <w:rsid w:val="0020318C"/>
    <w:rsid w:val="00204FFE"/>
    <w:rsid w:val="0020535A"/>
    <w:rsid w:val="00206154"/>
    <w:rsid w:val="00207680"/>
    <w:rsid w:val="00211024"/>
    <w:rsid w:val="002127BE"/>
    <w:rsid w:val="00213924"/>
    <w:rsid w:val="00216646"/>
    <w:rsid w:val="00221865"/>
    <w:rsid w:val="00222294"/>
    <w:rsid w:val="00222554"/>
    <w:rsid w:val="002231E1"/>
    <w:rsid w:val="00224A69"/>
    <w:rsid w:val="00225DDE"/>
    <w:rsid w:val="0023081C"/>
    <w:rsid w:val="00230F64"/>
    <w:rsid w:val="002330C9"/>
    <w:rsid w:val="002343F6"/>
    <w:rsid w:val="00234533"/>
    <w:rsid w:val="00237A3F"/>
    <w:rsid w:val="00240038"/>
    <w:rsid w:val="0024194B"/>
    <w:rsid w:val="00243C65"/>
    <w:rsid w:val="0024452C"/>
    <w:rsid w:val="00247CB5"/>
    <w:rsid w:val="00247CFB"/>
    <w:rsid w:val="00252F26"/>
    <w:rsid w:val="00253DBD"/>
    <w:rsid w:val="00257585"/>
    <w:rsid w:val="00260194"/>
    <w:rsid w:val="002622FE"/>
    <w:rsid w:val="002703D6"/>
    <w:rsid w:val="00270558"/>
    <w:rsid w:val="00272F8F"/>
    <w:rsid w:val="002730D8"/>
    <w:rsid w:val="002746F1"/>
    <w:rsid w:val="00277E47"/>
    <w:rsid w:val="0028081D"/>
    <w:rsid w:val="00284646"/>
    <w:rsid w:val="002865EC"/>
    <w:rsid w:val="002907FF"/>
    <w:rsid w:val="00290B10"/>
    <w:rsid w:val="00291780"/>
    <w:rsid w:val="00291E2D"/>
    <w:rsid w:val="002952B8"/>
    <w:rsid w:val="0029584B"/>
    <w:rsid w:val="002A3F6A"/>
    <w:rsid w:val="002A3F70"/>
    <w:rsid w:val="002A40AA"/>
    <w:rsid w:val="002A53D2"/>
    <w:rsid w:val="002A6240"/>
    <w:rsid w:val="002B0724"/>
    <w:rsid w:val="002B3BD4"/>
    <w:rsid w:val="002C4DAB"/>
    <w:rsid w:val="002C5878"/>
    <w:rsid w:val="002C595D"/>
    <w:rsid w:val="002C6296"/>
    <w:rsid w:val="002C62E7"/>
    <w:rsid w:val="002C7544"/>
    <w:rsid w:val="002D06B0"/>
    <w:rsid w:val="002D34A4"/>
    <w:rsid w:val="002D3AFA"/>
    <w:rsid w:val="002D3FA9"/>
    <w:rsid w:val="002D4199"/>
    <w:rsid w:val="002D53CE"/>
    <w:rsid w:val="002D65B9"/>
    <w:rsid w:val="002D7DF8"/>
    <w:rsid w:val="002E1C02"/>
    <w:rsid w:val="002E4251"/>
    <w:rsid w:val="002E5B5E"/>
    <w:rsid w:val="002E7C82"/>
    <w:rsid w:val="002F07A2"/>
    <w:rsid w:val="002F1510"/>
    <w:rsid w:val="002F3E09"/>
    <w:rsid w:val="002F47FC"/>
    <w:rsid w:val="002F49D3"/>
    <w:rsid w:val="002F5AC1"/>
    <w:rsid w:val="002F65AA"/>
    <w:rsid w:val="002F6F2F"/>
    <w:rsid w:val="00305845"/>
    <w:rsid w:val="00305EFF"/>
    <w:rsid w:val="00306911"/>
    <w:rsid w:val="0030718E"/>
    <w:rsid w:val="0031431F"/>
    <w:rsid w:val="0031575B"/>
    <w:rsid w:val="003175C0"/>
    <w:rsid w:val="0031783F"/>
    <w:rsid w:val="00317EA9"/>
    <w:rsid w:val="00317FFC"/>
    <w:rsid w:val="00320246"/>
    <w:rsid w:val="003229BF"/>
    <w:rsid w:val="003239A9"/>
    <w:rsid w:val="00324444"/>
    <w:rsid w:val="00324B6C"/>
    <w:rsid w:val="00325AC9"/>
    <w:rsid w:val="003271CD"/>
    <w:rsid w:val="00331996"/>
    <w:rsid w:val="003339FF"/>
    <w:rsid w:val="00336FF4"/>
    <w:rsid w:val="00337E73"/>
    <w:rsid w:val="00341C40"/>
    <w:rsid w:val="003433D6"/>
    <w:rsid w:val="00344C55"/>
    <w:rsid w:val="003522F7"/>
    <w:rsid w:val="00353CFE"/>
    <w:rsid w:val="00353EEF"/>
    <w:rsid w:val="00354B09"/>
    <w:rsid w:val="003552F1"/>
    <w:rsid w:val="0035704D"/>
    <w:rsid w:val="0035710B"/>
    <w:rsid w:val="003613E3"/>
    <w:rsid w:val="0036185F"/>
    <w:rsid w:val="0036199C"/>
    <w:rsid w:val="00362A1E"/>
    <w:rsid w:val="0036544A"/>
    <w:rsid w:val="0036563F"/>
    <w:rsid w:val="00365738"/>
    <w:rsid w:val="0036748C"/>
    <w:rsid w:val="003706A3"/>
    <w:rsid w:val="003722D6"/>
    <w:rsid w:val="00374F5D"/>
    <w:rsid w:val="0037519D"/>
    <w:rsid w:val="003777BA"/>
    <w:rsid w:val="003804CE"/>
    <w:rsid w:val="0038198E"/>
    <w:rsid w:val="0038361F"/>
    <w:rsid w:val="00384F37"/>
    <w:rsid w:val="00385E15"/>
    <w:rsid w:val="00391183"/>
    <w:rsid w:val="0039232E"/>
    <w:rsid w:val="00393ADD"/>
    <w:rsid w:val="003976B0"/>
    <w:rsid w:val="003A0B13"/>
    <w:rsid w:val="003A480B"/>
    <w:rsid w:val="003A5052"/>
    <w:rsid w:val="003A7F82"/>
    <w:rsid w:val="003B131C"/>
    <w:rsid w:val="003B4B4B"/>
    <w:rsid w:val="003C1C3B"/>
    <w:rsid w:val="003C1C42"/>
    <w:rsid w:val="003C275D"/>
    <w:rsid w:val="003C3CE0"/>
    <w:rsid w:val="003C6217"/>
    <w:rsid w:val="003C74FA"/>
    <w:rsid w:val="003C7614"/>
    <w:rsid w:val="003C7AD6"/>
    <w:rsid w:val="003D12C3"/>
    <w:rsid w:val="003D2998"/>
    <w:rsid w:val="003D2B3E"/>
    <w:rsid w:val="003D31F1"/>
    <w:rsid w:val="003D6C3D"/>
    <w:rsid w:val="003E2824"/>
    <w:rsid w:val="003E5244"/>
    <w:rsid w:val="003E73A0"/>
    <w:rsid w:val="003F0EDF"/>
    <w:rsid w:val="003F22B7"/>
    <w:rsid w:val="003F2C1B"/>
    <w:rsid w:val="003F2DF0"/>
    <w:rsid w:val="003F3126"/>
    <w:rsid w:val="003F35B2"/>
    <w:rsid w:val="003F444A"/>
    <w:rsid w:val="003F794E"/>
    <w:rsid w:val="00402020"/>
    <w:rsid w:val="004034FD"/>
    <w:rsid w:val="004053E0"/>
    <w:rsid w:val="00406019"/>
    <w:rsid w:val="004109C8"/>
    <w:rsid w:val="00420D49"/>
    <w:rsid w:val="00422AD2"/>
    <w:rsid w:val="00422E1F"/>
    <w:rsid w:val="0042390B"/>
    <w:rsid w:val="00423A28"/>
    <w:rsid w:val="00423E81"/>
    <w:rsid w:val="0042599A"/>
    <w:rsid w:val="00425ED8"/>
    <w:rsid w:val="00430682"/>
    <w:rsid w:val="004312A0"/>
    <w:rsid w:val="004319C0"/>
    <w:rsid w:val="0043335D"/>
    <w:rsid w:val="004377F7"/>
    <w:rsid w:val="0043794A"/>
    <w:rsid w:val="00440E0A"/>
    <w:rsid w:val="00441FC0"/>
    <w:rsid w:val="00442B0F"/>
    <w:rsid w:val="00444462"/>
    <w:rsid w:val="004456C8"/>
    <w:rsid w:val="00446725"/>
    <w:rsid w:val="00446A96"/>
    <w:rsid w:val="00454C7B"/>
    <w:rsid w:val="004565B4"/>
    <w:rsid w:val="00456EEA"/>
    <w:rsid w:val="004608A1"/>
    <w:rsid w:val="00464384"/>
    <w:rsid w:val="00467AB6"/>
    <w:rsid w:val="004703DD"/>
    <w:rsid w:val="0047067F"/>
    <w:rsid w:val="004716B3"/>
    <w:rsid w:val="00472927"/>
    <w:rsid w:val="00473F58"/>
    <w:rsid w:val="00475DA8"/>
    <w:rsid w:val="00477BCC"/>
    <w:rsid w:val="004803FA"/>
    <w:rsid w:val="0048054B"/>
    <w:rsid w:val="00480787"/>
    <w:rsid w:val="00481811"/>
    <w:rsid w:val="00483679"/>
    <w:rsid w:val="004851B3"/>
    <w:rsid w:val="0048547B"/>
    <w:rsid w:val="00485CC4"/>
    <w:rsid w:val="00487130"/>
    <w:rsid w:val="004876AB"/>
    <w:rsid w:val="00487961"/>
    <w:rsid w:val="00487CF0"/>
    <w:rsid w:val="004912D8"/>
    <w:rsid w:val="0049311D"/>
    <w:rsid w:val="00493CF9"/>
    <w:rsid w:val="004978B3"/>
    <w:rsid w:val="004A0FC2"/>
    <w:rsid w:val="004A1229"/>
    <w:rsid w:val="004A1CAE"/>
    <w:rsid w:val="004A5BEE"/>
    <w:rsid w:val="004A7430"/>
    <w:rsid w:val="004B045F"/>
    <w:rsid w:val="004B12C5"/>
    <w:rsid w:val="004B24B3"/>
    <w:rsid w:val="004B29CE"/>
    <w:rsid w:val="004B376F"/>
    <w:rsid w:val="004B37C2"/>
    <w:rsid w:val="004B4B31"/>
    <w:rsid w:val="004C2B73"/>
    <w:rsid w:val="004C6747"/>
    <w:rsid w:val="004D0B6E"/>
    <w:rsid w:val="004D1A86"/>
    <w:rsid w:val="004D5630"/>
    <w:rsid w:val="004D72A7"/>
    <w:rsid w:val="004D7308"/>
    <w:rsid w:val="004E0520"/>
    <w:rsid w:val="004E120D"/>
    <w:rsid w:val="004E3A43"/>
    <w:rsid w:val="004E3B12"/>
    <w:rsid w:val="004F0560"/>
    <w:rsid w:val="004F0B27"/>
    <w:rsid w:val="004F43E5"/>
    <w:rsid w:val="004F51AA"/>
    <w:rsid w:val="004F5604"/>
    <w:rsid w:val="004F6902"/>
    <w:rsid w:val="004F7F77"/>
    <w:rsid w:val="0050025F"/>
    <w:rsid w:val="0050073C"/>
    <w:rsid w:val="0050104C"/>
    <w:rsid w:val="00501570"/>
    <w:rsid w:val="00504549"/>
    <w:rsid w:val="00507071"/>
    <w:rsid w:val="00510910"/>
    <w:rsid w:val="005121D6"/>
    <w:rsid w:val="00513727"/>
    <w:rsid w:val="0051462C"/>
    <w:rsid w:val="00516617"/>
    <w:rsid w:val="005211C3"/>
    <w:rsid w:val="0052145C"/>
    <w:rsid w:val="00526814"/>
    <w:rsid w:val="00527293"/>
    <w:rsid w:val="005272EF"/>
    <w:rsid w:val="00531136"/>
    <w:rsid w:val="00534BA1"/>
    <w:rsid w:val="00535053"/>
    <w:rsid w:val="00543B98"/>
    <w:rsid w:val="00543D09"/>
    <w:rsid w:val="00543D3F"/>
    <w:rsid w:val="005447EA"/>
    <w:rsid w:val="00544801"/>
    <w:rsid w:val="0054494F"/>
    <w:rsid w:val="005533DE"/>
    <w:rsid w:val="00554443"/>
    <w:rsid w:val="005552E3"/>
    <w:rsid w:val="00555790"/>
    <w:rsid w:val="00555917"/>
    <w:rsid w:val="00556893"/>
    <w:rsid w:val="00561D75"/>
    <w:rsid w:val="00564B13"/>
    <w:rsid w:val="00564F5B"/>
    <w:rsid w:val="005662F8"/>
    <w:rsid w:val="00572559"/>
    <w:rsid w:val="005761D2"/>
    <w:rsid w:val="0057721A"/>
    <w:rsid w:val="00580FDC"/>
    <w:rsid w:val="005811C8"/>
    <w:rsid w:val="00582B84"/>
    <w:rsid w:val="00585AA8"/>
    <w:rsid w:val="00585B59"/>
    <w:rsid w:val="00586D22"/>
    <w:rsid w:val="0058786E"/>
    <w:rsid w:val="00594553"/>
    <w:rsid w:val="00595AB0"/>
    <w:rsid w:val="005A1EAD"/>
    <w:rsid w:val="005A2010"/>
    <w:rsid w:val="005A34E0"/>
    <w:rsid w:val="005A40E3"/>
    <w:rsid w:val="005A51A9"/>
    <w:rsid w:val="005B0572"/>
    <w:rsid w:val="005B1077"/>
    <w:rsid w:val="005B198D"/>
    <w:rsid w:val="005B207F"/>
    <w:rsid w:val="005B2A6F"/>
    <w:rsid w:val="005B4350"/>
    <w:rsid w:val="005B778E"/>
    <w:rsid w:val="005C26A5"/>
    <w:rsid w:val="005C5373"/>
    <w:rsid w:val="005D5164"/>
    <w:rsid w:val="005D7BA3"/>
    <w:rsid w:val="005E0340"/>
    <w:rsid w:val="005E3D39"/>
    <w:rsid w:val="005E4DED"/>
    <w:rsid w:val="005E52C7"/>
    <w:rsid w:val="005E60E9"/>
    <w:rsid w:val="005E6CB0"/>
    <w:rsid w:val="005F1DEF"/>
    <w:rsid w:val="005F2339"/>
    <w:rsid w:val="005F28DC"/>
    <w:rsid w:val="005F30BD"/>
    <w:rsid w:val="005F3B21"/>
    <w:rsid w:val="005F5463"/>
    <w:rsid w:val="005F6B47"/>
    <w:rsid w:val="005F7742"/>
    <w:rsid w:val="00600A94"/>
    <w:rsid w:val="00601E07"/>
    <w:rsid w:val="006040E4"/>
    <w:rsid w:val="006050CE"/>
    <w:rsid w:val="006069B7"/>
    <w:rsid w:val="006070F4"/>
    <w:rsid w:val="00607A07"/>
    <w:rsid w:val="00610508"/>
    <w:rsid w:val="00611BC9"/>
    <w:rsid w:val="0061258B"/>
    <w:rsid w:val="00617DEA"/>
    <w:rsid w:val="00623A62"/>
    <w:rsid w:val="006244E4"/>
    <w:rsid w:val="00625F4D"/>
    <w:rsid w:val="0062640F"/>
    <w:rsid w:val="006273A1"/>
    <w:rsid w:val="00630FF0"/>
    <w:rsid w:val="00631061"/>
    <w:rsid w:val="00632766"/>
    <w:rsid w:val="00632A84"/>
    <w:rsid w:val="006335D3"/>
    <w:rsid w:val="006340DC"/>
    <w:rsid w:val="006341AF"/>
    <w:rsid w:val="006343C7"/>
    <w:rsid w:val="00640CCF"/>
    <w:rsid w:val="00644AA8"/>
    <w:rsid w:val="00650258"/>
    <w:rsid w:val="0065102E"/>
    <w:rsid w:val="006539CA"/>
    <w:rsid w:val="0065531A"/>
    <w:rsid w:val="00660069"/>
    <w:rsid w:val="00660298"/>
    <w:rsid w:val="00661433"/>
    <w:rsid w:val="00664C03"/>
    <w:rsid w:val="00665316"/>
    <w:rsid w:val="00665EE5"/>
    <w:rsid w:val="00667189"/>
    <w:rsid w:val="006716D4"/>
    <w:rsid w:val="0067769D"/>
    <w:rsid w:val="00677A77"/>
    <w:rsid w:val="00677BB5"/>
    <w:rsid w:val="00681E8E"/>
    <w:rsid w:val="00685AD0"/>
    <w:rsid w:val="00687655"/>
    <w:rsid w:val="006877D5"/>
    <w:rsid w:val="00687CBA"/>
    <w:rsid w:val="006917E2"/>
    <w:rsid w:val="00691A05"/>
    <w:rsid w:val="00691EAA"/>
    <w:rsid w:val="00692087"/>
    <w:rsid w:val="006977E7"/>
    <w:rsid w:val="006A2C1B"/>
    <w:rsid w:val="006A59D9"/>
    <w:rsid w:val="006A7466"/>
    <w:rsid w:val="006A7625"/>
    <w:rsid w:val="006B0450"/>
    <w:rsid w:val="006B11EB"/>
    <w:rsid w:val="006B1EC4"/>
    <w:rsid w:val="006B35A8"/>
    <w:rsid w:val="006B6027"/>
    <w:rsid w:val="006B7AAD"/>
    <w:rsid w:val="006C0666"/>
    <w:rsid w:val="006C1C2E"/>
    <w:rsid w:val="006C43FA"/>
    <w:rsid w:val="006C465F"/>
    <w:rsid w:val="006C5CD5"/>
    <w:rsid w:val="006C7E8D"/>
    <w:rsid w:val="006D2B9D"/>
    <w:rsid w:val="006D33E2"/>
    <w:rsid w:val="006D3C7C"/>
    <w:rsid w:val="006E0D75"/>
    <w:rsid w:val="006E0F86"/>
    <w:rsid w:val="006E1B2D"/>
    <w:rsid w:val="006E2B34"/>
    <w:rsid w:val="006E5400"/>
    <w:rsid w:val="006E78AA"/>
    <w:rsid w:val="006E7E62"/>
    <w:rsid w:val="006F1B66"/>
    <w:rsid w:val="006F29C4"/>
    <w:rsid w:val="006F2EE2"/>
    <w:rsid w:val="006F307F"/>
    <w:rsid w:val="006F54E5"/>
    <w:rsid w:val="006F5A9F"/>
    <w:rsid w:val="00700B93"/>
    <w:rsid w:val="00700E83"/>
    <w:rsid w:val="00702F59"/>
    <w:rsid w:val="00703464"/>
    <w:rsid w:val="00704D4D"/>
    <w:rsid w:val="00706DF7"/>
    <w:rsid w:val="0070717A"/>
    <w:rsid w:val="00707A45"/>
    <w:rsid w:val="00713E86"/>
    <w:rsid w:val="007202D4"/>
    <w:rsid w:val="00721875"/>
    <w:rsid w:val="00722289"/>
    <w:rsid w:val="00723181"/>
    <w:rsid w:val="00724812"/>
    <w:rsid w:val="007248EC"/>
    <w:rsid w:val="00724EBF"/>
    <w:rsid w:val="007269EA"/>
    <w:rsid w:val="007315AB"/>
    <w:rsid w:val="00732805"/>
    <w:rsid w:val="0073312A"/>
    <w:rsid w:val="00733489"/>
    <w:rsid w:val="00734BB2"/>
    <w:rsid w:val="00734CCB"/>
    <w:rsid w:val="00735C62"/>
    <w:rsid w:val="00736321"/>
    <w:rsid w:val="0074161C"/>
    <w:rsid w:val="007464EA"/>
    <w:rsid w:val="0074776D"/>
    <w:rsid w:val="00747ACB"/>
    <w:rsid w:val="00750AE6"/>
    <w:rsid w:val="0075168C"/>
    <w:rsid w:val="0075286F"/>
    <w:rsid w:val="00753F7C"/>
    <w:rsid w:val="00755FA8"/>
    <w:rsid w:val="00756905"/>
    <w:rsid w:val="00756FC5"/>
    <w:rsid w:val="00757002"/>
    <w:rsid w:val="00760F76"/>
    <w:rsid w:val="0076335E"/>
    <w:rsid w:val="0076369C"/>
    <w:rsid w:val="007647C2"/>
    <w:rsid w:val="0076485C"/>
    <w:rsid w:val="0076497F"/>
    <w:rsid w:val="00766C0D"/>
    <w:rsid w:val="00767287"/>
    <w:rsid w:val="007705FA"/>
    <w:rsid w:val="00772C96"/>
    <w:rsid w:val="00773B0E"/>
    <w:rsid w:val="00776444"/>
    <w:rsid w:val="00776841"/>
    <w:rsid w:val="0077701F"/>
    <w:rsid w:val="00782179"/>
    <w:rsid w:val="00783511"/>
    <w:rsid w:val="0078409B"/>
    <w:rsid w:val="00784A0A"/>
    <w:rsid w:val="00784BC4"/>
    <w:rsid w:val="00785DD9"/>
    <w:rsid w:val="007861C8"/>
    <w:rsid w:val="007864BA"/>
    <w:rsid w:val="00786CB0"/>
    <w:rsid w:val="0078763B"/>
    <w:rsid w:val="0078770C"/>
    <w:rsid w:val="00790BD7"/>
    <w:rsid w:val="007919F5"/>
    <w:rsid w:val="00792BE3"/>
    <w:rsid w:val="00795E01"/>
    <w:rsid w:val="00796109"/>
    <w:rsid w:val="007A0900"/>
    <w:rsid w:val="007A106F"/>
    <w:rsid w:val="007A15EC"/>
    <w:rsid w:val="007A3396"/>
    <w:rsid w:val="007A4E91"/>
    <w:rsid w:val="007A56D6"/>
    <w:rsid w:val="007A6A4D"/>
    <w:rsid w:val="007A789E"/>
    <w:rsid w:val="007B10F1"/>
    <w:rsid w:val="007B2664"/>
    <w:rsid w:val="007B6929"/>
    <w:rsid w:val="007C25E4"/>
    <w:rsid w:val="007C28C8"/>
    <w:rsid w:val="007C3D5C"/>
    <w:rsid w:val="007C4C24"/>
    <w:rsid w:val="007C6156"/>
    <w:rsid w:val="007C6DB4"/>
    <w:rsid w:val="007D0FCF"/>
    <w:rsid w:val="007D15A0"/>
    <w:rsid w:val="007D18E0"/>
    <w:rsid w:val="007D59CF"/>
    <w:rsid w:val="007D5C8B"/>
    <w:rsid w:val="007E439A"/>
    <w:rsid w:val="007E73FD"/>
    <w:rsid w:val="007F0CEA"/>
    <w:rsid w:val="007F1AB6"/>
    <w:rsid w:val="007F47B5"/>
    <w:rsid w:val="007F4FA8"/>
    <w:rsid w:val="00801452"/>
    <w:rsid w:val="00804A0C"/>
    <w:rsid w:val="008062CA"/>
    <w:rsid w:val="00806997"/>
    <w:rsid w:val="00807497"/>
    <w:rsid w:val="008076FE"/>
    <w:rsid w:val="00810650"/>
    <w:rsid w:val="00811493"/>
    <w:rsid w:val="00816F6F"/>
    <w:rsid w:val="00817382"/>
    <w:rsid w:val="00820D11"/>
    <w:rsid w:val="008233D2"/>
    <w:rsid w:val="00824393"/>
    <w:rsid w:val="00825155"/>
    <w:rsid w:val="008256ED"/>
    <w:rsid w:val="00826CF2"/>
    <w:rsid w:val="00827789"/>
    <w:rsid w:val="008277DC"/>
    <w:rsid w:val="008305F5"/>
    <w:rsid w:val="008314E0"/>
    <w:rsid w:val="00831AD8"/>
    <w:rsid w:val="00836133"/>
    <w:rsid w:val="008365C1"/>
    <w:rsid w:val="00836A53"/>
    <w:rsid w:val="0084078C"/>
    <w:rsid w:val="008408B4"/>
    <w:rsid w:val="008411CC"/>
    <w:rsid w:val="00842DA7"/>
    <w:rsid w:val="00845E0B"/>
    <w:rsid w:val="00846F5D"/>
    <w:rsid w:val="00853CEC"/>
    <w:rsid w:val="008546E5"/>
    <w:rsid w:val="00855FA7"/>
    <w:rsid w:val="00856DAD"/>
    <w:rsid w:val="0085788F"/>
    <w:rsid w:val="00860117"/>
    <w:rsid w:val="00860356"/>
    <w:rsid w:val="008605FC"/>
    <w:rsid w:val="00860A4E"/>
    <w:rsid w:val="0086350C"/>
    <w:rsid w:val="008646DC"/>
    <w:rsid w:val="00867855"/>
    <w:rsid w:val="00867FC7"/>
    <w:rsid w:val="00870287"/>
    <w:rsid w:val="008706FF"/>
    <w:rsid w:val="008707DF"/>
    <w:rsid w:val="008711CB"/>
    <w:rsid w:val="00872742"/>
    <w:rsid w:val="00872AD6"/>
    <w:rsid w:val="00875D3D"/>
    <w:rsid w:val="00876C54"/>
    <w:rsid w:val="008774B2"/>
    <w:rsid w:val="00880790"/>
    <w:rsid w:val="0088086C"/>
    <w:rsid w:val="0088174F"/>
    <w:rsid w:val="00882EA5"/>
    <w:rsid w:val="008841A3"/>
    <w:rsid w:val="008841E5"/>
    <w:rsid w:val="00886A8E"/>
    <w:rsid w:val="00886AD2"/>
    <w:rsid w:val="008876DD"/>
    <w:rsid w:val="00887E86"/>
    <w:rsid w:val="00890090"/>
    <w:rsid w:val="0089020F"/>
    <w:rsid w:val="0089135F"/>
    <w:rsid w:val="008942A8"/>
    <w:rsid w:val="008962E2"/>
    <w:rsid w:val="00896F06"/>
    <w:rsid w:val="00897E07"/>
    <w:rsid w:val="008A0ADF"/>
    <w:rsid w:val="008A17AB"/>
    <w:rsid w:val="008A2678"/>
    <w:rsid w:val="008A2E2C"/>
    <w:rsid w:val="008A383E"/>
    <w:rsid w:val="008A4FE8"/>
    <w:rsid w:val="008A5C80"/>
    <w:rsid w:val="008A6F48"/>
    <w:rsid w:val="008A76D7"/>
    <w:rsid w:val="008B055C"/>
    <w:rsid w:val="008B1454"/>
    <w:rsid w:val="008B14F1"/>
    <w:rsid w:val="008B2922"/>
    <w:rsid w:val="008B7111"/>
    <w:rsid w:val="008B759E"/>
    <w:rsid w:val="008C0D72"/>
    <w:rsid w:val="008C3A15"/>
    <w:rsid w:val="008C3CCD"/>
    <w:rsid w:val="008C4C77"/>
    <w:rsid w:val="008C7A2F"/>
    <w:rsid w:val="008D113D"/>
    <w:rsid w:val="008D1C96"/>
    <w:rsid w:val="008D1DEB"/>
    <w:rsid w:val="008D2DD2"/>
    <w:rsid w:val="008D3C93"/>
    <w:rsid w:val="008D493E"/>
    <w:rsid w:val="008D653A"/>
    <w:rsid w:val="008D65FC"/>
    <w:rsid w:val="008D7073"/>
    <w:rsid w:val="008E1A3F"/>
    <w:rsid w:val="008E39E9"/>
    <w:rsid w:val="008E5C33"/>
    <w:rsid w:val="008E7558"/>
    <w:rsid w:val="008F031A"/>
    <w:rsid w:val="008F2C7A"/>
    <w:rsid w:val="008F405D"/>
    <w:rsid w:val="008F4D57"/>
    <w:rsid w:val="008F5595"/>
    <w:rsid w:val="00900336"/>
    <w:rsid w:val="009013D2"/>
    <w:rsid w:val="00904263"/>
    <w:rsid w:val="0090766D"/>
    <w:rsid w:val="00910294"/>
    <w:rsid w:val="00911618"/>
    <w:rsid w:val="00911B6B"/>
    <w:rsid w:val="0091207B"/>
    <w:rsid w:val="009157D1"/>
    <w:rsid w:val="00916481"/>
    <w:rsid w:val="00916BB1"/>
    <w:rsid w:val="00920DF7"/>
    <w:rsid w:val="00921761"/>
    <w:rsid w:val="00922BB0"/>
    <w:rsid w:val="00923BEF"/>
    <w:rsid w:val="00924167"/>
    <w:rsid w:val="00930899"/>
    <w:rsid w:val="009320A8"/>
    <w:rsid w:val="00933095"/>
    <w:rsid w:val="00933B1E"/>
    <w:rsid w:val="00933CAA"/>
    <w:rsid w:val="00933E1B"/>
    <w:rsid w:val="009369C0"/>
    <w:rsid w:val="00937246"/>
    <w:rsid w:val="009424B8"/>
    <w:rsid w:val="00942F0D"/>
    <w:rsid w:val="009442B7"/>
    <w:rsid w:val="00945C34"/>
    <w:rsid w:val="009471C5"/>
    <w:rsid w:val="00952E18"/>
    <w:rsid w:val="0096124E"/>
    <w:rsid w:val="009614FA"/>
    <w:rsid w:val="00961531"/>
    <w:rsid w:val="00961F47"/>
    <w:rsid w:val="00963559"/>
    <w:rsid w:val="00971784"/>
    <w:rsid w:val="009725ED"/>
    <w:rsid w:val="00972FC3"/>
    <w:rsid w:val="009737F9"/>
    <w:rsid w:val="0097603F"/>
    <w:rsid w:val="009807D1"/>
    <w:rsid w:val="00982B25"/>
    <w:rsid w:val="009832C4"/>
    <w:rsid w:val="00983404"/>
    <w:rsid w:val="009835FF"/>
    <w:rsid w:val="00983A4D"/>
    <w:rsid w:val="009851C3"/>
    <w:rsid w:val="009861C2"/>
    <w:rsid w:val="00993F1F"/>
    <w:rsid w:val="00994E97"/>
    <w:rsid w:val="00994F00"/>
    <w:rsid w:val="009959B1"/>
    <w:rsid w:val="00996042"/>
    <w:rsid w:val="00996700"/>
    <w:rsid w:val="00997EF7"/>
    <w:rsid w:val="009A2231"/>
    <w:rsid w:val="009A2AF1"/>
    <w:rsid w:val="009A4351"/>
    <w:rsid w:val="009A4909"/>
    <w:rsid w:val="009A52FB"/>
    <w:rsid w:val="009A530E"/>
    <w:rsid w:val="009B0B97"/>
    <w:rsid w:val="009B11C9"/>
    <w:rsid w:val="009B1A9C"/>
    <w:rsid w:val="009B3AD9"/>
    <w:rsid w:val="009B453D"/>
    <w:rsid w:val="009B53B9"/>
    <w:rsid w:val="009B69A3"/>
    <w:rsid w:val="009B6A4E"/>
    <w:rsid w:val="009C280B"/>
    <w:rsid w:val="009C675D"/>
    <w:rsid w:val="009D01A3"/>
    <w:rsid w:val="009D0A8A"/>
    <w:rsid w:val="009D1B89"/>
    <w:rsid w:val="009D212F"/>
    <w:rsid w:val="009D5BAB"/>
    <w:rsid w:val="009E1E2C"/>
    <w:rsid w:val="009E1FB9"/>
    <w:rsid w:val="009E2C3A"/>
    <w:rsid w:val="009E40F0"/>
    <w:rsid w:val="009E5162"/>
    <w:rsid w:val="009E6426"/>
    <w:rsid w:val="009E66EA"/>
    <w:rsid w:val="009E6DE3"/>
    <w:rsid w:val="009E6F0C"/>
    <w:rsid w:val="009F0075"/>
    <w:rsid w:val="009F2587"/>
    <w:rsid w:val="009F2D41"/>
    <w:rsid w:val="009F3619"/>
    <w:rsid w:val="009F44BD"/>
    <w:rsid w:val="009F4661"/>
    <w:rsid w:val="009F491C"/>
    <w:rsid w:val="00A001F4"/>
    <w:rsid w:val="00A01068"/>
    <w:rsid w:val="00A0223A"/>
    <w:rsid w:val="00A025D9"/>
    <w:rsid w:val="00A03802"/>
    <w:rsid w:val="00A052AB"/>
    <w:rsid w:val="00A11CDF"/>
    <w:rsid w:val="00A14BD0"/>
    <w:rsid w:val="00A1588F"/>
    <w:rsid w:val="00A15ECD"/>
    <w:rsid w:val="00A21B40"/>
    <w:rsid w:val="00A22057"/>
    <w:rsid w:val="00A23111"/>
    <w:rsid w:val="00A244E8"/>
    <w:rsid w:val="00A26152"/>
    <w:rsid w:val="00A30CDF"/>
    <w:rsid w:val="00A33FAC"/>
    <w:rsid w:val="00A35B6C"/>
    <w:rsid w:val="00A3648A"/>
    <w:rsid w:val="00A36E93"/>
    <w:rsid w:val="00A41955"/>
    <w:rsid w:val="00A424AF"/>
    <w:rsid w:val="00A42E69"/>
    <w:rsid w:val="00A45A7E"/>
    <w:rsid w:val="00A46681"/>
    <w:rsid w:val="00A471B6"/>
    <w:rsid w:val="00A5218D"/>
    <w:rsid w:val="00A527E9"/>
    <w:rsid w:val="00A542DB"/>
    <w:rsid w:val="00A557E8"/>
    <w:rsid w:val="00A55B84"/>
    <w:rsid w:val="00A567AD"/>
    <w:rsid w:val="00A577FE"/>
    <w:rsid w:val="00A57CCA"/>
    <w:rsid w:val="00A603E3"/>
    <w:rsid w:val="00A6080D"/>
    <w:rsid w:val="00A60A33"/>
    <w:rsid w:val="00A614E6"/>
    <w:rsid w:val="00A61D72"/>
    <w:rsid w:val="00A634FE"/>
    <w:rsid w:val="00A64241"/>
    <w:rsid w:val="00A64303"/>
    <w:rsid w:val="00A647D9"/>
    <w:rsid w:val="00A651F5"/>
    <w:rsid w:val="00A660B5"/>
    <w:rsid w:val="00A702C1"/>
    <w:rsid w:val="00A71818"/>
    <w:rsid w:val="00A73502"/>
    <w:rsid w:val="00A742D4"/>
    <w:rsid w:val="00A77563"/>
    <w:rsid w:val="00A776CF"/>
    <w:rsid w:val="00A82458"/>
    <w:rsid w:val="00A85805"/>
    <w:rsid w:val="00A9042E"/>
    <w:rsid w:val="00A90704"/>
    <w:rsid w:val="00A9217C"/>
    <w:rsid w:val="00A92415"/>
    <w:rsid w:val="00A92B7C"/>
    <w:rsid w:val="00A93183"/>
    <w:rsid w:val="00A93739"/>
    <w:rsid w:val="00A93B92"/>
    <w:rsid w:val="00A93E7A"/>
    <w:rsid w:val="00A95C74"/>
    <w:rsid w:val="00A96ECB"/>
    <w:rsid w:val="00A96ECF"/>
    <w:rsid w:val="00A97910"/>
    <w:rsid w:val="00A97C60"/>
    <w:rsid w:val="00AA0465"/>
    <w:rsid w:val="00AA1456"/>
    <w:rsid w:val="00AA2182"/>
    <w:rsid w:val="00AA4072"/>
    <w:rsid w:val="00AA4204"/>
    <w:rsid w:val="00AA6884"/>
    <w:rsid w:val="00AA6B10"/>
    <w:rsid w:val="00AA761C"/>
    <w:rsid w:val="00AB02A0"/>
    <w:rsid w:val="00AB3578"/>
    <w:rsid w:val="00AB480B"/>
    <w:rsid w:val="00AB4B6E"/>
    <w:rsid w:val="00AB4BD5"/>
    <w:rsid w:val="00AB5165"/>
    <w:rsid w:val="00AB656D"/>
    <w:rsid w:val="00AC0E33"/>
    <w:rsid w:val="00AC18D5"/>
    <w:rsid w:val="00AC4AE2"/>
    <w:rsid w:val="00AC57AE"/>
    <w:rsid w:val="00AD219B"/>
    <w:rsid w:val="00AD27C4"/>
    <w:rsid w:val="00AE0EE2"/>
    <w:rsid w:val="00AE22A8"/>
    <w:rsid w:val="00AE2ACA"/>
    <w:rsid w:val="00AF0A2E"/>
    <w:rsid w:val="00AF0C50"/>
    <w:rsid w:val="00AF3D4C"/>
    <w:rsid w:val="00AF480A"/>
    <w:rsid w:val="00AF6F56"/>
    <w:rsid w:val="00B03FA0"/>
    <w:rsid w:val="00B054EE"/>
    <w:rsid w:val="00B077C2"/>
    <w:rsid w:val="00B12B24"/>
    <w:rsid w:val="00B179BC"/>
    <w:rsid w:val="00B2360F"/>
    <w:rsid w:val="00B24E9D"/>
    <w:rsid w:val="00B269AF"/>
    <w:rsid w:val="00B27F0F"/>
    <w:rsid w:val="00B30C6D"/>
    <w:rsid w:val="00B35BD3"/>
    <w:rsid w:val="00B40C3D"/>
    <w:rsid w:val="00B4393C"/>
    <w:rsid w:val="00B5080A"/>
    <w:rsid w:val="00B5183F"/>
    <w:rsid w:val="00B54A7E"/>
    <w:rsid w:val="00B6094A"/>
    <w:rsid w:val="00B61191"/>
    <w:rsid w:val="00B62226"/>
    <w:rsid w:val="00B65208"/>
    <w:rsid w:val="00B67426"/>
    <w:rsid w:val="00B72818"/>
    <w:rsid w:val="00B731BB"/>
    <w:rsid w:val="00B73701"/>
    <w:rsid w:val="00B7528C"/>
    <w:rsid w:val="00B75A7D"/>
    <w:rsid w:val="00B76E14"/>
    <w:rsid w:val="00B80D00"/>
    <w:rsid w:val="00B831F7"/>
    <w:rsid w:val="00B84DCA"/>
    <w:rsid w:val="00B856BB"/>
    <w:rsid w:val="00B860CF"/>
    <w:rsid w:val="00B87977"/>
    <w:rsid w:val="00B904B7"/>
    <w:rsid w:val="00B91B9A"/>
    <w:rsid w:val="00B953C9"/>
    <w:rsid w:val="00B97636"/>
    <w:rsid w:val="00BA02D5"/>
    <w:rsid w:val="00BA15B9"/>
    <w:rsid w:val="00BA3DFF"/>
    <w:rsid w:val="00BB058B"/>
    <w:rsid w:val="00BB1251"/>
    <w:rsid w:val="00BB180D"/>
    <w:rsid w:val="00BB27B1"/>
    <w:rsid w:val="00BB3076"/>
    <w:rsid w:val="00BB76E5"/>
    <w:rsid w:val="00BC0A71"/>
    <w:rsid w:val="00BC1116"/>
    <w:rsid w:val="00BC3037"/>
    <w:rsid w:val="00BC31B8"/>
    <w:rsid w:val="00BC4304"/>
    <w:rsid w:val="00BC4C64"/>
    <w:rsid w:val="00BC4D84"/>
    <w:rsid w:val="00BC6FAB"/>
    <w:rsid w:val="00BC7034"/>
    <w:rsid w:val="00BD000A"/>
    <w:rsid w:val="00BD32B9"/>
    <w:rsid w:val="00BD49F7"/>
    <w:rsid w:val="00BD6974"/>
    <w:rsid w:val="00BE032D"/>
    <w:rsid w:val="00BE0D52"/>
    <w:rsid w:val="00BE1256"/>
    <w:rsid w:val="00BE1D13"/>
    <w:rsid w:val="00BE403B"/>
    <w:rsid w:val="00BE4670"/>
    <w:rsid w:val="00BE54A0"/>
    <w:rsid w:val="00BF03D5"/>
    <w:rsid w:val="00BF1FCE"/>
    <w:rsid w:val="00BF413B"/>
    <w:rsid w:val="00BF590A"/>
    <w:rsid w:val="00BF5FBD"/>
    <w:rsid w:val="00BF6880"/>
    <w:rsid w:val="00C012AC"/>
    <w:rsid w:val="00C03966"/>
    <w:rsid w:val="00C03B3B"/>
    <w:rsid w:val="00C03FE5"/>
    <w:rsid w:val="00C04497"/>
    <w:rsid w:val="00C05B06"/>
    <w:rsid w:val="00C064D4"/>
    <w:rsid w:val="00C06A15"/>
    <w:rsid w:val="00C13AEA"/>
    <w:rsid w:val="00C162F4"/>
    <w:rsid w:val="00C22CB8"/>
    <w:rsid w:val="00C24D0D"/>
    <w:rsid w:val="00C24D57"/>
    <w:rsid w:val="00C25375"/>
    <w:rsid w:val="00C25632"/>
    <w:rsid w:val="00C267BF"/>
    <w:rsid w:val="00C3040B"/>
    <w:rsid w:val="00C31677"/>
    <w:rsid w:val="00C31D25"/>
    <w:rsid w:val="00C33874"/>
    <w:rsid w:val="00C341BA"/>
    <w:rsid w:val="00C357A9"/>
    <w:rsid w:val="00C37485"/>
    <w:rsid w:val="00C3773C"/>
    <w:rsid w:val="00C37ACC"/>
    <w:rsid w:val="00C41CB1"/>
    <w:rsid w:val="00C4299E"/>
    <w:rsid w:val="00C42BC7"/>
    <w:rsid w:val="00C42F6F"/>
    <w:rsid w:val="00C43292"/>
    <w:rsid w:val="00C4436A"/>
    <w:rsid w:val="00C51EE9"/>
    <w:rsid w:val="00C52C96"/>
    <w:rsid w:val="00C5548B"/>
    <w:rsid w:val="00C57750"/>
    <w:rsid w:val="00C611C9"/>
    <w:rsid w:val="00C61474"/>
    <w:rsid w:val="00C64A70"/>
    <w:rsid w:val="00C67E33"/>
    <w:rsid w:val="00C70E79"/>
    <w:rsid w:val="00C72126"/>
    <w:rsid w:val="00C7408A"/>
    <w:rsid w:val="00C75723"/>
    <w:rsid w:val="00C772B8"/>
    <w:rsid w:val="00C80B02"/>
    <w:rsid w:val="00C81B4B"/>
    <w:rsid w:val="00C821C8"/>
    <w:rsid w:val="00C83334"/>
    <w:rsid w:val="00C83B2F"/>
    <w:rsid w:val="00C84EE9"/>
    <w:rsid w:val="00C87F60"/>
    <w:rsid w:val="00C929EE"/>
    <w:rsid w:val="00C97239"/>
    <w:rsid w:val="00CA1634"/>
    <w:rsid w:val="00CA2CC3"/>
    <w:rsid w:val="00CA3742"/>
    <w:rsid w:val="00CA40E7"/>
    <w:rsid w:val="00CA4D50"/>
    <w:rsid w:val="00CA77A5"/>
    <w:rsid w:val="00CB2D57"/>
    <w:rsid w:val="00CB3A01"/>
    <w:rsid w:val="00CB49C0"/>
    <w:rsid w:val="00CB4D8E"/>
    <w:rsid w:val="00CB7070"/>
    <w:rsid w:val="00CB734E"/>
    <w:rsid w:val="00CC1285"/>
    <w:rsid w:val="00CC508F"/>
    <w:rsid w:val="00CC590D"/>
    <w:rsid w:val="00CC6870"/>
    <w:rsid w:val="00CD08B7"/>
    <w:rsid w:val="00CD2503"/>
    <w:rsid w:val="00CD30BE"/>
    <w:rsid w:val="00CD32A8"/>
    <w:rsid w:val="00CD41A5"/>
    <w:rsid w:val="00CD74CE"/>
    <w:rsid w:val="00CE0485"/>
    <w:rsid w:val="00CE04CC"/>
    <w:rsid w:val="00CE08E8"/>
    <w:rsid w:val="00CE1540"/>
    <w:rsid w:val="00CE3FAA"/>
    <w:rsid w:val="00CE6F34"/>
    <w:rsid w:val="00CF0D49"/>
    <w:rsid w:val="00CF2BFA"/>
    <w:rsid w:val="00CF300B"/>
    <w:rsid w:val="00CF4122"/>
    <w:rsid w:val="00CF4479"/>
    <w:rsid w:val="00CF44EF"/>
    <w:rsid w:val="00CF5DA0"/>
    <w:rsid w:val="00CF61A9"/>
    <w:rsid w:val="00CF7813"/>
    <w:rsid w:val="00D001BB"/>
    <w:rsid w:val="00D015E3"/>
    <w:rsid w:val="00D0332E"/>
    <w:rsid w:val="00D03A55"/>
    <w:rsid w:val="00D04A4E"/>
    <w:rsid w:val="00D079CB"/>
    <w:rsid w:val="00D10191"/>
    <w:rsid w:val="00D11A59"/>
    <w:rsid w:val="00D124AC"/>
    <w:rsid w:val="00D14AB2"/>
    <w:rsid w:val="00D15340"/>
    <w:rsid w:val="00D16FA4"/>
    <w:rsid w:val="00D201B6"/>
    <w:rsid w:val="00D20F46"/>
    <w:rsid w:val="00D20F6F"/>
    <w:rsid w:val="00D21F39"/>
    <w:rsid w:val="00D22E7F"/>
    <w:rsid w:val="00D25765"/>
    <w:rsid w:val="00D27956"/>
    <w:rsid w:val="00D32787"/>
    <w:rsid w:val="00D34545"/>
    <w:rsid w:val="00D376CE"/>
    <w:rsid w:val="00D40F9B"/>
    <w:rsid w:val="00D41D65"/>
    <w:rsid w:val="00D447E0"/>
    <w:rsid w:val="00D474FA"/>
    <w:rsid w:val="00D51E86"/>
    <w:rsid w:val="00D52D48"/>
    <w:rsid w:val="00D5540B"/>
    <w:rsid w:val="00D571B6"/>
    <w:rsid w:val="00D62644"/>
    <w:rsid w:val="00D645A1"/>
    <w:rsid w:val="00D64760"/>
    <w:rsid w:val="00D76AC1"/>
    <w:rsid w:val="00D779BD"/>
    <w:rsid w:val="00D77A5D"/>
    <w:rsid w:val="00D84247"/>
    <w:rsid w:val="00D84664"/>
    <w:rsid w:val="00D85876"/>
    <w:rsid w:val="00D86202"/>
    <w:rsid w:val="00D87206"/>
    <w:rsid w:val="00D87B3F"/>
    <w:rsid w:val="00D91486"/>
    <w:rsid w:val="00D930B0"/>
    <w:rsid w:val="00D9494B"/>
    <w:rsid w:val="00D9610E"/>
    <w:rsid w:val="00D9663D"/>
    <w:rsid w:val="00D96D57"/>
    <w:rsid w:val="00D97B86"/>
    <w:rsid w:val="00DA15D0"/>
    <w:rsid w:val="00DA63B9"/>
    <w:rsid w:val="00DA6E2A"/>
    <w:rsid w:val="00DA76AB"/>
    <w:rsid w:val="00DB03AB"/>
    <w:rsid w:val="00DB255A"/>
    <w:rsid w:val="00DB3B44"/>
    <w:rsid w:val="00DB43BE"/>
    <w:rsid w:val="00DB6572"/>
    <w:rsid w:val="00DC0445"/>
    <w:rsid w:val="00DC0C7D"/>
    <w:rsid w:val="00DC1717"/>
    <w:rsid w:val="00DC40EA"/>
    <w:rsid w:val="00DC46DB"/>
    <w:rsid w:val="00DC5649"/>
    <w:rsid w:val="00DC6D4A"/>
    <w:rsid w:val="00DC75EC"/>
    <w:rsid w:val="00DD1297"/>
    <w:rsid w:val="00DD18FB"/>
    <w:rsid w:val="00DD406B"/>
    <w:rsid w:val="00DD4913"/>
    <w:rsid w:val="00DD4A67"/>
    <w:rsid w:val="00DD50B1"/>
    <w:rsid w:val="00DD63EE"/>
    <w:rsid w:val="00DE457D"/>
    <w:rsid w:val="00DE6286"/>
    <w:rsid w:val="00DE66BD"/>
    <w:rsid w:val="00DE777F"/>
    <w:rsid w:val="00DF4A65"/>
    <w:rsid w:val="00DF5169"/>
    <w:rsid w:val="00DF5E2A"/>
    <w:rsid w:val="00DF7799"/>
    <w:rsid w:val="00E00EDE"/>
    <w:rsid w:val="00E01C1B"/>
    <w:rsid w:val="00E04A5E"/>
    <w:rsid w:val="00E07801"/>
    <w:rsid w:val="00E1160D"/>
    <w:rsid w:val="00E16B50"/>
    <w:rsid w:val="00E16E01"/>
    <w:rsid w:val="00E20099"/>
    <w:rsid w:val="00E20454"/>
    <w:rsid w:val="00E2466A"/>
    <w:rsid w:val="00E307CD"/>
    <w:rsid w:val="00E30B98"/>
    <w:rsid w:val="00E324D3"/>
    <w:rsid w:val="00E34BCB"/>
    <w:rsid w:val="00E3704F"/>
    <w:rsid w:val="00E406CB"/>
    <w:rsid w:val="00E409D6"/>
    <w:rsid w:val="00E43234"/>
    <w:rsid w:val="00E43386"/>
    <w:rsid w:val="00E43872"/>
    <w:rsid w:val="00E442DD"/>
    <w:rsid w:val="00E45D7B"/>
    <w:rsid w:val="00E46122"/>
    <w:rsid w:val="00E5286F"/>
    <w:rsid w:val="00E537A8"/>
    <w:rsid w:val="00E54814"/>
    <w:rsid w:val="00E5757C"/>
    <w:rsid w:val="00E62C01"/>
    <w:rsid w:val="00E651C3"/>
    <w:rsid w:val="00E6530E"/>
    <w:rsid w:val="00E6559B"/>
    <w:rsid w:val="00E70B80"/>
    <w:rsid w:val="00E723C7"/>
    <w:rsid w:val="00E72A20"/>
    <w:rsid w:val="00E73690"/>
    <w:rsid w:val="00E739DA"/>
    <w:rsid w:val="00E769A2"/>
    <w:rsid w:val="00E77247"/>
    <w:rsid w:val="00E809AB"/>
    <w:rsid w:val="00E81B5D"/>
    <w:rsid w:val="00E81BFC"/>
    <w:rsid w:val="00E85DB4"/>
    <w:rsid w:val="00E8721C"/>
    <w:rsid w:val="00E87FA0"/>
    <w:rsid w:val="00E9090D"/>
    <w:rsid w:val="00E90D23"/>
    <w:rsid w:val="00E914AF"/>
    <w:rsid w:val="00E9160D"/>
    <w:rsid w:val="00E92F54"/>
    <w:rsid w:val="00E94788"/>
    <w:rsid w:val="00E94C1C"/>
    <w:rsid w:val="00E9562E"/>
    <w:rsid w:val="00E96F47"/>
    <w:rsid w:val="00EA0117"/>
    <w:rsid w:val="00EA067F"/>
    <w:rsid w:val="00EA0F3A"/>
    <w:rsid w:val="00EA1E7E"/>
    <w:rsid w:val="00EA24B1"/>
    <w:rsid w:val="00EA302D"/>
    <w:rsid w:val="00EA4239"/>
    <w:rsid w:val="00EA45B7"/>
    <w:rsid w:val="00EA475F"/>
    <w:rsid w:val="00EA49D9"/>
    <w:rsid w:val="00EA56DF"/>
    <w:rsid w:val="00EA7F5E"/>
    <w:rsid w:val="00EB3873"/>
    <w:rsid w:val="00EB46C0"/>
    <w:rsid w:val="00EC0186"/>
    <w:rsid w:val="00EC3462"/>
    <w:rsid w:val="00EC59E2"/>
    <w:rsid w:val="00EC78FE"/>
    <w:rsid w:val="00EC7A33"/>
    <w:rsid w:val="00EC7AD7"/>
    <w:rsid w:val="00EE4A85"/>
    <w:rsid w:val="00EE4E16"/>
    <w:rsid w:val="00EE686D"/>
    <w:rsid w:val="00EF001A"/>
    <w:rsid w:val="00EF0BCA"/>
    <w:rsid w:val="00EF172E"/>
    <w:rsid w:val="00EF1BE1"/>
    <w:rsid w:val="00EF2A82"/>
    <w:rsid w:val="00EF2FF8"/>
    <w:rsid w:val="00EF3645"/>
    <w:rsid w:val="00EF42B3"/>
    <w:rsid w:val="00EF6044"/>
    <w:rsid w:val="00EF787D"/>
    <w:rsid w:val="00F01E3D"/>
    <w:rsid w:val="00F02859"/>
    <w:rsid w:val="00F04753"/>
    <w:rsid w:val="00F05EC0"/>
    <w:rsid w:val="00F07614"/>
    <w:rsid w:val="00F07B5F"/>
    <w:rsid w:val="00F11F16"/>
    <w:rsid w:val="00F12171"/>
    <w:rsid w:val="00F12590"/>
    <w:rsid w:val="00F12AC3"/>
    <w:rsid w:val="00F13943"/>
    <w:rsid w:val="00F13A0C"/>
    <w:rsid w:val="00F179E4"/>
    <w:rsid w:val="00F211E6"/>
    <w:rsid w:val="00F24643"/>
    <w:rsid w:val="00F2598C"/>
    <w:rsid w:val="00F27AE1"/>
    <w:rsid w:val="00F27CF4"/>
    <w:rsid w:val="00F306F4"/>
    <w:rsid w:val="00F313FD"/>
    <w:rsid w:val="00F35DFA"/>
    <w:rsid w:val="00F3798F"/>
    <w:rsid w:val="00F37B14"/>
    <w:rsid w:val="00F417DA"/>
    <w:rsid w:val="00F41906"/>
    <w:rsid w:val="00F41DDD"/>
    <w:rsid w:val="00F44977"/>
    <w:rsid w:val="00F454BF"/>
    <w:rsid w:val="00F46529"/>
    <w:rsid w:val="00F46A22"/>
    <w:rsid w:val="00F47329"/>
    <w:rsid w:val="00F51567"/>
    <w:rsid w:val="00F53B96"/>
    <w:rsid w:val="00F53CDF"/>
    <w:rsid w:val="00F564B4"/>
    <w:rsid w:val="00F57135"/>
    <w:rsid w:val="00F57747"/>
    <w:rsid w:val="00F60A2F"/>
    <w:rsid w:val="00F60DD8"/>
    <w:rsid w:val="00F60F9E"/>
    <w:rsid w:val="00F62AB1"/>
    <w:rsid w:val="00F62EFF"/>
    <w:rsid w:val="00F6346B"/>
    <w:rsid w:val="00F64398"/>
    <w:rsid w:val="00F66C8A"/>
    <w:rsid w:val="00F707C1"/>
    <w:rsid w:val="00F70D3A"/>
    <w:rsid w:val="00F73414"/>
    <w:rsid w:val="00F74391"/>
    <w:rsid w:val="00F75E00"/>
    <w:rsid w:val="00F76070"/>
    <w:rsid w:val="00F80CB2"/>
    <w:rsid w:val="00F8412D"/>
    <w:rsid w:val="00F850E6"/>
    <w:rsid w:val="00F8639A"/>
    <w:rsid w:val="00F86FD7"/>
    <w:rsid w:val="00F905F0"/>
    <w:rsid w:val="00F9418F"/>
    <w:rsid w:val="00F94C54"/>
    <w:rsid w:val="00F96391"/>
    <w:rsid w:val="00F965F8"/>
    <w:rsid w:val="00F97AC5"/>
    <w:rsid w:val="00FA1DA4"/>
    <w:rsid w:val="00FA24F3"/>
    <w:rsid w:val="00FA3202"/>
    <w:rsid w:val="00FA4F01"/>
    <w:rsid w:val="00FA610E"/>
    <w:rsid w:val="00FB2746"/>
    <w:rsid w:val="00FB6884"/>
    <w:rsid w:val="00FC3E3F"/>
    <w:rsid w:val="00FC4ED5"/>
    <w:rsid w:val="00FC5821"/>
    <w:rsid w:val="00FC5B2C"/>
    <w:rsid w:val="00FC67B8"/>
    <w:rsid w:val="00FC6BB8"/>
    <w:rsid w:val="00FC781E"/>
    <w:rsid w:val="00FD02BE"/>
    <w:rsid w:val="00FD0A62"/>
    <w:rsid w:val="00FD0AE2"/>
    <w:rsid w:val="00FD4780"/>
    <w:rsid w:val="00FD5EF3"/>
    <w:rsid w:val="00FD65A1"/>
    <w:rsid w:val="00FD7DED"/>
    <w:rsid w:val="00FE1BBA"/>
    <w:rsid w:val="00FE3059"/>
    <w:rsid w:val="00FE4D6F"/>
    <w:rsid w:val="00FE511D"/>
    <w:rsid w:val="00FE65EB"/>
    <w:rsid w:val="00FF5AFD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E5485"/>
  <w15:chartTrackingRefBased/>
  <w15:docId w15:val="{58061806-D9E8-4257-B256-3B53E799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c">
    <w:name w:val="Normal"/>
    <w:qFormat/>
    <w:rsid w:val="00DD491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c"/>
    <w:next w:val="afc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L2"/>
    <w:basedOn w:val="afc"/>
    <w:next w:val="afc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c"/>
    <w:next w:val="afc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fc"/>
    <w:next w:val="afc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fc"/>
    <w:next w:val="afc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c"/>
    <w:next w:val="afc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c"/>
    <w:next w:val="afc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c"/>
    <w:next w:val="afc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c"/>
    <w:next w:val="afc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d">
    <w:name w:val="Default Paragraph Font"/>
    <w:uiPriority w:val="1"/>
    <w:semiHidden/>
    <w:unhideWhenUsed/>
  </w:style>
  <w:style w:type="table" w:default="1" w:styleId="af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sz w:val="20"/>
      <w:szCs w:val="20"/>
    </w:rPr>
  </w:style>
  <w:style w:type="character" w:styleId="HTML0">
    <w:name w:val="HTML Variable"/>
    <w:rPr>
      <w:i/>
      <w:iCs/>
    </w:rPr>
  </w:style>
  <w:style w:type="character" w:styleId="HTML1">
    <w:name w:val="HTML Typewriter"/>
    <w:rPr>
      <w:rFonts w:ascii="Courier New" w:hAnsi="Courier New"/>
      <w:sz w:val="20"/>
      <w:szCs w:val="20"/>
    </w:rPr>
  </w:style>
  <w:style w:type="paragraph" w:styleId="HTML2">
    <w:name w:val="HTML Address"/>
    <w:basedOn w:val="afc"/>
    <w:rPr>
      <w:i/>
      <w:iCs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character" w:styleId="HTML5">
    <w:name w:val="HTML Acronym"/>
    <w:basedOn w:val="afd"/>
  </w:style>
  <w:style w:type="character" w:styleId="HTML6">
    <w:name w:val="HTML Sample"/>
    <w:rPr>
      <w:rFonts w:ascii="Courier New" w:hAnsi="Courier New"/>
    </w:rPr>
  </w:style>
  <w:style w:type="paragraph" w:styleId="HTML7">
    <w:name w:val="HTML Preformatted"/>
    <w:basedOn w:val="afc"/>
    <w:rPr>
      <w:rFonts w:ascii="Courier New" w:hAnsi="Courier New" w:cs="Courier New"/>
      <w:sz w:val="20"/>
      <w:szCs w:val="20"/>
    </w:rPr>
  </w:style>
  <w:style w:type="character" w:styleId="HTML8">
    <w:name w:val="HTML Cite"/>
    <w:rPr>
      <w:i/>
      <w:iCs/>
    </w:rPr>
  </w:style>
  <w:style w:type="paragraph" w:styleId="aff0">
    <w:name w:val="Title"/>
    <w:basedOn w:val="a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f1">
    <w:name w:val="标准标志"/>
    <w:next w:val="afc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f2">
    <w:name w:val="标准称谓"/>
    <w:next w:val="afc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3">
    <w:name w:val="标准书脚_偶数页"/>
    <w:pPr>
      <w:spacing w:before="120"/>
    </w:pPr>
    <w:rPr>
      <w:sz w:val="18"/>
    </w:rPr>
  </w:style>
  <w:style w:type="paragraph" w:customStyle="1" w:styleId="aff4">
    <w:name w:val="标准书脚_奇数页"/>
    <w:pPr>
      <w:spacing w:before="120"/>
      <w:jc w:val="right"/>
    </w:pPr>
    <w:rPr>
      <w:sz w:val="18"/>
    </w:rPr>
  </w:style>
  <w:style w:type="paragraph" w:customStyle="1" w:styleId="aff5">
    <w:name w:val="标准书眉_奇数页"/>
    <w:next w:val="afc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6">
    <w:name w:val="标准书眉_偶数页"/>
    <w:basedOn w:val="aff5"/>
    <w:next w:val="afc"/>
    <w:pPr>
      <w:jc w:val="left"/>
    </w:pPr>
  </w:style>
  <w:style w:type="paragraph" w:customStyle="1" w:styleId="aff7">
    <w:name w:val="标准书眉一"/>
    <w:pPr>
      <w:jc w:val="both"/>
    </w:pPr>
  </w:style>
  <w:style w:type="paragraph" w:customStyle="1" w:styleId="af2">
    <w:name w:val="前言、引言标题"/>
    <w:next w:val="afc"/>
    <w:rsid w:val="00867FC7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8">
    <w:name w:val="参考文献、索引标题"/>
    <w:basedOn w:val="af2"/>
    <w:next w:val="afc"/>
    <w:pPr>
      <w:numPr>
        <w:numId w:val="0"/>
      </w:numPr>
      <w:spacing w:after="200"/>
    </w:pPr>
    <w:rPr>
      <w:sz w:val="21"/>
    </w:rPr>
  </w:style>
  <w:style w:type="character" w:styleId="aff9">
    <w:name w:val="Hyperlink"/>
    <w:uiPriority w:val="9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a">
    <w:name w:val="段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b">
    <w:name w:val="章标题"/>
    <w:next w:val="affa"/>
    <w:rsid w:val="00E769A2"/>
    <w:p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f3">
    <w:name w:val="一级条标题"/>
    <w:basedOn w:val="affb"/>
    <w:next w:val="20"/>
    <w:rsid w:val="00423A28"/>
    <w:pPr>
      <w:numPr>
        <w:ilvl w:val="2"/>
        <w:numId w:val="2"/>
      </w:numPr>
      <w:spacing w:before="156" w:afterLines="0" w:after="10"/>
      <w:outlineLvl w:val="2"/>
    </w:pPr>
    <w:rPr>
      <w:sz w:val="24"/>
    </w:rPr>
  </w:style>
  <w:style w:type="paragraph" w:customStyle="1" w:styleId="af4">
    <w:name w:val="二级条标题"/>
    <w:basedOn w:val="af3"/>
    <w:next w:val="20"/>
    <w:rsid w:val="00213924"/>
    <w:pPr>
      <w:numPr>
        <w:ilvl w:val="3"/>
      </w:numPr>
      <w:spacing w:afterLines="50" w:after="156"/>
      <w:outlineLvl w:val="3"/>
    </w:pPr>
  </w:style>
  <w:style w:type="paragraph" w:customStyle="1" w:styleId="a1">
    <w:name w:val="二级无标题条"/>
    <w:basedOn w:val="afc"/>
    <w:rsid w:val="009861C2"/>
    <w:pPr>
      <w:numPr>
        <w:ilvl w:val="3"/>
        <w:numId w:val="1"/>
      </w:numPr>
    </w:pPr>
  </w:style>
  <w:style w:type="character" w:customStyle="1" w:styleId="affc">
    <w:name w:val="发布"/>
    <w:rPr>
      <w:rFonts w:ascii="黑体" w:eastAsia="黑体"/>
      <w:spacing w:val="22"/>
      <w:w w:val="100"/>
      <w:position w:val="3"/>
      <w:sz w:val="28"/>
    </w:rPr>
  </w:style>
  <w:style w:type="paragraph" w:customStyle="1" w:styleId="affd">
    <w:name w:val="发布部门"/>
    <w:next w:val="affa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e">
    <w:name w:val="发布日期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0">
    <w:name w:val="封面标准号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1">
    <w:name w:val="封面标准号2"/>
    <w:basedOn w:val="1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">
    <w:name w:val="封面标准代替信息"/>
    <w:basedOn w:val="21"/>
    <w:pPr>
      <w:framePr w:wrap="auto"/>
      <w:spacing w:before="57"/>
    </w:pPr>
    <w:rPr>
      <w:rFonts w:ascii="宋体"/>
      <w:sz w:val="21"/>
    </w:rPr>
  </w:style>
  <w:style w:type="paragraph" w:customStyle="1" w:styleId="afff0">
    <w:name w:val="封面标准名称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1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2">
    <w:name w:val="封面标准文稿类别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3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4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5">
    <w:name w:val="封面正文"/>
    <w:pPr>
      <w:jc w:val="both"/>
    </w:pPr>
  </w:style>
  <w:style w:type="paragraph" w:customStyle="1" w:styleId="afff6">
    <w:name w:val="附录标识"/>
    <w:basedOn w:val="af2"/>
    <w:rsid w:val="008B14F1"/>
    <w:pPr>
      <w:numPr>
        <w:numId w:val="0"/>
      </w:numPr>
      <w:tabs>
        <w:tab w:val="left" w:pos="6405"/>
      </w:tabs>
      <w:spacing w:after="200"/>
    </w:pPr>
    <w:rPr>
      <w:sz w:val="21"/>
    </w:rPr>
  </w:style>
  <w:style w:type="paragraph" w:customStyle="1" w:styleId="afff7">
    <w:name w:val="附录表标题"/>
    <w:next w:val="affa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c">
    <w:name w:val="附录章标题"/>
    <w:next w:val="affa"/>
    <w:rsid w:val="008B14F1"/>
    <w:pPr>
      <w:numPr>
        <w:ilvl w:val="1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d">
    <w:name w:val="附录一级条标题"/>
    <w:basedOn w:val="ac"/>
    <w:next w:val="affa"/>
    <w:rsid w:val="008B14F1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e">
    <w:name w:val="附录二级条标题"/>
    <w:basedOn w:val="ad"/>
    <w:next w:val="affa"/>
    <w:rsid w:val="008B14F1"/>
    <w:pPr>
      <w:numPr>
        <w:ilvl w:val="3"/>
      </w:numPr>
      <w:outlineLvl w:val="3"/>
    </w:pPr>
  </w:style>
  <w:style w:type="paragraph" w:customStyle="1" w:styleId="af">
    <w:name w:val="附录三级条标题"/>
    <w:basedOn w:val="ae"/>
    <w:next w:val="affa"/>
    <w:rsid w:val="008B14F1"/>
    <w:pPr>
      <w:numPr>
        <w:ilvl w:val="4"/>
      </w:numPr>
      <w:outlineLvl w:val="4"/>
    </w:pPr>
  </w:style>
  <w:style w:type="paragraph" w:customStyle="1" w:styleId="af0">
    <w:name w:val="附录四级条标题"/>
    <w:basedOn w:val="af"/>
    <w:next w:val="affa"/>
    <w:rsid w:val="008B14F1"/>
    <w:pPr>
      <w:numPr>
        <w:ilvl w:val="5"/>
      </w:numPr>
      <w:outlineLvl w:val="5"/>
    </w:pPr>
  </w:style>
  <w:style w:type="paragraph" w:customStyle="1" w:styleId="afff8">
    <w:name w:val="附录图标题"/>
    <w:next w:val="affa"/>
    <w:pPr>
      <w:jc w:val="center"/>
    </w:pPr>
    <w:rPr>
      <w:rFonts w:ascii="黑体" w:eastAsia="黑体"/>
      <w:sz w:val="21"/>
    </w:rPr>
  </w:style>
  <w:style w:type="paragraph" w:customStyle="1" w:styleId="af1">
    <w:name w:val="附录五级条标题"/>
    <w:basedOn w:val="af0"/>
    <w:next w:val="affa"/>
    <w:rsid w:val="008B14F1"/>
    <w:pPr>
      <w:numPr>
        <w:ilvl w:val="6"/>
      </w:numPr>
      <w:outlineLvl w:val="6"/>
    </w:pPr>
  </w:style>
  <w:style w:type="character" w:customStyle="1" w:styleId="afff9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a">
    <w:name w:val="个人撰写风格"/>
    <w:rPr>
      <w:rFonts w:ascii="Arial" w:eastAsia="宋体" w:hAnsi="Arial" w:cs="Arial"/>
      <w:color w:val="auto"/>
      <w:sz w:val="20"/>
    </w:rPr>
  </w:style>
  <w:style w:type="paragraph" w:styleId="afffb">
    <w:name w:val="footnote text"/>
    <w:basedOn w:val="afc"/>
    <w:semiHidden/>
    <w:pPr>
      <w:snapToGrid w:val="0"/>
      <w:jc w:val="left"/>
    </w:pPr>
    <w:rPr>
      <w:sz w:val="18"/>
      <w:szCs w:val="18"/>
    </w:rPr>
  </w:style>
  <w:style w:type="character" w:styleId="afffc">
    <w:name w:val="footnote reference"/>
    <w:semiHidden/>
    <w:rPr>
      <w:vertAlign w:val="superscript"/>
    </w:rPr>
  </w:style>
  <w:style w:type="paragraph" w:customStyle="1" w:styleId="afb">
    <w:name w:val="列项——"/>
    <w:pPr>
      <w:widowControl w:val="0"/>
      <w:numPr>
        <w:numId w:val="3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6">
    <w:name w:val="列项·"/>
    <w:pPr>
      <w:numPr>
        <w:numId w:val="4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d">
    <w:name w:val="目次、标准名称标题"/>
    <w:basedOn w:val="af2"/>
    <w:next w:val="affa"/>
    <w:pPr>
      <w:numPr>
        <w:numId w:val="0"/>
      </w:numPr>
      <w:spacing w:line="460" w:lineRule="exact"/>
    </w:pPr>
  </w:style>
  <w:style w:type="paragraph" w:customStyle="1" w:styleId="afffe">
    <w:name w:val="目次、索引正文"/>
    <w:pPr>
      <w:spacing w:line="320" w:lineRule="exact"/>
      <w:jc w:val="both"/>
    </w:pPr>
    <w:rPr>
      <w:rFonts w:ascii="宋体"/>
      <w:sz w:val="21"/>
    </w:rPr>
  </w:style>
  <w:style w:type="paragraph" w:styleId="11">
    <w:name w:val="toc 1"/>
    <w:autoRedefine/>
    <w:uiPriority w:val="39"/>
    <w:pPr>
      <w:widowControl w:val="0"/>
      <w:spacing w:before="120" w:after="120"/>
    </w:pPr>
    <w:rPr>
      <w:b/>
      <w:bCs/>
      <w:caps/>
      <w:kern w:val="2"/>
    </w:rPr>
  </w:style>
  <w:style w:type="paragraph" w:styleId="22">
    <w:name w:val="toc 2"/>
    <w:basedOn w:val="11"/>
    <w:autoRedefine/>
    <w:uiPriority w:val="39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2"/>
    <w:autoRedefine/>
    <w:uiPriority w:val="39"/>
    <w:rsid w:val="0003258D"/>
    <w:pPr>
      <w:ind w:left="420"/>
    </w:pPr>
    <w:rPr>
      <w:iCs/>
      <w:smallCaps w:val="0"/>
    </w:rPr>
  </w:style>
  <w:style w:type="paragraph" w:styleId="40">
    <w:name w:val="toc 4"/>
    <w:basedOn w:val="30"/>
    <w:autoRedefine/>
    <w:uiPriority w:val="39"/>
    <w:rsid w:val="0003258D"/>
    <w:pPr>
      <w:ind w:left="630"/>
    </w:pPr>
    <w:rPr>
      <w:iCs w:val="0"/>
      <w:sz w:val="18"/>
      <w:szCs w:val="18"/>
    </w:rPr>
  </w:style>
  <w:style w:type="paragraph" w:styleId="50">
    <w:name w:val="toc 5"/>
    <w:basedOn w:val="40"/>
    <w:autoRedefine/>
    <w:uiPriority w:val="39"/>
    <w:pPr>
      <w:ind w:left="840"/>
    </w:pPr>
  </w:style>
  <w:style w:type="paragraph" w:styleId="60">
    <w:name w:val="toc 6"/>
    <w:basedOn w:val="50"/>
    <w:autoRedefine/>
    <w:uiPriority w:val="39"/>
    <w:pPr>
      <w:ind w:left="1050"/>
    </w:pPr>
  </w:style>
  <w:style w:type="paragraph" w:styleId="70">
    <w:name w:val="toc 7"/>
    <w:basedOn w:val="60"/>
    <w:autoRedefine/>
    <w:uiPriority w:val="39"/>
    <w:pPr>
      <w:ind w:left="1260"/>
    </w:pPr>
  </w:style>
  <w:style w:type="paragraph" w:styleId="80">
    <w:name w:val="toc 8"/>
    <w:basedOn w:val="70"/>
    <w:autoRedefine/>
    <w:uiPriority w:val="39"/>
    <w:pPr>
      <w:ind w:left="1470"/>
    </w:pPr>
  </w:style>
  <w:style w:type="paragraph" w:styleId="90">
    <w:name w:val="toc 9"/>
    <w:basedOn w:val="80"/>
    <w:autoRedefine/>
    <w:uiPriority w:val="39"/>
    <w:pPr>
      <w:ind w:left="1680"/>
    </w:pPr>
  </w:style>
  <w:style w:type="paragraph" w:customStyle="1" w:styleId="affff">
    <w:name w:val="其他标准称谓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f0">
    <w:name w:val="其他发布部门"/>
    <w:basedOn w:val="affd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5">
    <w:name w:val="三级条标题"/>
    <w:basedOn w:val="af4"/>
    <w:next w:val="affa"/>
    <w:rsid w:val="00213924"/>
    <w:pPr>
      <w:numPr>
        <w:ilvl w:val="4"/>
      </w:numPr>
      <w:outlineLvl w:val="4"/>
    </w:pPr>
  </w:style>
  <w:style w:type="paragraph" w:customStyle="1" w:styleId="a">
    <w:name w:val="三级无标题条"/>
    <w:basedOn w:val="afc"/>
    <w:rsid w:val="009861C2"/>
    <w:pPr>
      <w:numPr>
        <w:ilvl w:val="4"/>
        <w:numId w:val="1"/>
      </w:numPr>
    </w:pPr>
    <w:rPr>
      <w:sz w:val="24"/>
    </w:rPr>
  </w:style>
  <w:style w:type="paragraph" w:customStyle="1" w:styleId="affff1">
    <w:name w:val="实施日期"/>
    <w:basedOn w:val="affe"/>
    <w:pPr>
      <w:framePr w:hSpace="0" w:wrap="around" w:xAlign="right"/>
      <w:jc w:val="right"/>
    </w:pPr>
  </w:style>
  <w:style w:type="paragraph" w:customStyle="1" w:styleId="a4">
    <w:name w:val="示例"/>
    <w:next w:val="affa"/>
    <w:pPr>
      <w:numPr>
        <w:numId w:val="5"/>
      </w:numPr>
      <w:tabs>
        <w:tab w:val="clear" w:pos="112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ff2">
    <w:name w:val="数字编号列项（二级）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6">
    <w:name w:val="四级条标题"/>
    <w:basedOn w:val="af5"/>
    <w:next w:val="affa"/>
    <w:rsid w:val="00867FC7"/>
    <w:pPr>
      <w:numPr>
        <w:ilvl w:val="5"/>
      </w:numPr>
      <w:outlineLvl w:val="5"/>
    </w:pPr>
  </w:style>
  <w:style w:type="paragraph" w:customStyle="1" w:styleId="a2">
    <w:name w:val="四级无标题条"/>
    <w:basedOn w:val="afc"/>
    <w:rsid w:val="009861C2"/>
    <w:pPr>
      <w:numPr>
        <w:ilvl w:val="5"/>
        <w:numId w:val="1"/>
      </w:numPr>
    </w:pPr>
  </w:style>
  <w:style w:type="paragraph" w:customStyle="1" w:styleId="affff3">
    <w:name w:val="条文脚注"/>
    <w:basedOn w:val="afffb"/>
    <w:pPr>
      <w:ind w:leftChars="200" w:left="780" w:hangingChars="200" w:hanging="360"/>
      <w:jc w:val="both"/>
    </w:pPr>
    <w:rPr>
      <w:rFonts w:ascii="宋体"/>
    </w:rPr>
  </w:style>
  <w:style w:type="paragraph" w:customStyle="1" w:styleId="affff4">
    <w:name w:val="图表脚注"/>
    <w:next w:val="affa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f5">
    <w:name w:val="文献分类号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ff6">
    <w:name w:val="无标题条"/>
    <w:next w:val="affa"/>
    <w:pPr>
      <w:jc w:val="both"/>
    </w:pPr>
    <w:rPr>
      <w:sz w:val="21"/>
    </w:rPr>
  </w:style>
  <w:style w:type="paragraph" w:customStyle="1" w:styleId="af7">
    <w:name w:val="五级条标题"/>
    <w:basedOn w:val="af6"/>
    <w:next w:val="affa"/>
    <w:rsid w:val="00867FC7"/>
    <w:pPr>
      <w:numPr>
        <w:ilvl w:val="6"/>
      </w:numPr>
      <w:outlineLvl w:val="6"/>
    </w:pPr>
  </w:style>
  <w:style w:type="paragraph" w:customStyle="1" w:styleId="a3">
    <w:name w:val="五级无标题条"/>
    <w:basedOn w:val="afc"/>
    <w:rsid w:val="009861C2"/>
    <w:pPr>
      <w:numPr>
        <w:ilvl w:val="6"/>
        <w:numId w:val="1"/>
      </w:numPr>
    </w:pPr>
  </w:style>
  <w:style w:type="paragraph" w:styleId="affff7">
    <w:name w:val="footer"/>
    <w:basedOn w:val="afc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character" w:styleId="affff8">
    <w:name w:val="page number"/>
    <w:rPr>
      <w:rFonts w:ascii="Times New Roman" w:eastAsia="宋体" w:hAnsi="Times New Roman"/>
      <w:sz w:val="18"/>
    </w:rPr>
  </w:style>
  <w:style w:type="paragraph" w:styleId="affff9">
    <w:name w:val="header"/>
    <w:aliases w:val="header odd"/>
    <w:basedOn w:val="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0">
    <w:name w:val="一级无标题条"/>
    <w:basedOn w:val="afc"/>
    <w:rsid w:val="009861C2"/>
    <w:pPr>
      <w:numPr>
        <w:ilvl w:val="2"/>
        <w:numId w:val="1"/>
      </w:numPr>
    </w:pPr>
  </w:style>
  <w:style w:type="paragraph" w:customStyle="1" w:styleId="aa">
    <w:name w:val="正文表标题"/>
    <w:next w:val="affa"/>
    <w:pPr>
      <w:numPr>
        <w:numId w:val="8"/>
      </w:numPr>
      <w:jc w:val="center"/>
    </w:pPr>
    <w:rPr>
      <w:rFonts w:ascii="黑体" w:eastAsia="黑体"/>
      <w:sz w:val="21"/>
    </w:rPr>
  </w:style>
  <w:style w:type="paragraph" w:customStyle="1" w:styleId="a9">
    <w:name w:val="正文图标题"/>
    <w:next w:val="affa"/>
    <w:link w:val="CharChar"/>
    <w:rsid w:val="00EB3873"/>
    <w:pPr>
      <w:numPr>
        <w:numId w:val="9"/>
      </w:numPr>
      <w:spacing w:after="156"/>
      <w:jc w:val="center"/>
    </w:pPr>
    <w:rPr>
      <w:rFonts w:ascii="黑体" w:eastAsia="黑体"/>
      <w:sz w:val="24"/>
    </w:rPr>
  </w:style>
  <w:style w:type="paragraph" w:customStyle="1" w:styleId="af9">
    <w:name w:val="注："/>
    <w:next w:val="affa"/>
    <w:pPr>
      <w:widowControl w:val="0"/>
      <w:numPr>
        <w:numId w:val="6"/>
      </w:numPr>
      <w:tabs>
        <w:tab w:val="clear" w:pos="114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8">
    <w:name w:val="注×："/>
    <w:pPr>
      <w:widowControl w:val="0"/>
      <w:numPr>
        <w:numId w:val="7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/>
      <w:sz w:val="18"/>
    </w:rPr>
  </w:style>
  <w:style w:type="paragraph" w:customStyle="1" w:styleId="affffa">
    <w:name w:val="字母编号列项（一级）"/>
    <w:pPr>
      <w:ind w:leftChars="200" w:left="840" w:hangingChars="200" w:hanging="420"/>
      <w:jc w:val="both"/>
    </w:pPr>
    <w:rPr>
      <w:rFonts w:ascii="宋体"/>
      <w:sz w:val="21"/>
    </w:rPr>
  </w:style>
  <w:style w:type="paragraph" w:styleId="affffb">
    <w:name w:val="Document Map"/>
    <w:basedOn w:val="afc"/>
    <w:semiHidden/>
    <w:pPr>
      <w:shd w:val="clear" w:color="auto" w:fill="000080"/>
    </w:pPr>
  </w:style>
  <w:style w:type="paragraph" w:styleId="affffc">
    <w:name w:val="Body Text Indent"/>
    <w:basedOn w:val="afc"/>
    <w:pPr>
      <w:spacing w:before="120"/>
      <w:ind w:firstLine="420"/>
    </w:pPr>
    <w:rPr>
      <w:sz w:val="24"/>
    </w:rPr>
  </w:style>
  <w:style w:type="paragraph" w:styleId="affffd">
    <w:name w:val="Normal Indent"/>
    <w:basedOn w:val="afc"/>
    <w:pPr>
      <w:ind w:firstLine="420"/>
    </w:pPr>
    <w:rPr>
      <w:szCs w:val="20"/>
    </w:rPr>
  </w:style>
  <w:style w:type="paragraph" w:styleId="23">
    <w:name w:val="Body Text Indent 2"/>
    <w:basedOn w:val="afc"/>
    <w:pPr>
      <w:ind w:firstLine="420"/>
    </w:pPr>
  </w:style>
  <w:style w:type="paragraph" w:styleId="affffe">
    <w:name w:val="Body Text"/>
    <w:basedOn w:val="afc"/>
    <w:pPr>
      <w:adjustRightInd w:val="0"/>
      <w:spacing w:after="120" w:line="315" w:lineRule="atLeast"/>
      <w:ind w:firstLine="454"/>
      <w:jc w:val="left"/>
      <w:textAlignment w:val="baseline"/>
    </w:pPr>
    <w:rPr>
      <w:rFonts w:ascii="宋体"/>
      <w:kern w:val="0"/>
      <w:szCs w:val="20"/>
    </w:rPr>
  </w:style>
  <w:style w:type="character" w:styleId="afffff">
    <w:name w:val="FollowedHyperlink"/>
    <w:rPr>
      <w:color w:val="800080"/>
      <w:u w:val="single"/>
    </w:rPr>
  </w:style>
  <w:style w:type="paragraph" w:customStyle="1" w:styleId="abbreviations">
    <w:name w:val="abbreviations"/>
    <w:basedOn w:val="afc"/>
    <w:pPr>
      <w:widowControl/>
      <w:tabs>
        <w:tab w:val="left" w:pos="1008"/>
      </w:tabs>
    </w:pPr>
    <w:rPr>
      <w:rFonts w:ascii="Arial" w:eastAsia="Batang" w:hAnsi="Arial"/>
      <w:kern w:val="0"/>
      <w:sz w:val="20"/>
      <w:szCs w:val="20"/>
      <w:lang w:eastAsia="ko-KR"/>
    </w:rPr>
  </w:style>
  <w:style w:type="paragraph" w:customStyle="1" w:styleId="afffff0">
    <w:name w:val="文稿正文"/>
    <w:basedOn w:val="afc"/>
    <w:rsid w:val="00150CAD"/>
    <w:pPr>
      <w:spacing w:after="156" w:line="360" w:lineRule="auto"/>
      <w:ind w:firstLineChars="200" w:firstLine="200"/>
      <w:jc w:val="left"/>
    </w:pPr>
    <w:rPr>
      <w:rFonts w:cs="宋体"/>
      <w:szCs w:val="20"/>
    </w:rPr>
  </w:style>
  <w:style w:type="paragraph" w:customStyle="1" w:styleId="0505">
    <w:name w:val="样式 章标题 + 段前: 0.5 行 段后: 0.5 行"/>
    <w:basedOn w:val="affb"/>
    <w:next w:val="20"/>
    <w:rsid w:val="00867FC7"/>
    <w:pPr>
      <w:numPr>
        <w:ilvl w:val="1"/>
        <w:numId w:val="2"/>
      </w:numPr>
      <w:spacing w:before="156" w:after="156"/>
    </w:pPr>
    <w:rPr>
      <w:rFonts w:cs="宋体"/>
      <w:sz w:val="28"/>
    </w:rPr>
  </w:style>
  <w:style w:type="table" w:styleId="afffff1">
    <w:name w:val="Table Grid"/>
    <w:basedOn w:val="afe"/>
    <w:rsid w:val="00901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2">
    <w:name w:val="缺省文本"/>
    <w:basedOn w:val="afc"/>
    <w:rsid w:val="004A1229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table" w:styleId="afffff3">
    <w:name w:val="Table Theme"/>
    <w:basedOn w:val="afe"/>
    <w:rsid w:val="004A122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并列步骤样式"/>
    <w:basedOn w:val="afc"/>
    <w:rsid w:val="00F12590"/>
  </w:style>
  <w:style w:type="paragraph" w:customStyle="1" w:styleId="ab">
    <w:name w:val="样式 附录标识 + 两端对齐"/>
    <w:basedOn w:val="afff6"/>
    <w:rsid w:val="008B14F1"/>
    <w:pPr>
      <w:numPr>
        <w:numId w:val="10"/>
      </w:numPr>
      <w:jc w:val="both"/>
    </w:pPr>
    <w:rPr>
      <w:rFonts w:cs="宋体"/>
    </w:rPr>
  </w:style>
  <w:style w:type="paragraph" w:styleId="afffff5">
    <w:name w:val="Date"/>
    <w:basedOn w:val="afc"/>
    <w:next w:val="afc"/>
    <w:rsid w:val="0029584B"/>
    <w:pPr>
      <w:ind w:leftChars="2500" w:left="100"/>
    </w:pPr>
  </w:style>
  <w:style w:type="paragraph" w:customStyle="1" w:styleId="afffff6">
    <w:name w:val="文稿正文加粗"/>
    <w:basedOn w:val="afffff0"/>
    <w:rsid w:val="0051462C"/>
    <w:rPr>
      <w:b/>
    </w:rPr>
  </w:style>
  <w:style w:type="paragraph" w:styleId="afffff7">
    <w:name w:val="table of figures"/>
    <w:basedOn w:val="afc"/>
    <w:next w:val="afc"/>
    <w:semiHidden/>
    <w:rsid w:val="00A64303"/>
    <w:pPr>
      <w:ind w:leftChars="200" w:left="200" w:hangingChars="200" w:hanging="200"/>
    </w:pPr>
  </w:style>
  <w:style w:type="paragraph" w:customStyle="1" w:styleId="a5">
    <w:name w:val="三级条单级编号"/>
    <w:basedOn w:val="af5"/>
    <w:rsid w:val="00EA302D"/>
    <w:pPr>
      <w:numPr>
        <w:numId w:val="11"/>
      </w:numPr>
    </w:pPr>
    <w:rPr>
      <w:rFonts w:ascii="Arial" w:eastAsia="宋体" w:hAnsi="Arial" w:cs="宋体"/>
      <w:b/>
      <w:szCs w:val="24"/>
    </w:rPr>
  </w:style>
  <w:style w:type="paragraph" w:customStyle="1" w:styleId="05">
    <w:name w:val="样式 一级条标题 + 段后: 0.5 行"/>
    <w:basedOn w:val="af3"/>
    <w:rsid w:val="005272EF"/>
    <w:pPr>
      <w:numPr>
        <w:ilvl w:val="0"/>
        <w:numId w:val="0"/>
      </w:numPr>
      <w:spacing w:after="156"/>
    </w:pPr>
    <w:rPr>
      <w:rFonts w:cs="宋体"/>
    </w:rPr>
  </w:style>
  <w:style w:type="paragraph" w:styleId="12">
    <w:name w:val="index 1"/>
    <w:basedOn w:val="afc"/>
    <w:next w:val="afc"/>
    <w:autoRedefine/>
    <w:semiHidden/>
    <w:rsid w:val="0086350C"/>
  </w:style>
  <w:style w:type="paragraph" w:styleId="afffff8">
    <w:name w:val="toa heading"/>
    <w:basedOn w:val="afc"/>
    <w:next w:val="afc"/>
    <w:semiHidden/>
    <w:rsid w:val="004C2B73"/>
    <w:pPr>
      <w:spacing w:before="120"/>
    </w:pPr>
    <w:rPr>
      <w:rFonts w:ascii="Arial" w:hAnsi="Arial" w:cs="Arial"/>
      <w:sz w:val="24"/>
    </w:rPr>
  </w:style>
  <w:style w:type="paragraph" w:customStyle="1" w:styleId="a7">
    <w:name w:val="步骤样式"/>
    <w:basedOn w:val="afffff4"/>
    <w:rsid w:val="00D15340"/>
    <w:pPr>
      <w:numPr>
        <w:numId w:val="13"/>
      </w:numPr>
    </w:pPr>
    <w:rPr>
      <w:b/>
    </w:rPr>
  </w:style>
  <w:style w:type="paragraph" w:customStyle="1" w:styleId="afa">
    <w:name w:val="步骤一级样式"/>
    <w:basedOn w:val="afc"/>
    <w:rsid w:val="009861C2"/>
    <w:pPr>
      <w:numPr>
        <w:numId w:val="14"/>
      </w:numPr>
      <w:spacing w:line="360" w:lineRule="auto"/>
    </w:pPr>
    <w:rPr>
      <w:sz w:val="24"/>
    </w:rPr>
  </w:style>
  <w:style w:type="character" w:customStyle="1" w:styleId="CharChar">
    <w:name w:val="正文图标题 Char Char"/>
    <w:link w:val="a9"/>
    <w:rsid w:val="00EB3873"/>
    <w:rPr>
      <w:rFonts w:ascii="黑体" w:eastAsia="黑体"/>
      <w:sz w:val="24"/>
    </w:rPr>
  </w:style>
  <w:style w:type="character" w:styleId="afffff9">
    <w:name w:val="annotation reference"/>
    <w:semiHidden/>
    <w:rsid w:val="00C75723"/>
    <w:rPr>
      <w:sz w:val="21"/>
      <w:szCs w:val="21"/>
    </w:rPr>
  </w:style>
  <w:style w:type="paragraph" w:styleId="afffffa">
    <w:name w:val="annotation text"/>
    <w:basedOn w:val="afc"/>
    <w:semiHidden/>
    <w:rsid w:val="00C75723"/>
    <w:pPr>
      <w:jc w:val="left"/>
    </w:pPr>
  </w:style>
  <w:style w:type="paragraph" w:styleId="afffffb">
    <w:name w:val="annotation subject"/>
    <w:basedOn w:val="afffffa"/>
    <w:next w:val="afffffa"/>
    <w:semiHidden/>
    <w:rsid w:val="00C75723"/>
    <w:rPr>
      <w:b/>
      <w:bCs/>
    </w:rPr>
  </w:style>
  <w:style w:type="paragraph" w:styleId="afffffc">
    <w:name w:val="Balloon Text"/>
    <w:basedOn w:val="afc"/>
    <w:semiHidden/>
    <w:rsid w:val="00C75723"/>
    <w:rPr>
      <w:sz w:val="18"/>
      <w:szCs w:val="18"/>
    </w:rPr>
  </w:style>
  <w:style w:type="character" w:customStyle="1" w:styleId="afffffd">
    <w:name w:val="按钮"/>
    <w:rsid w:val="00481811"/>
    <w:rPr>
      <w:b/>
      <w:color w:val="0000FF"/>
    </w:rPr>
  </w:style>
  <w:style w:type="character" w:customStyle="1" w:styleId="afffffe">
    <w:name w:val="注意"/>
    <w:rsid w:val="001E7C10"/>
    <w:rPr>
      <w:b/>
      <w:color w:val="FF0000"/>
    </w:rPr>
  </w:style>
  <w:style w:type="paragraph" w:customStyle="1" w:styleId="af8">
    <w:name w:val="并列步骤"/>
    <w:basedOn w:val="afa"/>
    <w:rsid w:val="00150CAD"/>
    <w:pPr>
      <w:numPr>
        <w:numId w:val="12"/>
      </w:numPr>
    </w:pPr>
  </w:style>
  <w:style w:type="paragraph" w:customStyle="1" w:styleId="20">
    <w:name w:val="样式 文稿正文 + 首行缩进:  2 字符"/>
    <w:basedOn w:val="afffff0"/>
    <w:rsid w:val="00423A28"/>
    <w:pPr>
      <w:spacing w:after="0" w:line="240" w:lineRule="auto"/>
    </w:pPr>
    <w:rPr>
      <w:sz w:val="24"/>
    </w:rPr>
  </w:style>
  <w:style w:type="character" w:customStyle="1" w:styleId="Char">
    <w:name w:val="正文图标题 Char"/>
    <w:rsid w:val="00FA4F01"/>
    <w:rPr>
      <w:rFonts w:ascii="黑体" w:eastAsia="黑体"/>
      <w:sz w:val="21"/>
      <w:lang w:val="en-US" w:eastAsia="zh-CN" w:bidi="ar-SA"/>
    </w:rPr>
  </w:style>
  <w:style w:type="character" w:styleId="affffff">
    <w:name w:val="Strong"/>
    <w:qFormat/>
    <w:rsid w:val="00FA4F01"/>
    <w:rPr>
      <w:b/>
      <w:bCs/>
    </w:rPr>
  </w:style>
  <w:style w:type="paragraph" w:customStyle="1" w:styleId="210">
    <w:name w:val="样式 文稿正文 + 首行缩进:  2 字符1"/>
    <w:basedOn w:val="afffff0"/>
    <w:rsid w:val="00FA4F01"/>
    <w:rPr>
      <w:sz w:val="24"/>
    </w:rPr>
  </w:style>
  <w:style w:type="paragraph" w:customStyle="1" w:styleId="050">
    <w:name w:val="样式 三级条标题 + 段后: 0.5 行"/>
    <w:basedOn w:val="af5"/>
    <w:rsid w:val="00867FC7"/>
    <w:rPr>
      <w:rFonts w:cs="宋体"/>
    </w:rPr>
  </w:style>
  <w:style w:type="character" w:customStyle="1" w:styleId="affffff0">
    <w:name w:val="可选参数名"/>
    <w:basedOn w:val="afd"/>
    <w:uiPriority w:val="1"/>
    <w:qFormat/>
    <w:rsid w:val="00D97B86"/>
    <w:rPr>
      <w:i/>
      <w:color w:val="0000FF"/>
    </w:rPr>
  </w:style>
  <w:style w:type="character" w:customStyle="1" w:styleId="13">
    <w:name w:val="可选参数名1"/>
    <w:basedOn w:val="affffff0"/>
    <w:uiPriority w:val="1"/>
    <w:qFormat/>
    <w:rsid w:val="00882EA5"/>
    <w:rPr>
      <w:i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0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17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ocuments\Office\&#31995;&#32479;&#35774;&#35745;&#35828;&#26126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DA16-CC59-4E9D-AB97-8F4FB69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系统设计说明书模板.dot</Template>
  <TotalTime>8923</TotalTime>
  <Pages>1</Pages>
  <Words>8650</Words>
  <Characters>49307</Characters>
  <Application>Microsoft Office Word</Application>
  <DocSecurity>0</DocSecurity>
  <Lines>410</Lines>
  <Paragraphs>115</Paragraphs>
  <ScaleCrop>false</ScaleCrop>
  <Company>CATR</Company>
  <LinksUpToDate>false</LinksUpToDate>
  <CharactersWithSpaces>57842</CharactersWithSpaces>
  <SharedDoc>false</SharedDoc>
  <HLinks>
    <vt:vector size="132" baseType="variant">
      <vt:variant>
        <vt:i4>1966137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_Toc288640774</vt:lpwstr>
      </vt:variant>
      <vt:variant>
        <vt:i4>1638463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_Toc450290292</vt:lpwstr>
      </vt:variant>
      <vt:variant>
        <vt:i4>1638463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_Toc450290291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_Toc450290290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_Toc450290289</vt:lpwstr>
      </vt:variant>
      <vt:variant>
        <vt:i4>1572927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_Toc450290288</vt:lpwstr>
      </vt:variant>
      <vt:variant>
        <vt:i4>1572927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_Toc450290287</vt:lpwstr>
      </vt:variant>
      <vt:variant>
        <vt:i4>1572927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_Toc450290286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_Toc450290285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_Toc450290284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_Toc450290283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_Toc450290282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_Toc450290281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_Toc450290280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_Toc450290279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_Toc450290278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_Toc450290277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_Toc450290276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_Toc450290275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_Toc450290274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_Toc450290273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_Toc450290272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BraveLu</dc:creator>
  <cp:keywords/>
  <dc:description/>
  <cp:lastModifiedBy>Ukyo Lu</cp:lastModifiedBy>
  <cp:revision>90</cp:revision>
  <cp:lastPrinted>2008-08-15T00:52:00Z</cp:lastPrinted>
  <dcterms:created xsi:type="dcterms:W3CDTF">2017-10-11T06:44:00Z</dcterms:created>
  <dcterms:modified xsi:type="dcterms:W3CDTF">2017-12-27T15:27:00Z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系统名称">
    <vt:lpwstr>WeShare</vt:lpwstr>
  </property>
  <property fmtid="{D5CDD505-2E9C-101B-9397-08002B2CF9AE}" pid="3" name="单位名称">
    <vt:lpwstr>宏炉科技</vt:lpwstr>
  </property>
</Properties>
</file>